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74CDD" w14:textId="77777777" w:rsidR="0095783C" w:rsidRDefault="0095783C" w:rsidP="00EE240B">
      <w:pPr>
        <w:spacing w:line="480" w:lineRule="auto"/>
        <w:jc w:val="center"/>
        <w:rPr>
          <w:szCs w:val="28"/>
        </w:rPr>
      </w:pPr>
      <w:r>
        <w:rPr>
          <w:szCs w:val="28"/>
        </w:rPr>
        <w:t>СОДЕРЖАНИЕ</w:t>
      </w:r>
    </w:p>
    <w:tbl>
      <w:tblPr>
        <w:tblW w:w="9072" w:type="dxa"/>
        <w:jc w:val="right"/>
        <w:tblLook w:val="04A0" w:firstRow="1" w:lastRow="0" w:firstColumn="1" w:lastColumn="0" w:noHBand="0" w:noVBand="1"/>
      </w:tblPr>
      <w:tblGrid>
        <w:gridCol w:w="7867"/>
        <w:gridCol w:w="638"/>
        <w:gridCol w:w="567"/>
      </w:tblGrid>
      <w:tr w:rsidR="0095783C" w:rsidRPr="00793CF4" w14:paraId="31BDB680" w14:textId="77777777" w:rsidTr="00924E52">
        <w:trPr>
          <w:jc w:val="right"/>
        </w:trPr>
        <w:tc>
          <w:tcPr>
            <w:tcW w:w="7867" w:type="dxa"/>
          </w:tcPr>
          <w:p w14:paraId="3C0C9686" w14:textId="77777777" w:rsidR="0095783C" w:rsidRPr="00793CF4" w:rsidRDefault="0095783C" w:rsidP="00EE240B">
            <w:pPr>
              <w:spacing w:line="360" w:lineRule="auto"/>
              <w:rPr>
                <w:szCs w:val="28"/>
              </w:rPr>
            </w:pPr>
            <w:r w:rsidRPr="00793CF4">
              <w:rPr>
                <w:szCs w:val="28"/>
              </w:rPr>
              <w:t>Введение</w:t>
            </w:r>
          </w:p>
        </w:tc>
        <w:tc>
          <w:tcPr>
            <w:tcW w:w="1205" w:type="dxa"/>
            <w:gridSpan w:val="2"/>
          </w:tcPr>
          <w:p w14:paraId="49F75D28" w14:textId="69FBD09F" w:rsidR="0095783C" w:rsidRPr="00793CF4" w:rsidRDefault="00924E52" w:rsidP="00EE240B">
            <w:pPr>
              <w:spacing w:line="36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 w:rsidR="0095783C" w:rsidRPr="00793CF4" w14:paraId="0C50F3A4" w14:textId="77777777" w:rsidTr="00924E52">
        <w:trPr>
          <w:trHeight w:val="418"/>
          <w:jc w:val="right"/>
        </w:trPr>
        <w:tc>
          <w:tcPr>
            <w:tcW w:w="7867" w:type="dxa"/>
          </w:tcPr>
          <w:p w14:paraId="560F26B6" w14:textId="77777777" w:rsidR="0095783C" w:rsidRPr="00932723" w:rsidRDefault="0095783C" w:rsidP="00EE240B">
            <w:pPr>
              <w:shd w:val="clear" w:color="auto" w:fill="FFFFFF"/>
              <w:rPr>
                <w:color w:val="000000"/>
                <w:spacing w:val="-5"/>
                <w:szCs w:val="28"/>
              </w:rPr>
            </w:pPr>
            <w:r w:rsidRPr="00932723">
              <w:rPr>
                <w:color w:val="000000"/>
                <w:spacing w:val="-5"/>
                <w:szCs w:val="28"/>
              </w:rPr>
              <w:t>1</w:t>
            </w:r>
            <w:r>
              <w:rPr>
                <w:color w:val="000000"/>
                <w:spacing w:val="-5"/>
                <w:szCs w:val="28"/>
              </w:rPr>
              <w:t xml:space="preserve"> </w:t>
            </w:r>
            <w:r w:rsidRPr="00AE3FF2">
              <w:rPr>
                <w:bCs/>
                <w:iCs/>
                <w:szCs w:val="32"/>
              </w:rPr>
              <w:t>Общая часть</w:t>
            </w:r>
          </w:p>
        </w:tc>
        <w:tc>
          <w:tcPr>
            <w:tcW w:w="1205" w:type="dxa"/>
            <w:gridSpan w:val="2"/>
          </w:tcPr>
          <w:p w14:paraId="1E4D08A2" w14:textId="7959BD7B" w:rsidR="0095783C" w:rsidRPr="00793CF4" w:rsidRDefault="00924E52" w:rsidP="00EE240B">
            <w:pPr>
              <w:spacing w:line="36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95783C" w:rsidRPr="00793CF4" w14:paraId="39ABA615" w14:textId="77777777" w:rsidTr="00924E52">
        <w:trPr>
          <w:trHeight w:val="402"/>
          <w:jc w:val="right"/>
        </w:trPr>
        <w:tc>
          <w:tcPr>
            <w:tcW w:w="7867" w:type="dxa"/>
          </w:tcPr>
          <w:p w14:paraId="189F8451" w14:textId="77777777" w:rsidR="0095783C" w:rsidRPr="00932723" w:rsidRDefault="0095783C" w:rsidP="00EE240B">
            <w:pPr>
              <w:shd w:val="clear" w:color="auto" w:fill="FFFFFF"/>
              <w:rPr>
                <w:color w:val="000000"/>
                <w:spacing w:val="-5"/>
                <w:szCs w:val="28"/>
              </w:rPr>
            </w:pPr>
            <w:r w:rsidRPr="00932723">
              <w:rPr>
                <w:color w:val="000000"/>
                <w:spacing w:val="-5"/>
                <w:szCs w:val="28"/>
              </w:rPr>
              <w:t>1.1</w:t>
            </w:r>
            <w:r>
              <w:rPr>
                <w:color w:val="000000"/>
                <w:spacing w:val="-5"/>
                <w:szCs w:val="28"/>
              </w:rPr>
              <w:t xml:space="preserve"> </w:t>
            </w:r>
            <w:r w:rsidRPr="00AE3FF2">
              <w:rPr>
                <w:bCs/>
                <w:iCs/>
                <w:szCs w:val="32"/>
              </w:rPr>
              <w:t>Постановка задачи</w:t>
            </w:r>
          </w:p>
        </w:tc>
        <w:tc>
          <w:tcPr>
            <w:tcW w:w="1205" w:type="dxa"/>
            <w:gridSpan w:val="2"/>
          </w:tcPr>
          <w:p w14:paraId="3AA3D192" w14:textId="26692AC0" w:rsidR="0095783C" w:rsidRPr="00793CF4" w:rsidRDefault="00924E52" w:rsidP="00EE240B">
            <w:pPr>
              <w:spacing w:line="36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95783C" w:rsidRPr="00793CF4" w14:paraId="2CFAC621" w14:textId="77777777" w:rsidTr="00924E52">
        <w:trPr>
          <w:trHeight w:val="402"/>
          <w:jc w:val="right"/>
        </w:trPr>
        <w:tc>
          <w:tcPr>
            <w:tcW w:w="7867" w:type="dxa"/>
          </w:tcPr>
          <w:p w14:paraId="090F3785" w14:textId="440DDE4E" w:rsidR="0095783C" w:rsidRPr="0027540B" w:rsidRDefault="0095783C" w:rsidP="00EE240B">
            <w:pPr>
              <w:spacing w:line="360" w:lineRule="auto"/>
              <w:rPr>
                <w:bCs/>
                <w:iCs/>
                <w:szCs w:val="32"/>
              </w:rPr>
            </w:pPr>
            <w:r w:rsidRPr="00AE3FF2">
              <w:rPr>
                <w:bCs/>
                <w:iCs/>
                <w:szCs w:val="32"/>
              </w:rPr>
              <w:t>1.1.1 Назначение задачи</w:t>
            </w:r>
          </w:p>
        </w:tc>
        <w:tc>
          <w:tcPr>
            <w:tcW w:w="1205" w:type="dxa"/>
            <w:gridSpan w:val="2"/>
          </w:tcPr>
          <w:p w14:paraId="27D18C29" w14:textId="27AB226A" w:rsidR="0095783C" w:rsidRPr="00793CF4" w:rsidRDefault="00924E52" w:rsidP="00EE240B">
            <w:pPr>
              <w:spacing w:line="36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95783C" w:rsidRPr="00793CF4" w14:paraId="3FF03983" w14:textId="77777777" w:rsidTr="00924E52">
        <w:trPr>
          <w:trHeight w:val="385"/>
          <w:jc w:val="right"/>
        </w:trPr>
        <w:tc>
          <w:tcPr>
            <w:tcW w:w="7867" w:type="dxa"/>
          </w:tcPr>
          <w:p w14:paraId="2B8FB389" w14:textId="7FF70F2B" w:rsidR="0095783C" w:rsidRPr="0027540B" w:rsidRDefault="0095783C" w:rsidP="00EE240B">
            <w:pPr>
              <w:spacing w:line="360" w:lineRule="auto"/>
              <w:rPr>
                <w:bCs/>
                <w:iCs/>
                <w:szCs w:val="32"/>
              </w:rPr>
            </w:pPr>
            <w:r w:rsidRPr="00AE3FF2">
              <w:rPr>
                <w:bCs/>
                <w:iCs/>
                <w:szCs w:val="32"/>
              </w:rPr>
              <w:t>1.1.2 Технико-математическое описание задачи</w:t>
            </w:r>
          </w:p>
        </w:tc>
        <w:tc>
          <w:tcPr>
            <w:tcW w:w="1205" w:type="dxa"/>
            <w:gridSpan w:val="2"/>
          </w:tcPr>
          <w:p w14:paraId="42E7568D" w14:textId="0F65947F" w:rsidR="0095783C" w:rsidRPr="00793CF4" w:rsidRDefault="00924E52" w:rsidP="00EE240B">
            <w:pPr>
              <w:spacing w:line="36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95783C" w:rsidRPr="00793CF4" w14:paraId="1E6CBA35" w14:textId="77777777" w:rsidTr="00924E52">
        <w:trPr>
          <w:trHeight w:val="385"/>
          <w:jc w:val="right"/>
        </w:trPr>
        <w:tc>
          <w:tcPr>
            <w:tcW w:w="7867" w:type="dxa"/>
          </w:tcPr>
          <w:p w14:paraId="7DDB2BB4" w14:textId="652C010D" w:rsidR="0095783C" w:rsidRPr="00AE3FF2" w:rsidRDefault="0095783C" w:rsidP="00EE240B">
            <w:pPr>
              <w:spacing w:line="360" w:lineRule="auto"/>
              <w:rPr>
                <w:bCs/>
                <w:iCs/>
                <w:szCs w:val="32"/>
              </w:rPr>
            </w:pPr>
            <w:r w:rsidRPr="00AE3FF2">
              <w:rPr>
                <w:bCs/>
                <w:iCs/>
                <w:szCs w:val="32"/>
              </w:rPr>
              <w:t>1.1.3 Требования к программе</w:t>
            </w:r>
          </w:p>
        </w:tc>
        <w:tc>
          <w:tcPr>
            <w:tcW w:w="1205" w:type="dxa"/>
            <w:gridSpan w:val="2"/>
          </w:tcPr>
          <w:p w14:paraId="5C28A5C7" w14:textId="48B814B5" w:rsidR="0095783C" w:rsidRDefault="00924E52" w:rsidP="00EE240B">
            <w:pPr>
              <w:spacing w:line="36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95783C" w:rsidRPr="00793CF4" w14:paraId="63BE6BF0" w14:textId="77777777" w:rsidTr="00924E52">
        <w:trPr>
          <w:trHeight w:val="385"/>
          <w:jc w:val="right"/>
        </w:trPr>
        <w:tc>
          <w:tcPr>
            <w:tcW w:w="7867" w:type="dxa"/>
          </w:tcPr>
          <w:p w14:paraId="4C3040D8" w14:textId="4CAB836A" w:rsidR="0095783C" w:rsidRPr="00AE3FF2" w:rsidRDefault="0095783C" w:rsidP="00EE240B">
            <w:pPr>
              <w:spacing w:line="360" w:lineRule="auto"/>
              <w:rPr>
                <w:bCs/>
                <w:iCs/>
                <w:szCs w:val="32"/>
              </w:rPr>
            </w:pPr>
            <w:r w:rsidRPr="00AE3FF2">
              <w:rPr>
                <w:bCs/>
                <w:iCs/>
                <w:szCs w:val="32"/>
              </w:rPr>
              <w:t>1.1.4</w:t>
            </w:r>
            <w:r w:rsidR="002A7EFD">
              <w:rPr>
                <w:bCs/>
                <w:iCs/>
                <w:szCs w:val="32"/>
              </w:rPr>
              <w:t xml:space="preserve"> </w:t>
            </w:r>
            <w:r w:rsidRPr="00AE3FF2">
              <w:rPr>
                <w:bCs/>
                <w:iCs/>
                <w:szCs w:val="32"/>
              </w:rPr>
              <w:t>Требования к составу и параметрам технических средств</w:t>
            </w:r>
          </w:p>
        </w:tc>
        <w:tc>
          <w:tcPr>
            <w:tcW w:w="1205" w:type="dxa"/>
            <w:gridSpan w:val="2"/>
          </w:tcPr>
          <w:p w14:paraId="72348425" w14:textId="5C8D3396" w:rsidR="0095783C" w:rsidRDefault="005410C2" w:rsidP="00EE240B">
            <w:pPr>
              <w:spacing w:line="36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924E52">
              <w:rPr>
                <w:szCs w:val="28"/>
              </w:rPr>
              <w:t>1</w:t>
            </w:r>
          </w:p>
        </w:tc>
      </w:tr>
      <w:tr w:rsidR="0095783C" w:rsidRPr="00793CF4" w14:paraId="2A373C7F" w14:textId="77777777" w:rsidTr="00924E52">
        <w:trPr>
          <w:trHeight w:val="385"/>
          <w:jc w:val="right"/>
        </w:trPr>
        <w:tc>
          <w:tcPr>
            <w:tcW w:w="7867" w:type="dxa"/>
          </w:tcPr>
          <w:p w14:paraId="1B3FB0A1" w14:textId="565F2ED8" w:rsidR="0095783C" w:rsidRPr="00AE3FF2" w:rsidRDefault="0095783C" w:rsidP="00EE240B">
            <w:pPr>
              <w:spacing w:line="360" w:lineRule="auto"/>
              <w:rPr>
                <w:bCs/>
                <w:iCs/>
                <w:szCs w:val="32"/>
              </w:rPr>
            </w:pPr>
            <w:r w:rsidRPr="00AE3FF2">
              <w:rPr>
                <w:bCs/>
                <w:iCs/>
                <w:szCs w:val="32"/>
              </w:rPr>
              <w:t>1.2</w:t>
            </w:r>
            <w:r w:rsidR="002A7EFD">
              <w:rPr>
                <w:bCs/>
                <w:iCs/>
                <w:szCs w:val="32"/>
              </w:rPr>
              <w:t xml:space="preserve"> </w:t>
            </w:r>
            <w:r w:rsidRPr="00AE3FF2">
              <w:rPr>
                <w:bCs/>
                <w:iCs/>
                <w:szCs w:val="32"/>
              </w:rPr>
              <w:t>Описание языка программирования</w:t>
            </w:r>
          </w:p>
        </w:tc>
        <w:tc>
          <w:tcPr>
            <w:tcW w:w="1205" w:type="dxa"/>
            <w:gridSpan w:val="2"/>
          </w:tcPr>
          <w:p w14:paraId="7567CD2D" w14:textId="45599B24" w:rsidR="0095783C" w:rsidRDefault="005410C2" w:rsidP="00EE240B">
            <w:pPr>
              <w:spacing w:line="36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924E52">
              <w:rPr>
                <w:szCs w:val="28"/>
              </w:rPr>
              <w:t>1</w:t>
            </w:r>
          </w:p>
        </w:tc>
      </w:tr>
      <w:tr w:rsidR="0095783C" w:rsidRPr="00793CF4" w14:paraId="79D190A0" w14:textId="77777777" w:rsidTr="00924E52">
        <w:trPr>
          <w:trHeight w:val="385"/>
          <w:jc w:val="right"/>
        </w:trPr>
        <w:tc>
          <w:tcPr>
            <w:tcW w:w="7867" w:type="dxa"/>
          </w:tcPr>
          <w:p w14:paraId="2418A570" w14:textId="31CDEB91" w:rsidR="0095783C" w:rsidRPr="00AE3FF2" w:rsidRDefault="0095783C" w:rsidP="00EE240B">
            <w:pPr>
              <w:spacing w:line="360" w:lineRule="auto"/>
              <w:rPr>
                <w:bCs/>
                <w:iCs/>
                <w:szCs w:val="32"/>
              </w:rPr>
            </w:pPr>
            <w:r w:rsidRPr="00AE3FF2">
              <w:rPr>
                <w:bCs/>
                <w:iCs/>
                <w:szCs w:val="32"/>
              </w:rPr>
              <w:t>1.2.1</w:t>
            </w:r>
            <w:r w:rsidR="002A7EFD">
              <w:rPr>
                <w:bCs/>
                <w:iCs/>
                <w:szCs w:val="32"/>
              </w:rPr>
              <w:t xml:space="preserve"> </w:t>
            </w:r>
            <w:r w:rsidRPr="00AE3FF2">
              <w:rPr>
                <w:bCs/>
                <w:iCs/>
                <w:szCs w:val="32"/>
              </w:rPr>
              <w:t>Выбор языка программирования</w:t>
            </w:r>
          </w:p>
        </w:tc>
        <w:tc>
          <w:tcPr>
            <w:tcW w:w="1205" w:type="dxa"/>
            <w:gridSpan w:val="2"/>
          </w:tcPr>
          <w:p w14:paraId="608F703C" w14:textId="2D531183" w:rsidR="0095783C" w:rsidRDefault="005410C2" w:rsidP="00EE240B">
            <w:pPr>
              <w:spacing w:line="36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924E52">
              <w:rPr>
                <w:szCs w:val="28"/>
              </w:rPr>
              <w:t>1</w:t>
            </w:r>
          </w:p>
        </w:tc>
      </w:tr>
      <w:tr w:rsidR="0095783C" w:rsidRPr="00793CF4" w14:paraId="646091EE" w14:textId="77777777" w:rsidTr="00924E52">
        <w:trPr>
          <w:trHeight w:val="385"/>
          <w:jc w:val="right"/>
        </w:trPr>
        <w:tc>
          <w:tcPr>
            <w:tcW w:w="7867" w:type="dxa"/>
          </w:tcPr>
          <w:p w14:paraId="77A63A5D" w14:textId="553D34BD" w:rsidR="0095783C" w:rsidRPr="00AE3FF2" w:rsidRDefault="0095783C" w:rsidP="00EE240B">
            <w:pPr>
              <w:spacing w:line="360" w:lineRule="auto"/>
              <w:rPr>
                <w:bCs/>
                <w:iCs/>
                <w:szCs w:val="32"/>
              </w:rPr>
            </w:pPr>
            <w:r w:rsidRPr="00AE3FF2">
              <w:rPr>
                <w:bCs/>
                <w:iCs/>
                <w:szCs w:val="32"/>
              </w:rPr>
              <w:t>1.2.2</w:t>
            </w:r>
            <w:r w:rsidR="002A7EFD">
              <w:rPr>
                <w:bCs/>
                <w:iCs/>
                <w:szCs w:val="32"/>
              </w:rPr>
              <w:t xml:space="preserve"> </w:t>
            </w:r>
            <w:r w:rsidRPr="00AE3FF2">
              <w:rPr>
                <w:bCs/>
                <w:iCs/>
                <w:szCs w:val="32"/>
              </w:rPr>
              <w:t>Элементы языка программирования</w:t>
            </w:r>
          </w:p>
        </w:tc>
        <w:tc>
          <w:tcPr>
            <w:tcW w:w="1205" w:type="dxa"/>
            <w:gridSpan w:val="2"/>
          </w:tcPr>
          <w:p w14:paraId="3F1A05E2" w14:textId="4357856B" w:rsidR="0095783C" w:rsidRDefault="005410C2" w:rsidP="00EE240B">
            <w:pPr>
              <w:spacing w:line="36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924E52">
              <w:rPr>
                <w:szCs w:val="28"/>
              </w:rPr>
              <w:t>4</w:t>
            </w:r>
          </w:p>
        </w:tc>
      </w:tr>
      <w:tr w:rsidR="0095783C" w:rsidRPr="00793CF4" w14:paraId="6D74C8A3" w14:textId="77777777" w:rsidTr="00924E52">
        <w:trPr>
          <w:trHeight w:val="435"/>
          <w:jc w:val="right"/>
        </w:trPr>
        <w:tc>
          <w:tcPr>
            <w:tcW w:w="7867" w:type="dxa"/>
          </w:tcPr>
          <w:p w14:paraId="67CB47B4" w14:textId="2B33669C" w:rsidR="0095783C" w:rsidRPr="0027540B" w:rsidRDefault="0095783C" w:rsidP="00EE240B">
            <w:pPr>
              <w:spacing w:line="360" w:lineRule="auto"/>
              <w:rPr>
                <w:bCs/>
                <w:iCs/>
                <w:szCs w:val="32"/>
              </w:rPr>
            </w:pPr>
            <w:r w:rsidRPr="00FF7FD0">
              <w:rPr>
                <w:color w:val="000000"/>
                <w:spacing w:val="-5"/>
                <w:szCs w:val="28"/>
              </w:rPr>
              <w:t>2</w:t>
            </w:r>
            <w:r>
              <w:rPr>
                <w:color w:val="000000"/>
                <w:spacing w:val="-5"/>
                <w:szCs w:val="28"/>
              </w:rPr>
              <w:t xml:space="preserve"> </w:t>
            </w:r>
            <w:r w:rsidRPr="00AE3FF2">
              <w:rPr>
                <w:bCs/>
                <w:iCs/>
                <w:szCs w:val="32"/>
              </w:rPr>
              <w:t>Специальная часть</w:t>
            </w:r>
          </w:p>
        </w:tc>
        <w:tc>
          <w:tcPr>
            <w:tcW w:w="1205" w:type="dxa"/>
            <w:gridSpan w:val="2"/>
          </w:tcPr>
          <w:p w14:paraId="7C8AA1F9" w14:textId="4225603A" w:rsidR="0095783C" w:rsidRPr="00793CF4" w:rsidRDefault="0095783C" w:rsidP="00EE240B">
            <w:pPr>
              <w:spacing w:line="36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924E52">
              <w:rPr>
                <w:szCs w:val="28"/>
              </w:rPr>
              <w:t>8</w:t>
            </w:r>
          </w:p>
        </w:tc>
      </w:tr>
      <w:tr w:rsidR="0095783C" w:rsidRPr="00793CF4" w14:paraId="4B762A30" w14:textId="77777777" w:rsidTr="00924E52">
        <w:trPr>
          <w:trHeight w:val="435"/>
          <w:jc w:val="right"/>
        </w:trPr>
        <w:tc>
          <w:tcPr>
            <w:tcW w:w="7867" w:type="dxa"/>
          </w:tcPr>
          <w:p w14:paraId="344206BB" w14:textId="77777777" w:rsidR="0095783C" w:rsidRPr="00FF7FD0" w:rsidRDefault="0095783C" w:rsidP="00EE240B">
            <w:pPr>
              <w:shd w:val="clear" w:color="auto" w:fill="FFFFFF"/>
              <w:rPr>
                <w:color w:val="000000"/>
                <w:spacing w:val="-5"/>
                <w:szCs w:val="28"/>
              </w:rPr>
            </w:pPr>
            <w:r w:rsidRPr="00FF7FD0">
              <w:rPr>
                <w:color w:val="000000"/>
                <w:spacing w:val="-5"/>
                <w:szCs w:val="28"/>
              </w:rPr>
              <w:t>2.1</w:t>
            </w:r>
            <w:r>
              <w:rPr>
                <w:color w:val="000000"/>
                <w:spacing w:val="-5"/>
                <w:szCs w:val="28"/>
              </w:rPr>
              <w:t xml:space="preserve"> </w:t>
            </w:r>
            <w:r w:rsidRPr="00AE3FF2">
              <w:rPr>
                <w:bCs/>
                <w:iCs/>
                <w:szCs w:val="32"/>
              </w:rPr>
              <w:t>Описание алгоритма</w:t>
            </w:r>
          </w:p>
        </w:tc>
        <w:tc>
          <w:tcPr>
            <w:tcW w:w="1205" w:type="dxa"/>
            <w:gridSpan w:val="2"/>
          </w:tcPr>
          <w:p w14:paraId="640914F7" w14:textId="4BDCBC77" w:rsidR="0095783C" w:rsidRPr="00793CF4" w:rsidRDefault="0095783C" w:rsidP="00EE240B">
            <w:pPr>
              <w:spacing w:line="36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924E52">
              <w:rPr>
                <w:szCs w:val="28"/>
              </w:rPr>
              <w:t>8</w:t>
            </w:r>
          </w:p>
        </w:tc>
      </w:tr>
      <w:tr w:rsidR="0095783C" w:rsidRPr="00793CF4" w14:paraId="1853FAC6" w14:textId="77777777" w:rsidTr="00924E52">
        <w:trPr>
          <w:trHeight w:val="435"/>
          <w:jc w:val="right"/>
        </w:trPr>
        <w:tc>
          <w:tcPr>
            <w:tcW w:w="7867" w:type="dxa"/>
          </w:tcPr>
          <w:p w14:paraId="0F3D40D7" w14:textId="45A66219" w:rsidR="0095783C" w:rsidRPr="0027540B" w:rsidRDefault="0095783C" w:rsidP="00EE240B">
            <w:pPr>
              <w:spacing w:line="360" w:lineRule="auto"/>
              <w:rPr>
                <w:bCs/>
                <w:iCs/>
                <w:szCs w:val="32"/>
              </w:rPr>
            </w:pPr>
            <w:r w:rsidRPr="00AE3FF2">
              <w:rPr>
                <w:bCs/>
                <w:iCs/>
                <w:szCs w:val="32"/>
              </w:rPr>
              <w:t>2.1.1 Алгоритмы обработки информации</w:t>
            </w:r>
          </w:p>
        </w:tc>
        <w:tc>
          <w:tcPr>
            <w:tcW w:w="1205" w:type="dxa"/>
            <w:gridSpan w:val="2"/>
          </w:tcPr>
          <w:p w14:paraId="3BED43EF" w14:textId="7959D00C" w:rsidR="0095783C" w:rsidRDefault="0095783C" w:rsidP="00EE240B">
            <w:pPr>
              <w:spacing w:line="36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924E52">
              <w:rPr>
                <w:szCs w:val="28"/>
              </w:rPr>
              <w:t>8</w:t>
            </w:r>
          </w:p>
        </w:tc>
      </w:tr>
      <w:tr w:rsidR="0095783C" w:rsidRPr="00793CF4" w14:paraId="18CF4145" w14:textId="77777777" w:rsidTr="00924E52">
        <w:trPr>
          <w:trHeight w:val="435"/>
          <w:jc w:val="right"/>
        </w:trPr>
        <w:tc>
          <w:tcPr>
            <w:tcW w:w="7867" w:type="dxa"/>
          </w:tcPr>
          <w:p w14:paraId="68C83453" w14:textId="1B0E29EF" w:rsidR="0095783C" w:rsidRPr="00AE3FF2" w:rsidRDefault="0095783C" w:rsidP="00EE240B">
            <w:pPr>
              <w:spacing w:line="360" w:lineRule="auto"/>
              <w:rPr>
                <w:bCs/>
                <w:iCs/>
                <w:szCs w:val="32"/>
              </w:rPr>
            </w:pPr>
            <w:r w:rsidRPr="00AE3FF2">
              <w:rPr>
                <w:bCs/>
                <w:iCs/>
                <w:szCs w:val="32"/>
              </w:rPr>
              <w:t>2.1.1.1 Разработка структуры сайта</w:t>
            </w:r>
          </w:p>
        </w:tc>
        <w:tc>
          <w:tcPr>
            <w:tcW w:w="1205" w:type="dxa"/>
            <w:gridSpan w:val="2"/>
          </w:tcPr>
          <w:p w14:paraId="638C4F68" w14:textId="725742A8" w:rsidR="0095783C" w:rsidRDefault="0095783C" w:rsidP="00EE240B">
            <w:pPr>
              <w:spacing w:line="36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924E52">
              <w:rPr>
                <w:szCs w:val="28"/>
              </w:rPr>
              <w:t>8</w:t>
            </w:r>
          </w:p>
        </w:tc>
      </w:tr>
      <w:tr w:rsidR="0095783C" w:rsidRPr="00793CF4" w14:paraId="673E43A3" w14:textId="77777777" w:rsidTr="00924E52">
        <w:trPr>
          <w:trHeight w:val="435"/>
          <w:jc w:val="right"/>
        </w:trPr>
        <w:tc>
          <w:tcPr>
            <w:tcW w:w="7867" w:type="dxa"/>
          </w:tcPr>
          <w:p w14:paraId="6207AA8A" w14:textId="096B68EE" w:rsidR="0095783C" w:rsidRPr="00AE3FF2" w:rsidRDefault="0095783C" w:rsidP="00EE240B">
            <w:pPr>
              <w:spacing w:line="360" w:lineRule="auto"/>
              <w:rPr>
                <w:bCs/>
                <w:iCs/>
                <w:szCs w:val="32"/>
              </w:rPr>
            </w:pPr>
            <w:r w:rsidRPr="00AE3FF2">
              <w:rPr>
                <w:bCs/>
                <w:iCs/>
                <w:szCs w:val="32"/>
              </w:rPr>
              <w:t>2.1.1.2 Описание схемы алгоритмов</w:t>
            </w:r>
          </w:p>
        </w:tc>
        <w:tc>
          <w:tcPr>
            <w:tcW w:w="1205" w:type="dxa"/>
            <w:gridSpan w:val="2"/>
          </w:tcPr>
          <w:p w14:paraId="5B264BFE" w14:textId="39AF884A" w:rsidR="0095783C" w:rsidRDefault="0095783C" w:rsidP="00EE240B">
            <w:pPr>
              <w:spacing w:line="36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924E52">
              <w:rPr>
                <w:szCs w:val="28"/>
              </w:rPr>
              <w:t>8</w:t>
            </w:r>
          </w:p>
        </w:tc>
      </w:tr>
      <w:tr w:rsidR="0095783C" w:rsidRPr="00793CF4" w14:paraId="38F098F2" w14:textId="77777777" w:rsidTr="00924E52">
        <w:trPr>
          <w:trHeight w:val="435"/>
          <w:jc w:val="right"/>
        </w:trPr>
        <w:tc>
          <w:tcPr>
            <w:tcW w:w="7867" w:type="dxa"/>
          </w:tcPr>
          <w:p w14:paraId="5AB5A16D" w14:textId="78A5214A" w:rsidR="0095783C" w:rsidRPr="00AE3FF2" w:rsidRDefault="0095783C" w:rsidP="00EE240B">
            <w:pPr>
              <w:spacing w:line="360" w:lineRule="auto"/>
              <w:rPr>
                <w:bCs/>
                <w:iCs/>
                <w:szCs w:val="32"/>
              </w:rPr>
            </w:pPr>
            <w:r w:rsidRPr="00AE3FF2">
              <w:rPr>
                <w:bCs/>
                <w:iCs/>
                <w:szCs w:val="32"/>
              </w:rPr>
              <w:t>2.1.2 Описание работы сайта</w:t>
            </w:r>
          </w:p>
        </w:tc>
        <w:tc>
          <w:tcPr>
            <w:tcW w:w="1205" w:type="dxa"/>
            <w:gridSpan w:val="2"/>
          </w:tcPr>
          <w:p w14:paraId="04FEAAF1" w14:textId="1A2F9EB4" w:rsidR="0095783C" w:rsidRDefault="0095783C" w:rsidP="00EE240B">
            <w:pPr>
              <w:spacing w:line="36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924E52">
              <w:rPr>
                <w:szCs w:val="28"/>
              </w:rPr>
              <w:t>9</w:t>
            </w:r>
          </w:p>
        </w:tc>
      </w:tr>
      <w:tr w:rsidR="0095783C" w:rsidRPr="00793CF4" w14:paraId="6D0F52C1" w14:textId="77777777" w:rsidTr="00924E52">
        <w:trPr>
          <w:trHeight w:val="435"/>
          <w:jc w:val="right"/>
        </w:trPr>
        <w:tc>
          <w:tcPr>
            <w:tcW w:w="7867" w:type="dxa"/>
          </w:tcPr>
          <w:p w14:paraId="01285B01" w14:textId="77777777" w:rsidR="0095783C" w:rsidRPr="00FF7FD0" w:rsidRDefault="0095783C" w:rsidP="00EE240B">
            <w:pPr>
              <w:shd w:val="clear" w:color="auto" w:fill="FFFFFF"/>
              <w:rPr>
                <w:color w:val="000000"/>
                <w:spacing w:val="-5"/>
                <w:szCs w:val="28"/>
              </w:rPr>
            </w:pPr>
            <w:r w:rsidRPr="00FF7FD0">
              <w:rPr>
                <w:color w:val="000000"/>
                <w:spacing w:val="-5"/>
                <w:szCs w:val="28"/>
              </w:rPr>
              <w:t>2.2</w:t>
            </w:r>
            <w:r>
              <w:rPr>
                <w:color w:val="000000"/>
                <w:spacing w:val="-5"/>
                <w:szCs w:val="28"/>
              </w:rPr>
              <w:t xml:space="preserve"> </w:t>
            </w:r>
            <w:r w:rsidRPr="00AE3FF2">
              <w:rPr>
                <w:bCs/>
                <w:iCs/>
                <w:szCs w:val="32"/>
              </w:rPr>
              <w:t>Текст программы</w:t>
            </w:r>
          </w:p>
        </w:tc>
        <w:tc>
          <w:tcPr>
            <w:tcW w:w="1205" w:type="dxa"/>
            <w:gridSpan w:val="2"/>
            <w:vAlign w:val="center"/>
          </w:tcPr>
          <w:p w14:paraId="0437D5BC" w14:textId="4BA36178" w:rsidR="0095783C" w:rsidRPr="00793CF4" w:rsidRDefault="00924E52" w:rsidP="00EE240B">
            <w:pPr>
              <w:spacing w:line="36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</w:tr>
      <w:tr w:rsidR="0095783C" w:rsidRPr="00793CF4" w14:paraId="3D265DC4" w14:textId="77777777" w:rsidTr="00924E52">
        <w:trPr>
          <w:trHeight w:val="435"/>
          <w:jc w:val="right"/>
        </w:trPr>
        <w:tc>
          <w:tcPr>
            <w:tcW w:w="7867" w:type="dxa"/>
          </w:tcPr>
          <w:p w14:paraId="7FE6AA0E" w14:textId="71FB01E0" w:rsidR="0095783C" w:rsidRPr="0027540B" w:rsidRDefault="0095783C" w:rsidP="00EE240B">
            <w:pPr>
              <w:spacing w:line="360" w:lineRule="auto"/>
              <w:rPr>
                <w:bCs/>
                <w:iCs/>
                <w:szCs w:val="32"/>
              </w:rPr>
            </w:pPr>
            <w:r w:rsidRPr="00AE3FF2">
              <w:rPr>
                <w:bCs/>
                <w:iCs/>
                <w:szCs w:val="32"/>
              </w:rPr>
              <w:t>2.3 Инструкция работы с сайтом</w:t>
            </w:r>
          </w:p>
        </w:tc>
        <w:tc>
          <w:tcPr>
            <w:tcW w:w="1205" w:type="dxa"/>
            <w:gridSpan w:val="2"/>
          </w:tcPr>
          <w:p w14:paraId="4F16EA46" w14:textId="30971E35" w:rsidR="0095783C" w:rsidRPr="00793CF4" w:rsidRDefault="00924E52" w:rsidP="00EE240B">
            <w:pPr>
              <w:spacing w:line="36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</w:tr>
      <w:tr w:rsidR="0095783C" w:rsidRPr="00793CF4" w14:paraId="136CAE1E" w14:textId="77777777" w:rsidTr="00924E52">
        <w:trPr>
          <w:jc w:val="right"/>
        </w:trPr>
        <w:tc>
          <w:tcPr>
            <w:tcW w:w="7867" w:type="dxa"/>
          </w:tcPr>
          <w:p w14:paraId="03E7F5FC" w14:textId="4CC2430D" w:rsidR="0095783C" w:rsidRPr="0027540B" w:rsidRDefault="0095783C" w:rsidP="00EE240B">
            <w:pPr>
              <w:spacing w:line="360" w:lineRule="auto"/>
              <w:rPr>
                <w:bCs/>
                <w:iCs/>
                <w:szCs w:val="32"/>
              </w:rPr>
            </w:pPr>
            <w:r w:rsidRPr="00AE3FF2">
              <w:rPr>
                <w:bCs/>
                <w:iCs/>
                <w:szCs w:val="32"/>
              </w:rPr>
              <w:t>2.3.1 Общие сведения</w:t>
            </w:r>
          </w:p>
        </w:tc>
        <w:tc>
          <w:tcPr>
            <w:tcW w:w="1205" w:type="dxa"/>
            <w:gridSpan w:val="2"/>
          </w:tcPr>
          <w:p w14:paraId="74D4667D" w14:textId="4D14E4B2" w:rsidR="0095783C" w:rsidRPr="00793CF4" w:rsidRDefault="00924E52" w:rsidP="00EE240B">
            <w:pPr>
              <w:spacing w:line="36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</w:tr>
      <w:tr w:rsidR="0095783C" w:rsidRPr="00793CF4" w14:paraId="02CFD941" w14:textId="77777777" w:rsidTr="00924E52">
        <w:trPr>
          <w:jc w:val="right"/>
        </w:trPr>
        <w:tc>
          <w:tcPr>
            <w:tcW w:w="7867" w:type="dxa"/>
          </w:tcPr>
          <w:p w14:paraId="4B606D2B" w14:textId="53932429" w:rsidR="0095783C" w:rsidRPr="00AE3FF2" w:rsidRDefault="0095783C" w:rsidP="00EE240B">
            <w:pPr>
              <w:spacing w:line="360" w:lineRule="auto"/>
              <w:rPr>
                <w:bCs/>
                <w:iCs/>
                <w:szCs w:val="32"/>
              </w:rPr>
            </w:pPr>
            <w:r w:rsidRPr="00AE3FF2">
              <w:rPr>
                <w:bCs/>
                <w:iCs/>
                <w:szCs w:val="32"/>
              </w:rPr>
              <w:t>2.3.2 Вызов и загрузка</w:t>
            </w:r>
          </w:p>
        </w:tc>
        <w:tc>
          <w:tcPr>
            <w:tcW w:w="1205" w:type="dxa"/>
            <w:gridSpan w:val="2"/>
          </w:tcPr>
          <w:p w14:paraId="4D48F445" w14:textId="7D76067C" w:rsidR="0095783C" w:rsidRDefault="00924E52" w:rsidP="00EE240B">
            <w:pPr>
              <w:spacing w:line="36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</w:tr>
      <w:tr w:rsidR="0095783C" w:rsidRPr="00793CF4" w14:paraId="5D13E6E5" w14:textId="77777777" w:rsidTr="00924E52">
        <w:trPr>
          <w:jc w:val="right"/>
        </w:trPr>
        <w:tc>
          <w:tcPr>
            <w:tcW w:w="7867" w:type="dxa"/>
          </w:tcPr>
          <w:p w14:paraId="7ACE5273" w14:textId="4EDF1BF3" w:rsidR="0095783C" w:rsidRPr="0027540B" w:rsidRDefault="0095783C" w:rsidP="00EE240B">
            <w:pPr>
              <w:spacing w:line="360" w:lineRule="auto"/>
              <w:rPr>
                <w:bCs/>
                <w:iCs/>
                <w:szCs w:val="32"/>
              </w:rPr>
            </w:pPr>
            <w:r w:rsidRPr="00AE3FF2">
              <w:rPr>
                <w:bCs/>
                <w:iCs/>
                <w:szCs w:val="32"/>
              </w:rPr>
              <w:t>2.3.3 Входные данные</w:t>
            </w:r>
          </w:p>
        </w:tc>
        <w:tc>
          <w:tcPr>
            <w:tcW w:w="1205" w:type="dxa"/>
            <w:gridSpan w:val="2"/>
          </w:tcPr>
          <w:p w14:paraId="583DFCB1" w14:textId="37A739AA" w:rsidR="0095783C" w:rsidRPr="00793CF4" w:rsidRDefault="00924E52" w:rsidP="00EE240B">
            <w:pPr>
              <w:spacing w:line="36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</w:tr>
      <w:tr w:rsidR="0095783C" w:rsidRPr="00793CF4" w14:paraId="22DB0A1D" w14:textId="77777777" w:rsidTr="00924E52">
        <w:trPr>
          <w:jc w:val="right"/>
        </w:trPr>
        <w:tc>
          <w:tcPr>
            <w:tcW w:w="7867" w:type="dxa"/>
          </w:tcPr>
          <w:p w14:paraId="5F8DBBCD" w14:textId="6040180F" w:rsidR="0095783C" w:rsidRPr="005B5259" w:rsidRDefault="0095783C" w:rsidP="00EE240B">
            <w:pPr>
              <w:spacing w:line="360" w:lineRule="auto"/>
              <w:rPr>
                <w:bCs/>
                <w:iCs/>
                <w:szCs w:val="32"/>
              </w:rPr>
            </w:pPr>
            <w:r w:rsidRPr="00AE3FF2">
              <w:rPr>
                <w:bCs/>
                <w:iCs/>
                <w:szCs w:val="32"/>
              </w:rPr>
              <w:t>2.3.4 Выходные данные</w:t>
            </w:r>
          </w:p>
        </w:tc>
        <w:tc>
          <w:tcPr>
            <w:tcW w:w="1205" w:type="dxa"/>
            <w:gridSpan w:val="2"/>
          </w:tcPr>
          <w:p w14:paraId="5B6A94CB" w14:textId="2AF74CF7" w:rsidR="0095783C" w:rsidRPr="00793CF4" w:rsidRDefault="00924E52" w:rsidP="00EE240B">
            <w:pPr>
              <w:spacing w:line="36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</w:tr>
      <w:tr w:rsidR="0095783C" w:rsidRPr="00793CF4" w14:paraId="29A9CCF3" w14:textId="77777777" w:rsidTr="00924E52">
        <w:trPr>
          <w:jc w:val="right"/>
        </w:trPr>
        <w:tc>
          <w:tcPr>
            <w:tcW w:w="7867" w:type="dxa"/>
          </w:tcPr>
          <w:p w14:paraId="481FB042" w14:textId="15E7EF0A" w:rsidR="0095783C" w:rsidRPr="00AE3FF2" w:rsidRDefault="0095783C" w:rsidP="00EE240B">
            <w:pPr>
              <w:spacing w:line="360" w:lineRule="auto"/>
              <w:rPr>
                <w:bCs/>
                <w:iCs/>
                <w:szCs w:val="32"/>
              </w:rPr>
            </w:pPr>
            <w:r w:rsidRPr="00AE3FF2">
              <w:rPr>
                <w:bCs/>
                <w:iCs/>
                <w:szCs w:val="32"/>
              </w:rPr>
              <w:t>2.3.5 Сообщения программы</w:t>
            </w:r>
          </w:p>
        </w:tc>
        <w:tc>
          <w:tcPr>
            <w:tcW w:w="1205" w:type="dxa"/>
            <w:gridSpan w:val="2"/>
          </w:tcPr>
          <w:p w14:paraId="02B9B6E3" w14:textId="605DA9B9" w:rsidR="0095783C" w:rsidRDefault="00924E52" w:rsidP="00EE240B">
            <w:pPr>
              <w:spacing w:line="36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</w:tr>
      <w:tr w:rsidR="0095783C" w:rsidRPr="00793CF4" w14:paraId="6EF29145" w14:textId="77777777" w:rsidTr="00924E52">
        <w:trPr>
          <w:jc w:val="right"/>
        </w:trPr>
        <w:tc>
          <w:tcPr>
            <w:tcW w:w="7867" w:type="dxa"/>
          </w:tcPr>
          <w:p w14:paraId="72285FBE" w14:textId="7DCA0235" w:rsidR="0095783C" w:rsidRPr="00AE3FF2" w:rsidRDefault="0095783C" w:rsidP="00EE240B">
            <w:pPr>
              <w:spacing w:line="360" w:lineRule="auto"/>
              <w:rPr>
                <w:bCs/>
                <w:iCs/>
                <w:szCs w:val="32"/>
              </w:rPr>
            </w:pPr>
            <w:r w:rsidRPr="00AE3FF2">
              <w:rPr>
                <w:bCs/>
                <w:iCs/>
                <w:szCs w:val="32"/>
              </w:rPr>
              <w:t>2.4 Описание процесса отладки программы</w:t>
            </w:r>
          </w:p>
        </w:tc>
        <w:tc>
          <w:tcPr>
            <w:tcW w:w="1205" w:type="dxa"/>
            <w:gridSpan w:val="2"/>
          </w:tcPr>
          <w:p w14:paraId="11EDE839" w14:textId="49F38D60" w:rsidR="0095783C" w:rsidRDefault="001210A6" w:rsidP="00EE240B">
            <w:pPr>
              <w:spacing w:line="36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924E52">
              <w:rPr>
                <w:szCs w:val="28"/>
              </w:rPr>
              <w:t>2</w:t>
            </w:r>
          </w:p>
        </w:tc>
      </w:tr>
      <w:tr w:rsidR="0095783C" w:rsidRPr="00793CF4" w14:paraId="6E34186E" w14:textId="77777777" w:rsidTr="00924E52">
        <w:trPr>
          <w:jc w:val="right"/>
        </w:trPr>
        <w:tc>
          <w:tcPr>
            <w:tcW w:w="7867" w:type="dxa"/>
          </w:tcPr>
          <w:p w14:paraId="3F3A1A76" w14:textId="49C3B892" w:rsidR="0095783C" w:rsidRPr="00AE3FF2" w:rsidRDefault="0095783C" w:rsidP="00EE240B">
            <w:pPr>
              <w:spacing w:line="360" w:lineRule="auto"/>
              <w:rPr>
                <w:bCs/>
                <w:iCs/>
                <w:szCs w:val="32"/>
              </w:rPr>
            </w:pPr>
            <w:r w:rsidRPr="00AE3FF2">
              <w:rPr>
                <w:bCs/>
                <w:iCs/>
                <w:szCs w:val="32"/>
              </w:rPr>
              <w:t>2.4.1 Методы отладки</w:t>
            </w:r>
          </w:p>
        </w:tc>
        <w:tc>
          <w:tcPr>
            <w:tcW w:w="1205" w:type="dxa"/>
            <w:gridSpan w:val="2"/>
          </w:tcPr>
          <w:p w14:paraId="33160114" w14:textId="6DC72498" w:rsidR="0095783C" w:rsidRDefault="001210A6" w:rsidP="00EE240B">
            <w:pPr>
              <w:spacing w:line="36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924E52">
              <w:rPr>
                <w:szCs w:val="28"/>
              </w:rPr>
              <w:t>2</w:t>
            </w:r>
          </w:p>
        </w:tc>
      </w:tr>
      <w:tr w:rsidR="00D70F27" w:rsidRPr="00793CF4" w14:paraId="61FDDCEC" w14:textId="77777777" w:rsidTr="00924E52">
        <w:trPr>
          <w:jc w:val="right"/>
        </w:trPr>
        <w:tc>
          <w:tcPr>
            <w:tcW w:w="7867" w:type="dxa"/>
          </w:tcPr>
          <w:p w14:paraId="227AB2A0" w14:textId="77777777" w:rsidR="00D70F27" w:rsidRPr="00AE3FF2" w:rsidRDefault="00D70F27" w:rsidP="00EE240B">
            <w:pPr>
              <w:spacing w:line="360" w:lineRule="auto"/>
              <w:rPr>
                <w:bCs/>
                <w:iCs/>
                <w:szCs w:val="32"/>
              </w:rPr>
            </w:pPr>
          </w:p>
        </w:tc>
        <w:tc>
          <w:tcPr>
            <w:tcW w:w="1205" w:type="dxa"/>
            <w:gridSpan w:val="2"/>
          </w:tcPr>
          <w:p w14:paraId="58236C48" w14:textId="77777777" w:rsidR="00D70F27" w:rsidRDefault="00D70F27" w:rsidP="00EE240B">
            <w:pPr>
              <w:spacing w:line="360" w:lineRule="auto"/>
              <w:ind w:firstLine="709"/>
              <w:rPr>
                <w:szCs w:val="28"/>
              </w:rPr>
            </w:pPr>
          </w:p>
        </w:tc>
      </w:tr>
      <w:tr w:rsidR="00D70F27" w:rsidRPr="00793CF4" w14:paraId="2D08BD5B" w14:textId="77777777" w:rsidTr="00924E52">
        <w:trPr>
          <w:jc w:val="right"/>
        </w:trPr>
        <w:tc>
          <w:tcPr>
            <w:tcW w:w="7867" w:type="dxa"/>
          </w:tcPr>
          <w:p w14:paraId="7105E4B8" w14:textId="77777777" w:rsidR="00D70F27" w:rsidRPr="00AE3FF2" w:rsidRDefault="00D70F27" w:rsidP="00EE240B">
            <w:pPr>
              <w:spacing w:line="360" w:lineRule="auto"/>
              <w:rPr>
                <w:bCs/>
                <w:iCs/>
                <w:szCs w:val="32"/>
              </w:rPr>
            </w:pPr>
            <w:bookmarkStart w:id="0" w:name="_GoBack"/>
            <w:bookmarkEnd w:id="0"/>
          </w:p>
        </w:tc>
        <w:tc>
          <w:tcPr>
            <w:tcW w:w="1205" w:type="dxa"/>
            <w:gridSpan w:val="2"/>
          </w:tcPr>
          <w:p w14:paraId="0A2448C7" w14:textId="77777777" w:rsidR="00D70F27" w:rsidRDefault="00D70F27" w:rsidP="00EE240B">
            <w:pPr>
              <w:spacing w:line="360" w:lineRule="auto"/>
              <w:ind w:firstLine="709"/>
              <w:rPr>
                <w:szCs w:val="28"/>
              </w:rPr>
            </w:pPr>
          </w:p>
        </w:tc>
      </w:tr>
      <w:tr w:rsidR="00D70F27" w:rsidRPr="00793CF4" w14:paraId="7B72CB84" w14:textId="77777777" w:rsidTr="00924E52">
        <w:trPr>
          <w:jc w:val="right"/>
        </w:trPr>
        <w:tc>
          <w:tcPr>
            <w:tcW w:w="7867" w:type="dxa"/>
          </w:tcPr>
          <w:p w14:paraId="70A48559" w14:textId="77777777" w:rsidR="00D70F27" w:rsidRPr="00AE3FF2" w:rsidRDefault="00D70F27" w:rsidP="008277DE">
            <w:pPr>
              <w:spacing w:line="360" w:lineRule="auto"/>
              <w:ind w:firstLine="851"/>
              <w:jc w:val="right"/>
              <w:rPr>
                <w:bCs/>
                <w:iCs/>
                <w:szCs w:val="32"/>
              </w:rPr>
            </w:pPr>
          </w:p>
        </w:tc>
        <w:tc>
          <w:tcPr>
            <w:tcW w:w="1205" w:type="dxa"/>
            <w:gridSpan w:val="2"/>
          </w:tcPr>
          <w:p w14:paraId="729C90FA" w14:textId="77777777" w:rsidR="00D70F27" w:rsidRDefault="00D70F27" w:rsidP="00EE240B">
            <w:pPr>
              <w:spacing w:line="360" w:lineRule="auto"/>
              <w:ind w:firstLine="709"/>
              <w:rPr>
                <w:szCs w:val="28"/>
              </w:rPr>
            </w:pPr>
          </w:p>
        </w:tc>
      </w:tr>
      <w:tr w:rsidR="0095783C" w:rsidRPr="00793CF4" w14:paraId="09B21194" w14:textId="77777777" w:rsidTr="00924E52">
        <w:trPr>
          <w:jc w:val="right"/>
        </w:trPr>
        <w:tc>
          <w:tcPr>
            <w:tcW w:w="8505" w:type="dxa"/>
            <w:gridSpan w:val="2"/>
          </w:tcPr>
          <w:p w14:paraId="5F9A2EB1" w14:textId="4D7EAF58" w:rsidR="0095783C" w:rsidRPr="005B5259" w:rsidRDefault="0095783C" w:rsidP="00EE240B">
            <w:pPr>
              <w:spacing w:line="360" w:lineRule="auto"/>
              <w:rPr>
                <w:bCs/>
                <w:iCs/>
                <w:szCs w:val="32"/>
              </w:rPr>
            </w:pPr>
            <w:r w:rsidRPr="00AE3FF2">
              <w:rPr>
                <w:bCs/>
                <w:iCs/>
                <w:szCs w:val="32"/>
              </w:rPr>
              <w:lastRenderedPageBreak/>
              <w:t>2.4.2</w:t>
            </w:r>
            <w:r w:rsidR="002A7EFD">
              <w:rPr>
                <w:bCs/>
                <w:iCs/>
                <w:szCs w:val="32"/>
              </w:rPr>
              <w:t xml:space="preserve"> </w:t>
            </w:r>
            <w:r w:rsidRPr="00AE3FF2">
              <w:rPr>
                <w:bCs/>
                <w:iCs/>
                <w:szCs w:val="32"/>
              </w:rPr>
              <w:t>Тестирование и отладка</w:t>
            </w:r>
          </w:p>
        </w:tc>
        <w:tc>
          <w:tcPr>
            <w:tcW w:w="567" w:type="dxa"/>
          </w:tcPr>
          <w:p w14:paraId="38FE2A85" w14:textId="3E69BC4B" w:rsidR="0095783C" w:rsidRDefault="00D70F27" w:rsidP="00EE240B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 w:rsidR="001210A6">
              <w:rPr>
                <w:szCs w:val="28"/>
              </w:rPr>
              <w:t>2</w:t>
            </w:r>
            <w:r w:rsidR="00924E52">
              <w:rPr>
                <w:szCs w:val="28"/>
              </w:rPr>
              <w:t>5</w:t>
            </w:r>
          </w:p>
        </w:tc>
      </w:tr>
      <w:tr w:rsidR="0095783C" w:rsidRPr="00793CF4" w14:paraId="2411B275" w14:textId="77777777" w:rsidTr="00924E52">
        <w:trPr>
          <w:jc w:val="right"/>
        </w:trPr>
        <w:tc>
          <w:tcPr>
            <w:tcW w:w="7867" w:type="dxa"/>
          </w:tcPr>
          <w:p w14:paraId="0F590567" w14:textId="7FA7DB77" w:rsidR="0095783C" w:rsidRPr="00AE3FF2" w:rsidRDefault="0095783C" w:rsidP="00EE240B">
            <w:pPr>
              <w:spacing w:line="360" w:lineRule="auto"/>
              <w:rPr>
                <w:bCs/>
                <w:iCs/>
                <w:szCs w:val="32"/>
              </w:rPr>
            </w:pPr>
            <w:r w:rsidRPr="00AE3FF2">
              <w:rPr>
                <w:bCs/>
                <w:iCs/>
                <w:szCs w:val="32"/>
              </w:rPr>
              <w:t>2.4.3</w:t>
            </w:r>
            <w:r w:rsidR="002A7EFD">
              <w:rPr>
                <w:bCs/>
                <w:iCs/>
                <w:szCs w:val="32"/>
              </w:rPr>
              <w:t xml:space="preserve"> </w:t>
            </w:r>
            <w:r w:rsidRPr="00AE3FF2">
              <w:rPr>
                <w:bCs/>
                <w:iCs/>
                <w:szCs w:val="32"/>
              </w:rPr>
              <w:t>Контрольный пример</w:t>
            </w:r>
          </w:p>
        </w:tc>
        <w:tc>
          <w:tcPr>
            <w:tcW w:w="1205" w:type="dxa"/>
            <w:gridSpan w:val="2"/>
          </w:tcPr>
          <w:p w14:paraId="65310174" w14:textId="6542E172" w:rsidR="0095783C" w:rsidRDefault="001210A6" w:rsidP="00EE240B">
            <w:pPr>
              <w:spacing w:line="36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924E52">
              <w:rPr>
                <w:szCs w:val="28"/>
              </w:rPr>
              <w:t>6</w:t>
            </w:r>
          </w:p>
        </w:tc>
      </w:tr>
      <w:tr w:rsidR="0095783C" w:rsidRPr="00793CF4" w14:paraId="0644D572" w14:textId="77777777" w:rsidTr="00924E52">
        <w:trPr>
          <w:jc w:val="right"/>
        </w:trPr>
        <w:tc>
          <w:tcPr>
            <w:tcW w:w="7867" w:type="dxa"/>
          </w:tcPr>
          <w:p w14:paraId="55F7FAE2" w14:textId="77777777" w:rsidR="0095783C" w:rsidRPr="00AE3FF2" w:rsidRDefault="0095783C" w:rsidP="00EE240B">
            <w:pPr>
              <w:spacing w:line="360" w:lineRule="auto"/>
              <w:rPr>
                <w:bCs/>
                <w:iCs/>
                <w:szCs w:val="32"/>
              </w:rPr>
            </w:pPr>
            <w:r w:rsidRPr="00AE3FF2">
              <w:rPr>
                <w:bCs/>
                <w:iCs/>
                <w:szCs w:val="32"/>
              </w:rPr>
              <w:t>3. Экономическая часть</w:t>
            </w:r>
          </w:p>
        </w:tc>
        <w:tc>
          <w:tcPr>
            <w:tcW w:w="1205" w:type="dxa"/>
            <w:gridSpan w:val="2"/>
          </w:tcPr>
          <w:p w14:paraId="25609BC7" w14:textId="0A60950C" w:rsidR="0095783C" w:rsidRDefault="00924E52" w:rsidP="00EE240B">
            <w:pPr>
              <w:spacing w:line="36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</w:tr>
      <w:tr w:rsidR="0095783C" w:rsidRPr="00793CF4" w14:paraId="73CD1D45" w14:textId="77777777" w:rsidTr="00924E52">
        <w:trPr>
          <w:jc w:val="right"/>
        </w:trPr>
        <w:tc>
          <w:tcPr>
            <w:tcW w:w="7867" w:type="dxa"/>
          </w:tcPr>
          <w:p w14:paraId="19BD3A14" w14:textId="77777777" w:rsidR="0095783C" w:rsidRPr="002061B0" w:rsidRDefault="0095783C" w:rsidP="00EE240B">
            <w:pPr>
              <w:rPr>
                <w:szCs w:val="28"/>
              </w:rPr>
            </w:pPr>
            <w:r>
              <w:rPr>
                <w:szCs w:val="28"/>
              </w:rPr>
              <w:t>Заключение</w:t>
            </w:r>
          </w:p>
        </w:tc>
        <w:tc>
          <w:tcPr>
            <w:tcW w:w="1205" w:type="dxa"/>
            <w:gridSpan w:val="2"/>
          </w:tcPr>
          <w:p w14:paraId="0B69C592" w14:textId="2D4098D5" w:rsidR="0095783C" w:rsidRPr="005410C2" w:rsidRDefault="00924E52" w:rsidP="00EE240B">
            <w:pPr>
              <w:spacing w:line="36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</w:tr>
      <w:tr w:rsidR="0095783C" w:rsidRPr="00793CF4" w14:paraId="0F7FA0E1" w14:textId="77777777" w:rsidTr="00924E52">
        <w:trPr>
          <w:jc w:val="right"/>
        </w:trPr>
        <w:tc>
          <w:tcPr>
            <w:tcW w:w="7867" w:type="dxa"/>
          </w:tcPr>
          <w:p w14:paraId="1EE8D8DA" w14:textId="77777777" w:rsidR="0095783C" w:rsidRPr="002061B0" w:rsidRDefault="0095783C" w:rsidP="00EE240B">
            <w:pPr>
              <w:rPr>
                <w:szCs w:val="28"/>
              </w:rPr>
            </w:pPr>
            <w:r>
              <w:rPr>
                <w:szCs w:val="28"/>
              </w:rPr>
              <w:t>Литература</w:t>
            </w:r>
          </w:p>
        </w:tc>
        <w:tc>
          <w:tcPr>
            <w:tcW w:w="1205" w:type="dxa"/>
            <w:gridSpan w:val="2"/>
          </w:tcPr>
          <w:p w14:paraId="65D3F58A" w14:textId="58AED66E" w:rsidR="0095783C" w:rsidRPr="005410C2" w:rsidRDefault="009A4112" w:rsidP="00EE240B">
            <w:pPr>
              <w:spacing w:line="36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924E52">
              <w:rPr>
                <w:szCs w:val="28"/>
              </w:rPr>
              <w:t>1</w:t>
            </w:r>
          </w:p>
        </w:tc>
      </w:tr>
    </w:tbl>
    <w:p w14:paraId="2E4B80E0" w14:textId="77777777" w:rsidR="0095783C" w:rsidRDefault="0095783C" w:rsidP="00EE240B">
      <w:pPr>
        <w:spacing w:line="480" w:lineRule="auto"/>
        <w:ind w:firstLine="709"/>
        <w:jc w:val="center"/>
        <w:rPr>
          <w:szCs w:val="28"/>
        </w:rPr>
      </w:pPr>
    </w:p>
    <w:p w14:paraId="219BE080" w14:textId="77777777" w:rsidR="0095783C" w:rsidRDefault="0095783C" w:rsidP="00EE240B">
      <w:pPr>
        <w:spacing w:line="480" w:lineRule="auto"/>
        <w:ind w:firstLine="709"/>
        <w:jc w:val="center"/>
        <w:rPr>
          <w:szCs w:val="28"/>
        </w:rPr>
      </w:pPr>
    </w:p>
    <w:p w14:paraId="74006125" w14:textId="77777777" w:rsidR="0095783C" w:rsidRDefault="0095783C" w:rsidP="00EE240B">
      <w:pPr>
        <w:spacing w:line="480" w:lineRule="auto"/>
        <w:ind w:firstLine="709"/>
        <w:jc w:val="center"/>
        <w:rPr>
          <w:szCs w:val="28"/>
        </w:rPr>
      </w:pPr>
    </w:p>
    <w:p w14:paraId="4D9BAFB1" w14:textId="77777777" w:rsidR="0095783C" w:rsidRDefault="0095783C" w:rsidP="00EE240B">
      <w:pPr>
        <w:spacing w:line="480" w:lineRule="auto"/>
        <w:ind w:firstLine="709"/>
        <w:jc w:val="center"/>
        <w:rPr>
          <w:szCs w:val="28"/>
        </w:rPr>
      </w:pPr>
    </w:p>
    <w:p w14:paraId="68AFFED4" w14:textId="77777777" w:rsidR="0095783C" w:rsidRDefault="0095783C" w:rsidP="00EE240B">
      <w:pPr>
        <w:spacing w:line="480" w:lineRule="auto"/>
        <w:ind w:firstLine="709"/>
        <w:rPr>
          <w:szCs w:val="28"/>
        </w:rPr>
      </w:pPr>
    </w:p>
    <w:p w14:paraId="42CFE993" w14:textId="13AA22CF" w:rsidR="0095783C" w:rsidRDefault="0095783C" w:rsidP="00AA7EFF">
      <w:pPr>
        <w:spacing w:line="480" w:lineRule="auto"/>
        <w:jc w:val="center"/>
        <w:rPr>
          <w:szCs w:val="28"/>
        </w:rPr>
      </w:pPr>
      <w:r>
        <w:rPr>
          <w:szCs w:val="28"/>
        </w:rPr>
        <w:br w:type="page"/>
      </w:r>
      <w:r>
        <w:rPr>
          <w:szCs w:val="28"/>
        </w:rPr>
        <w:lastRenderedPageBreak/>
        <w:t>ВВЕДЕНИЕ</w:t>
      </w:r>
    </w:p>
    <w:p w14:paraId="4A280983" w14:textId="7003D383" w:rsidR="00D11073" w:rsidRDefault="00D11073" w:rsidP="00D11073">
      <w:pPr>
        <w:pStyle w:val="af"/>
        <w:spacing w:after="0" w:line="480" w:lineRule="auto"/>
        <w:ind w:left="0"/>
        <w:jc w:val="center"/>
        <w:rPr>
          <w:szCs w:val="28"/>
          <w:lang w:eastAsia="ja-JP"/>
        </w:rPr>
      </w:pPr>
    </w:p>
    <w:p w14:paraId="5DD64412" w14:textId="302853C5" w:rsidR="00D11073" w:rsidRDefault="00D11073" w:rsidP="00D11073">
      <w:pPr>
        <w:pStyle w:val="af"/>
        <w:spacing w:after="0" w:line="480" w:lineRule="auto"/>
        <w:ind w:left="0"/>
        <w:jc w:val="center"/>
        <w:rPr>
          <w:szCs w:val="28"/>
          <w:lang w:eastAsia="ja-JP"/>
        </w:rPr>
      </w:pPr>
    </w:p>
    <w:p w14:paraId="162270C1" w14:textId="2D276678" w:rsidR="00D11073" w:rsidRDefault="00D11073" w:rsidP="00D11073">
      <w:pPr>
        <w:pStyle w:val="af"/>
        <w:spacing w:after="0" w:line="480" w:lineRule="auto"/>
        <w:ind w:left="0"/>
        <w:jc w:val="center"/>
        <w:rPr>
          <w:szCs w:val="28"/>
          <w:lang w:eastAsia="ja-JP"/>
        </w:rPr>
      </w:pPr>
    </w:p>
    <w:p w14:paraId="5B92E5FB" w14:textId="61BC820F" w:rsidR="00D11073" w:rsidRDefault="00D11073" w:rsidP="00D11073">
      <w:pPr>
        <w:pStyle w:val="af"/>
        <w:spacing w:after="0" w:line="480" w:lineRule="auto"/>
        <w:ind w:left="0"/>
        <w:jc w:val="center"/>
        <w:rPr>
          <w:szCs w:val="28"/>
          <w:lang w:eastAsia="ja-JP"/>
        </w:rPr>
      </w:pPr>
    </w:p>
    <w:p w14:paraId="17D67023" w14:textId="4CC683FB" w:rsidR="00D11073" w:rsidRDefault="00D11073" w:rsidP="00D11073">
      <w:pPr>
        <w:pStyle w:val="af"/>
        <w:spacing w:after="0" w:line="480" w:lineRule="auto"/>
        <w:ind w:left="0"/>
        <w:jc w:val="center"/>
        <w:rPr>
          <w:szCs w:val="28"/>
          <w:lang w:eastAsia="ja-JP"/>
        </w:rPr>
      </w:pPr>
    </w:p>
    <w:p w14:paraId="76C20CF8" w14:textId="77777777" w:rsidR="00D11073" w:rsidRDefault="00D11073" w:rsidP="00D11073">
      <w:pPr>
        <w:pStyle w:val="af"/>
        <w:spacing w:after="0" w:line="480" w:lineRule="auto"/>
        <w:ind w:left="0"/>
        <w:jc w:val="center"/>
        <w:rPr>
          <w:szCs w:val="28"/>
          <w:lang w:eastAsia="ja-JP"/>
        </w:rPr>
      </w:pPr>
    </w:p>
    <w:p w14:paraId="13D3193E" w14:textId="4BF7280F" w:rsidR="000E5E17" w:rsidRDefault="000E5E17" w:rsidP="00D11073">
      <w:pPr>
        <w:pStyle w:val="af"/>
        <w:spacing w:after="0" w:line="480" w:lineRule="auto"/>
        <w:ind w:left="0"/>
        <w:jc w:val="center"/>
        <w:rPr>
          <w:szCs w:val="28"/>
          <w:lang w:eastAsia="ja-JP"/>
        </w:rPr>
      </w:pPr>
    </w:p>
    <w:p w14:paraId="63C8AF00" w14:textId="126C3B12" w:rsidR="008A1DEF" w:rsidRDefault="008A1DEF" w:rsidP="00D11073">
      <w:pPr>
        <w:pStyle w:val="af"/>
        <w:spacing w:after="0" w:line="480" w:lineRule="auto"/>
        <w:ind w:left="0"/>
        <w:jc w:val="center"/>
        <w:rPr>
          <w:szCs w:val="28"/>
          <w:lang w:eastAsia="ja-JP"/>
        </w:rPr>
      </w:pPr>
    </w:p>
    <w:p w14:paraId="5D22EC17" w14:textId="28EFF17B" w:rsidR="008A1DEF" w:rsidRDefault="008A1DEF" w:rsidP="00D11073">
      <w:pPr>
        <w:pStyle w:val="af"/>
        <w:spacing w:after="0" w:line="480" w:lineRule="auto"/>
        <w:ind w:left="0"/>
        <w:jc w:val="center"/>
        <w:rPr>
          <w:szCs w:val="28"/>
          <w:lang w:eastAsia="ja-JP"/>
        </w:rPr>
      </w:pPr>
    </w:p>
    <w:p w14:paraId="180FB60E" w14:textId="496957B2" w:rsidR="008A1DEF" w:rsidRDefault="008A1DEF" w:rsidP="00D11073">
      <w:pPr>
        <w:pStyle w:val="af"/>
        <w:spacing w:after="0" w:line="480" w:lineRule="auto"/>
        <w:ind w:left="0"/>
        <w:jc w:val="center"/>
        <w:rPr>
          <w:szCs w:val="28"/>
          <w:lang w:eastAsia="ja-JP"/>
        </w:rPr>
      </w:pPr>
    </w:p>
    <w:p w14:paraId="69561A9C" w14:textId="37E5052C" w:rsidR="008A1DEF" w:rsidRDefault="008A1DEF" w:rsidP="00D11073">
      <w:pPr>
        <w:pStyle w:val="af"/>
        <w:spacing w:after="0" w:line="480" w:lineRule="auto"/>
        <w:ind w:left="0"/>
        <w:jc w:val="center"/>
        <w:rPr>
          <w:szCs w:val="28"/>
          <w:lang w:eastAsia="ja-JP"/>
        </w:rPr>
      </w:pPr>
    </w:p>
    <w:p w14:paraId="68043E2D" w14:textId="403584E3" w:rsidR="008A1DEF" w:rsidRDefault="008A1DEF" w:rsidP="00D11073">
      <w:pPr>
        <w:pStyle w:val="af"/>
        <w:spacing w:after="0" w:line="480" w:lineRule="auto"/>
        <w:ind w:left="0"/>
        <w:jc w:val="center"/>
        <w:rPr>
          <w:szCs w:val="28"/>
          <w:lang w:eastAsia="ja-JP"/>
        </w:rPr>
      </w:pPr>
    </w:p>
    <w:p w14:paraId="6037DA65" w14:textId="48077380" w:rsidR="008A1DEF" w:rsidRDefault="008A1DEF" w:rsidP="00D11073">
      <w:pPr>
        <w:pStyle w:val="af"/>
        <w:spacing w:after="0" w:line="480" w:lineRule="auto"/>
        <w:ind w:left="0"/>
        <w:jc w:val="center"/>
        <w:rPr>
          <w:szCs w:val="28"/>
          <w:lang w:eastAsia="ja-JP"/>
        </w:rPr>
      </w:pPr>
    </w:p>
    <w:p w14:paraId="60E6C9A5" w14:textId="6B9A115A" w:rsidR="008A1DEF" w:rsidRDefault="008A1DEF" w:rsidP="00D11073">
      <w:pPr>
        <w:pStyle w:val="af"/>
        <w:spacing w:after="0" w:line="480" w:lineRule="auto"/>
        <w:ind w:left="0"/>
        <w:jc w:val="center"/>
        <w:rPr>
          <w:szCs w:val="28"/>
          <w:lang w:eastAsia="ja-JP"/>
        </w:rPr>
      </w:pPr>
    </w:p>
    <w:p w14:paraId="10989BBD" w14:textId="3641CAED" w:rsidR="008A1DEF" w:rsidRDefault="008A1DEF" w:rsidP="00D11073">
      <w:pPr>
        <w:pStyle w:val="af"/>
        <w:spacing w:after="0" w:line="480" w:lineRule="auto"/>
        <w:ind w:left="0"/>
        <w:jc w:val="center"/>
        <w:rPr>
          <w:szCs w:val="28"/>
          <w:lang w:eastAsia="ja-JP"/>
        </w:rPr>
      </w:pPr>
    </w:p>
    <w:p w14:paraId="1512BFB7" w14:textId="6485F552" w:rsidR="008A1DEF" w:rsidRDefault="008A1DEF" w:rsidP="00D11073">
      <w:pPr>
        <w:pStyle w:val="af"/>
        <w:spacing w:after="0" w:line="480" w:lineRule="auto"/>
        <w:ind w:left="0"/>
        <w:jc w:val="center"/>
        <w:rPr>
          <w:szCs w:val="28"/>
          <w:lang w:eastAsia="ja-JP"/>
        </w:rPr>
      </w:pPr>
    </w:p>
    <w:p w14:paraId="0221490C" w14:textId="368B5839" w:rsidR="008A1DEF" w:rsidRDefault="008A1DEF" w:rsidP="00D11073">
      <w:pPr>
        <w:pStyle w:val="af"/>
        <w:spacing w:after="0" w:line="480" w:lineRule="auto"/>
        <w:ind w:left="0"/>
        <w:jc w:val="center"/>
        <w:rPr>
          <w:szCs w:val="28"/>
          <w:lang w:eastAsia="ja-JP"/>
        </w:rPr>
      </w:pPr>
    </w:p>
    <w:p w14:paraId="1AC44911" w14:textId="21503041" w:rsidR="008A1DEF" w:rsidRDefault="008A1DEF" w:rsidP="00D11073">
      <w:pPr>
        <w:pStyle w:val="af"/>
        <w:spacing w:after="0" w:line="480" w:lineRule="auto"/>
        <w:ind w:left="0"/>
        <w:jc w:val="center"/>
        <w:rPr>
          <w:szCs w:val="28"/>
          <w:lang w:eastAsia="ja-JP"/>
        </w:rPr>
      </w:pPr>
    </w:p>
    <w:p w14:paraId="1C57F805" w14:textId="77777777" w:rsidR="008A1DEF" w:rsidRDefault="008A1DEF" w:rsidP="00D11073">
      <w:pPr>
        <w:pStyle w:val="af"/>
        <w:spacing w:after="0" w:line="480" w:lineRule="auto"/>
        <w:ind w:left="0"/>
        <w:jc w:val="center"/>
        <w:rPr>
          <w:szCs w:val="28"/>
          <w:lang w:eastAsia="ja-JP"/>
        </w:rPr>
      </w:pPr>
    </w:p>
    <w:p w14:paraId="247C1938" w14:textId="77777777" w:rsidR="000E5E17" w:rsidRDefault="000E5E17" w:rsidP="00D11073">
      <w:pPr>
        <w:pStyle w:val="af"/>
        <w:spacing w:after="0" w:line="480" w:lineRule="auto"/>
        <w:ind w:left="0"/>
        <w:jc w:val="center"/>
        <w:rPr>
          <w:szCs w:val="28"/>
          <w:lang w:eastAsia="ja-JP"/>
        </w:rPr>
      </w:pPr>
    </w:p>
    <w:p w14:paraId="12845C0A" w14:textId="77777777" w:rsidR="00D11073" w:rsidRDefault="00D11073" w:rsidP="00D11073">
      <w:pPr>
        <w:pStyle w:val="af"/>
        <w:spacing w:after="0" w:line="480" w:lineRule="auto"/>
        <w:ind w:left="0"/>
        <w:jc w:val="center"/>
        <w:rPr>
          <w:szCs w:val="28"/>
          <w:lang w:eastAsia="ja-JP"/>
        </w:rPr>
      </w:pPr>
    </w:p>
    <w:p w14:paraId="44D1D00A" w14:textId="2E912D52" w:rsidR="00D11073" w:rsidRDefault="00D11073" w:rsidP="00D11073">
      <w:pPr>
        <w:pStyle w:val="af"/>
        <w:spacing w:after="0" w:line="480" w:lineRule="auto"/>
        <w:ind w:left="0"/>
        <w:jc w:val="center"/>
        <w:rPr>
          <w:szCs w:val="28"/>
          <w:lang w:eastAsia="ja-JP"/>
        </w:rPr>
      </w:pPr>
      <w:r>
        <w:rPr>
          <w:szCs w:val="28"/>
          <w:lang w:eastAsia="ja-JP"/>
        </w:rPr>
        <w:lastRenderedPageBreak/>
        <w:t>СПИСОК ЛИТЕРАТУРЫ</w:t>
      </w:r>
    </w:p>
    <w:p w14:paraId="4026EB45" w14:textId="77777777" w:rsidR="00D11073" w:rsidRPr="00B57570" w:rsidRDefault="00D11073" w:rsidP="00D11073">
      <w:pPr>
        <w:pStyle w:val="af"/>
        <w:spacing w:after="0" w:line="360" w:lineRule="auto"/>
        <w:ind w:left="0" w:firstLine="851"/>
        <w:rPr>
          <w:szCs w:val="28"/>
          <w:lang w:eastAsia="ja-JP"/>
        </w:rPr>
      </w:pPr>
      <w:r w:rsidRPr="00B57570">
        <w:rPr>
          <w:szCs w:val="28"/>
          <w:lang w:eastAsia="ja-JP"/>
        </w:rPr>
        <w:t>1</w:t>
      </w:r>
      <w:r w:rsidRPr="00B57570">
        <w:rPr>
          <w:szCs w:val="28"/>
          <w:lang w:eastAsia="ja-JP"/>
        </w:rPr>
        <w:tab/>
        <w:t>ГОСТ 19.105 – 78 Единая система программной документации: Общие требования к программным документам. – М.: Изд-во стандартов, 1994.</w:t>
      </w:r>
    </w:p>
    <w:p w14:paraId="301C9587" w14:textId="77777777" w:rsidR="00D11073" w:rsidRPr="00B57570" w:rsidRDefault="00D11073" w:rsidP="00D11073">
      <w:pPr>
        <w:pStyle w:val="af"/>
        <w:spacing w:after="0" w:line="360" w:lineRule="auto"/>
        <w:ind w:left="0" w:firstLine="851"/>
        <w:rPr>
          <w:szCs w:val="28"/>
          <w:lang w:eastAsia="ja-JP"/>
        </w:rPr>
      </w:pPr>
      <w:r w:rsidRPr="00B57570">
        <w:rPr>
          <w:szCs w:val="28"/>
          <w:lang w:eastAsia="ja-JP"/>
        </w:rPr>
        <w:t>2</w:t>
      </w:r>
      <w:r w:rsidRPr="00B57570">
        <w:rPr>
          <w:szCs w:val="28"/>
          <w:lang w:eastAsia="ja-JP"/>
        </w:rPr>
        <w:tab/>
        <w:t>ГОСТ 19.106 – 78 Единая система программной документации: Требования к печатным документам, выполненным печатным способом. – М.: Изд-во стандартов, 1994.</w:t>
      </w:r>
    </w:p>
    <w:p w14:paraId="53A11F41" w14:textId="77777777" w:rsidR="00D11073" w:rsidRPr="00B57570" w:rsidRDefault="00D11073" w:rsidP="00D11073">
      <w:pPr>
        <w:pStyle w:val="af"/>
        <w:spacing w:after="0" w:line="360" w:lineRule="auto"/>
        <w:ind w:left="0" w:firstLine="851"/>
        <w:rPr>
          <w:szCs w:val="28"/>
          <w:lang w:eastAsia="ja-JP"/>
        </w:rPr>
      </w:pPr>
      <w:r w:rsidRPr="00B57570">
        <w:rPr>
          <w:szCs w:val="28"/>
          <w:lang w:eastAsia="ja-JP"/>
        </w:rPr>
        <w:t>3</w:t>
      </w:r>
      <w:r w:rsidRPr="00B57570">
        <w:rPr>
          <w:szCs w:val="28"/>
          <w:lang w:eastAsia="ja-JP"/>
        </w:rPr>
        <w:tab/>
        <w:t>ГОСТ 19.402 – 78 Единая система программной документации: Описание программы. – М.: Изд-во стандартов, 1994.</w:t>
      </w:r>
    </w:p>
    <w:p w14:paraId="6738D7D4" w14:textId="77777777" w:rsidR="00D11073" w:rsidRPr="00B57570" w:rsidRDefault="00D11073" w:rsidP="00D11073">
      <w:pPr>
        <w:pStyle w:val="af"/>
        <w:spacing w:after="0" w:line="360" w:lineRule="auto"/>
        <w:ind w:left="0" w:firstLine="851"/>
        <w:rPr>
          <w:szCs w:val="28"/>
          <w:lang w:eastAsia="ja-JP"/>
        </w:rPr>
      </w:pPr>
      <w:r w:rsidRPr="00B57570">
        <w:rPr>
          <w:szCs w:val="28"/>
          <w:lang w:eastAsia="ja-JP"/>
        </w:rPr>
        <w:t>4</w:t>
      </w:r>
      <w:r w:rsidRPr="00B57570">
        <w:rPr>
          <w:szCs w:val="28"/>
          <w:lang w:eastAsia="ja-JP"/>
        </w:rPr>
        <w:tab/>
        <w:t>ГОСТ 19.404 – 79 Единая система программной документации: Пояснительная записка. Требования к содержанию и оформлению. – М.: Изд-во стандартов, 1994.</w:t>
      </w:r>
    </w:p>
    <w:p w14:paraId="0ABCCA58" w14:textId="728ACA32" w:rsidR="00D11073" w:rsidRDefault="00D11073" w:rsidP="00D11073">
      <w:pPr>
        <w:pStyle w:val="af"/>
        <w:spacing w:after="0" w:line="360" w:lineRule="auto"/>
        <w:ind w:left="0" w:firstLine="851"/>
        <w:rPr>
          <w:szCs w:val="28"/>
          <w:lang w:eastAsia="ja-JP"/>
        </w:rPr>
      </w:pPr>
      <w:r w:rsidRPr="00B57570">
        <w:rPr>
          <w:szCs w:val="28"/>
          <w:lang w:eastAsia="ja-JP"/>
        </w:rPr>
        <w:t>5</w:t>
      </w:r>
      <w:r w:rsidRPr="00B57570">
        <w:rPr>
          <w:szCs w:val="28"/>
          <w:lang w:eastAsia="ja-JP"/>
        </w:rPr>
        <w:tab/>
        <w:t>ГОСТ 19.504 – 79 Единая система программной документации: Руководство программиста. Требования к содержанию и оформлению. – М.: Изд-во стандартов, 1994.</w:t>
      </w:r>
    </w:p>
    <w:p w14:paraId="517BCD2F" w14:textId="1981F51B" w:rsidR="005D21D3" w:rsidRDefault="005D21D3" w:rsidP="00D11073">
      <w:pPr>
        <w:pStyle w:val="af"/>
        <w:spacing w:after="0" w:line="360" w:lineRule="auto"/>
        <w:ind w:left="0" w:firstLine="851"/>
        <w:rPr>
          <w:szCs w:val="28"/>
          <w:lang w:eastAsia="ja-JP"/>
        </w:rPr>
      </w:pPr>
      <w:r>
        <w:rPr>
          <w:szCs w:val="28"/>
          <w:lang w:eastAsia="ja-JP"/>
        </w:rPr>
        <w:t>6</w:t>
      </w:r>
      <w:r>
        <w:rPr>
          <w:szCs w:val="28"/>
          <w:lang w:eastAsia="ja-JP"/>
        </w:rPr>
        <w:tab/>
      </w:r>
      <w:r w:rsidRPr="005D21D3">
        <w:rPr>
          <w:szCs w:val="28"/>
          <w:lang w:eastAsia="ja-JP"/>
        </w:rPr>
        <w:t xml:space="preserve">Вадим, Дунаев Графика для </w:t>
      </w:r>
      <w:proofErr w:type="spellStart"/>
      <w:r w:rsidRPr="005D21D3">
        <w:rPr>
          <w:szCs w:val="28"/>
          <w:lang w:eastAsia="ja-JP"/>
        </w:rPr>
        <w:t>Web</w:t>
      </w:r>
      <w:proofErr w:type="spellEnd"/>
      <w:r w:rsidRPr="005D21D3">
        <w:rPr>
          <w:szCs w:val="28"/>
          <w:lang w:eastAsia="ja-JP"/>
        </w:rPr>
        <w:t xml:space="preserve"> / Дунаев Вадим. - М.: БХВ-Петербург, 2019. - 492 c.</w:t>
      </w:r>
    </w:p>
    <w:p w14:paraId="07AB3BC8" w14:textId="77777777" w:rsidR="00D11073" w:rsidRDefault="00D11073" w:rsidP="00D11073">
      <w:pPr>
        <w:pStyle w:val="af"/>
        <w:spacing w:after="0" w:line="360" w:lineRule="auto"/>
        <w:ind w:left="0" w:firstLine="851"/>
        <w:rPr>
          <w:szCs w:val="28"/>
          <w:lang w:eastAsia="ja-JP"/>
        </w:rPr>
      </w:pPr>
      <w:r>
        <w:rPr>
          <w:szCs w:val="28"/>
          <w:lang w:eastAsia="ja-JP"/>
        </w:rPr>
        <w:t xml:space="preserve">6       </w:t>
      </w:r>
      <w:r>
        <w:rPr>
          <w:szCs w:val="28"/>
          <w:lang w:eastAsia="ja-JP"/>
        </w:rPr>
        <w:tab/>
      </w:r>
      <w:r w:rsidRPr="005F6118">
        <w:rPr>
          <w:szCs w:val="28"/>
          <w:lang w:eastAsia="ja-JP"/>
        </w:rPr>
        <w:t xml:space="preserve">Дронов, В.А. PHP, </w:t>
      </w:r>
      <w:proofErr w:type="spellStart"/>
      <w:r w:rsidRPr="005F6118">
        <w:rPr>
          <w:szCs w:val="28"/>
          <w:lang w:eastAsia="ja-JP"/>
        </w:rPr>
        <w:t>MySQL</w:t>
      </w:r>
      <w:proofErr w:type="spellEnd"/>
      <w:r w:rsidRPr="005F6118">
        <w:rPr>
          <w:szCs w:val="28"/>
          <w:lang w:eastAsia="ja-JP"/>
        </w:rPr>
        <w:t xml:space="preserve">, HTML5 и CSS 3. Разработка современных динамических </w:t>
      </w:r>
      <w:proofErr w:type="spellStart"/>
      <w:r w:rsidRPr="005F6118">
        <w:rPr>
          <w:szCs w:val="28"/>
          <w:lang w:eastAsia="ja-JP"/>
        </w:rPr>
        <w:t>Web</w:t>
      </w:r>
      <w:proofErr w:type="spellEnd"/>
      <w:r w:rsidRPr="005F6118">
        <w:rPr>
          <w:szCs w:val="28"/>
          <w:lang w:eastAsia="ja-JP"/>
        </w:rPr>
        <w:t>-сайтов / В.А. Дронов</w:t>
      </w:r>
      <w:r>
        <w:rPr>
          <w:szCs w:val="28"/>
          <w:lang w:eastAsia="ja-JP"/>
        </w:rPr>
        <w:t>. - М.: БХВ-Петербург, 2018</w:t>
      </w:r>
      <w:r w:rsidRPr="005F6118">
        <w:rPr>
          <w:szCs w:val="28"/>
          <w:lang w:eastAsia="ja-JP"/>
        </w:rPr>
        <w:t>.</w:t>
      </w:r>
    </w:p>
    <w:p w14:paraId="4F2128C5" w14:textId="77777777" w:rsidR="00D11073" w:rsidRDefault="00D11073" w:rsidP="00D11073">
      <w:pPr>
        <w:pStyle w:val="af"/>
        <w:spacing w:after="0" w:line="360" w:lineRule="auto"/>
        <w:ind w:left="0" w:firstLine="851"/>
        <w:rPr>
          <w:szCs w:val="28"/>
          <w:lang w:eastAsia="ja-JP"/>
        </w:rPr>
      </w:pPr>
      <w:r>
        <w:rPr>
          <w:szCs w:val="28"/>
          <w:lang w:eastAsia="ja-JP"/>
        </w:rPr>
        <w:t xml:space="preserve">7       </w:t>
      </w:r>
      <w:r w:rsidRPr="00FC3647">
        <w:rPr>
          <w:szCs w:val="28"/>
          <w:lang w:eastAsia="ja-JP"/>
        </w:rPr>
        <w:t xml:space="preserve">Кириченко А. В. Динамические сайты на HTML, CSS, </w:t>
      </w:r>
      <w:proofErr w:type="spellStart"/>
      <w:r w:rsidRPr="00FC3647">
        <w:rPr>
          <w:szCs w:val="28"/>
          <w:lang w:eastAsia="ja-JP"/>
        </w:rPr>
        <w:t>Javascript</w:t>
      </w:r>
      <w:proofErr w:type="spellEnd"/>
      <w:r w:rsidRPr="00FC3647">
        <w:rPr>
          <w:szCs w:val="28"/>
          <w:lang w:eastAsia="ja-JP"/>
        </w:rPr>
        <w:t xml:space="preserve"> и </w:t>
      </w:r>
      <w:proofErr w:type="spellStart"/>
      <w:r w:rsidRPr="00FC3647">
        <w:rPr>
          <w:szCs w:val="28"/>
          <w:lang w:eastAsia="ja-JP"/>
        </w:rPr>
        <w:t>Bootstrap</w:t>
      </w:r>
      <w:proofErr w:type="spellEnd"/>
      <w:r w:rsidRPr="00FC3647">
        <w:rPr>
          <w:szCs w:val="28"/>
          <w:lang w:eastAsia="ja-JP"/>
        </w:rPr>
        <w:t>. Практика, практика и только практика [Текст] / А. В. Кириченко, Е. В. Дубовик. — 2-е изд. — Санкт-Петербург: Наука и Техника, 2018.</w:t>
      </w:r>
    </w:p>
    <w:p w14:paraId="4625E17C" w14:textId="77777777" w:rsidR="00D11073" w:rsidRDefault="00D11073" w:rsidP="00D11073">
      <w:pPr>
        <w:pStyle w:val="af"/>
        <w:spacing w:after="0" w:line="360" w:lineRule="auto"/>
        <w:ind w:left="0" w:firstLine="851"/>
        <w:rPr>
          <w:szCs w:val="28"/>
          <w:lang w:eastAsia="ja-JP"/>
        </w:rPr>
      </w:pPr>
      <w:r w:rsidRPr="00FC3647">
        <w:rPr>
          <w:szCs w:val="28"/>
          <w:lang w:eastAsia="ja-JP"/>
        </w:rPr>
        <w:t xml:space="preserve">8 </w:t>
      </w:r>
      <w:r>
        <w:rPr>
          <w:szCs w:val="28"/>
          <w:lang w:eastAsia="ja-JP"/>
        </w:rPr>
        <w:tab/>
      </w:r>
      <w:r w:rsidRPr="00456510">
        <w:rPr>
          <w:szCs w:val="28"/>
          <w:lang w:eastAsia="ja-JP"/>
        </w:rPr>
        <w:t xml:space="preserve">Киселев С.В. Веб-дизайн / С.В. Киселев. — М.: </w:t>
      </w:r>
      <w:proofErr w:type="spellStart"/>
      <w:r w:rsidRPr="00456510">
        <w:rPr>
          <w:szCs w:val="28"/>
          <w:lang w:eastAsia="ja-JP"/>
        </w:rPr>
        <w:t>Academia</w:t>
      </w:r>
      <w:proofErr w:type="spellEnd"/>
      <w:r w:rsidRPr="00456510">
        <w:rPr>
          <w:szCs w:val="28"/>
          <w:lang w:eastAsia="ja-JP"/>
        </w:rPr>
        <w:t>, 2019.</w:t>
      </w:r>
    </w:p>
    <w:p w14:paraId="36483CAC" w14:textId="279CA4E7" w:rsidR="00D11073" w:rsidRDefault="00D11073" w:rsidP="00D11073">
      <w:pPr>
        <w:pStyle w:val="af"/>
        <w:spacing w:after="0" w:line="360" w:lineRule="auto"/>
        <w:ind w:left="0" w:firstLine="851"/>
        <w:rPr>
          <w:szCs w:val="28"/>
          <w:lang w:eastAsia="ja-JP"/>
        </w:rPr>
      </w:pPr>
      <w:r>
        <w:rPr>
          <w:szCs w:val="28"/>
          <w:lang w:eastAsia="ja-JP"/>
        </w:rPr>
        <w:t>9</w:t>
      </w:r>
      <w:r>
        <w:rPr>
          <w:szCs w:val="28"/>
          <w:lang w:eastAsia="ja-JP"/>
        </w:rPr>
        <w:tab/>
      </w:r>
      <w:r w:rsidRPr="00456510">
        <w:rPr>
          <w:szCs w:val="28"/>
          <w:lang w:eastAsia="ja-JP"/>
        </w:rPr>
        <w:t>Сырых Ю. А. Современный веб-дизайн. Настольный и мобильный. — М.: Диалектика, 2019.</w:t>
      </w:r>
    </w:p>
    <w:p w14:paraId="3F6EF4E7" w14:textId="16C9CC50" w:rsidR="005D21D3" w:rsidRPr="00456510" w:rsidRDefault="005D21D3" w:rsidP="00D11073">
      <w:pPr>
        <w:pStyle w:val="af"/>
        <w:spacing w:after="0" w:line="360" w:lineRule="auto"/>
        <w:ind w:left="0" w:firstLine="851"/>
        <w:rPr>
          <w:szCs w:val="28"/>
          <w:lang w:eastAsia="ja-JP"/>
        </w:rPr>
      </w:pPr>
      <w:r>
        <w:rPr>
          <w:szCs w:val="28"/>
          <w:lang w:eastAsia="ja-JP"/>
        </w:rPr>
        <w:t xml:space="preserve">10      </w:t>
      </w:r>
      <w:r>
        <w:rPr>
          <w:szCs w:val="28"/>
          <w:lang w:eastAsia="ja-JP"/>
        </w:rPr>
        <w:tab/>
      </w:r>
      <w:proofErr w:type="spellStart"/>
      <w:r w:rsidRPr="005D21D3">
        <w:rPr>
          <w:szCs w:val="28"/>
          <w:lang w:eastAsia="ja-JP"/>
        </w:rPr>
        <w:t>Шульмин</w:t>
      </w:r>
      <w:proofErr w:type="spellEnd"/>
      <w:r w:rsidRPr="005D21D3">
        <w:rPr>
          <w:szCs w:val="28"/>
          <w:lang w:eastAsia="ja-JP"/>
        </w:rPr>
        <w:t xml:space="preserve"> В. А., </w:t>
      </w:r>
      <w:proofErr w:type="spellStart"/>
      <w:r w:rsidRPr="005D21D3">
        <w:rPr>
          <w:szCs w:val="28"/>
          <w:lang w:eastAsia="ja-JP"/>
        </w:rPr>
        <w:t>Усынина</w:t>
      </w:r>
      <w:proofErr w:type="spellEnd"/>
      <w:r w:rsidRPr="005D21D3">
        <w:rPr>
          <w:szCs w:val="28"/>
          <w:lang w:eastAsia="ja-JP"/>
        </w:rPr>
        <w:t xml:space="preserve"> Т. С. Экономическое обоснование в </w:t>
      </w:r>
      <w:r>
        <w:rPr>
          <w:szCs w:val="28"/>
          <w:lang w:eastAsia="ja-JP"/>
        </w:rPr>
        <w:t xml:space="preserve">дипломных проектах; ТНТ </w:t>
      </w:r>
      <w:proofErr w:type="gramStart"/>
      <w:r>
        <w:rPr>
          <w:szCs w:val="28"/>
          <w:lang w:eastAsia="ja-JP"/>
        </w:rPr>
        <w:t>- ,</w:t>
      </w:r>
      <w:proofErr w:type="gramEnd"/>
      <w:r>
        <w:rPr>
          <w:szCs w:val="28"/>
          <w:lang w:eastAsia="ja-JP"/>
        </w:rPr>
        <w:t xml:space="preserve"> 2018</w:t>
      </w:r>
      <w:r w:rsidRPr="005D21D3">
        <w:rPr>
          <w:szCs w:val="28"/>
          <w:lang w:eastAsia="ja-JP"/>
        </w:rPr>
        <w:t>. - 192 c.</w:t>
      </w:r>
    </w:p>
    <w:p w14:paraId="4F554F9B" w14:textId="77777777" w:rsidR="00D11073" w:rsidRDefault="00D11073" w:rsidP="00EE240B">
      <w:pPr>
        <w:spacing w:line="360" w:lineRule="auto"/>
        <w:jc w:val="center"/>
        <w:rPr>
          <w:szCs w:val="28"/>
        </w:rPr>
      </w:pPr>
    </w:p>
    <w:sectPr w:rsidR="00D11073" w:rsidSect="008277D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851" w:right="709" w:bottom="1701" w:left="1418" w:header="0" w:footer="170" w:gutter="0"/>
      <w:pgNumType w:start="6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7EA341" w14:textId="77777777" w:rsidR="000E5E17" w:rsidRDefault="000E5E17">
      <w:r>
        <w:separator/>
      </w:r>
    </w:p>
  </w:endnote>
  <w:endnote w:type="continuationSeparator" w:id="0">
    <w:p w14:paraId="08E19397" w14:textId="77777777" w:rsidR="000E5E17" w:rsidRDefault="000E5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Arial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TP HelBlaOb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MBHXF+Kudryashev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91C6E" w14:textId="77777777" w:rsidR="000E5E17" w:rsidRDefault="000E5E17" w:rsidP="00724985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8546F12" w14:textId="77777777" w:rsidR="000E5E17" w:rsidRDefault="000E5E17" w:rsidP="00724985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0255306"/>
    </w:sdtPr>
    <w:sdtEndPr/>
    <w:sdtContent>
      <w:p w14:paraId="7C326729" w14:textId="25EEEA89" w:rsidR="000E5E17" w:rsidRDefault="000E5E17" w:rsidP="00BE7C24">
        <w:pPr>
          <w:pStyle w:val="a7"/>
          <w:tabs>
            <w:tab w:val="left" w:pos="9639"/>
          </w:tabs>
          <w:ind w:left="9072" w:right="-142" w:hanging="56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706B">
          <w:rPr>
            <w:noProof/>
          </w:rPr>
          <w:t>9</w:t>
        </w:r>
        <w:r>
          <w:fldChar w:fldCharType="end"/>
        </w:r>
      </w:p>
    </w:sdtContent>
  </w:sdt>
  <w:p w14:paraId="34AC99FD" w14:textId="77777777" w:rsidR="000E5E17" w:rsidRDefault="000E5E17" w:rsidP="00407FEE">
    <w:pPr>
      <w:pStyle w:val="a7"/>
      <w:tabs>
        <w:tab w:val="left" w:pos="9072"/>
      </w:tabs>
      <w:ind w:left="9072" w:right="-2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4BEF0B" w14:textId="5E2B6E13" w:rsidR="000E5E17" w:rsidRDefault="000E5E17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97224B" wp14:editId="4ED7E503">
              <wp:simplePos x="0" y="0"/>
              <wp:positionH relativeFrom="column">
                <wp:posOffset>541655</wp:posOffset>
              </wp:positionH>
              <wp:positionV relativeFrom="paragraph">
                <wp:posOffset>-308610</wp:posOffset>
              </wp:positionV>
              <wp:extent cx="905510" cy="142875"/>
              <wp:effectExtent l="0" t="2540" r="635" b="0"/>
              <wp:wrapNone/>
              <wp:docPr id="46" name="Rectangle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551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0AABBB" w14:textId="41710FDA" w:rsidR="000E5E17" w:rsidRPr="0006431E" w:rsidRDefault="000E5E17" w:rsidP="00714A75">
                          <w:pPr>
                            <w:rPr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Михайлова Е.В.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3897224B" id="Rectangle 200" o:spid="_x0000_s1046" style="position:absolute;left:0;text-align:left;margin-left:42.65pt;margin-top:-24.3pt;width:71.3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" filled="f" stroked="f" strokeweight=".25pt">
              <v:textbox inset="1pt,1pt,1pt,1pt">
                <w:txbxContent>
                  <w:p w14:paraId="4F0AABBB" w14:textId="41710FDA" w:rsidR="000F758E" w:rsidRPr="0006431E" w:rsidRDefault="000F758E" w:rsidP="00714A75">
                    <w:pPr>
                      <w:rPr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Михайлова Е.В.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5C035AC" wp14:editId="2BEDA7B5">
              <wp:simplePos x="0" y="0"/>
              <wp:positionH relativeFrom="column">
                <wp:posOffset>578485</wp:posOffset>
              </wp:positionH>
              <wp:positionV relativeFrom="paragraph">
                <wp:posOffset>-835726</wp:posOffset>
              </wp:positionV>
              <wp:extent cx="767195" cy="156210"/>
              <wp:effectExtent l="0" t="0" r="0" b="0"/>
              <wp:wrapNone/>
              <wp:docPr id="42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719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760707" w14:textId="7C1124B3" w:rsidR="000E5E17" w:rsidRPr="00FD2DB7" w:rsidRDefault="000E5E17" w:rsidP="00FD2DB7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Гуськов Н.О.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5C035AC" id="Rectangle 70" o:spid="_x0000_s1047" style="position:absolute;left:0;text-align:left;margin-left:45.55pt;margin-top:-65.8pt;width:60.4pt;height:12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" filled="f" stroked="f" strokeweight=".25pt">
              <v:textbox inset="1pt,1pt,1pt,1pt">
                <w:txbxContent>
                  <w:p w14:paraId="15760707" w14:textId="7C1124B3" w:rsidR="000F758E" w:rsidRPr="00FD2DB7" w:rsidRDefault="000F758E" w:rsidP="00FD2DB7">
                    <w:pPr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Гуськов Н.О.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C44C3CC" wp14:editId="03CAA239">
              <wp:simplePos x="0" y="0"/>
              <wp:positionH relativeFrom="column">
                <wp:posOffset>2353310</wp:posOffset>
              </wp:positionH>
              <wp:positionV relativeFrom="paragraph">
                <wp:posOffset>-798195</wp:posOffset>
              </wp:positionV>
              <wp:extent cx="2100580" cy="786765"/>
              <wp:effectExtent l="635" t="1905" r="3810" b="1905"/>
              <wp:wrapNone/>
              <wp:docPr id="48" name="Rectangle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00580" cy="786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AEEEB" w14:textId="77777777" w:rsidR="000E5E17" w:rsidRPr="00931026" w:rsidRDefault="000E5E17" w:rsidP="003246C5">
                          <w:pPr>
                            <w:spacing w:line="360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931026">
                            <w:rPr>
                              <w:sz w:val="24"/>
                              <w:szCs w:val="24"/>
                            </w:rPr>
                            <w:t>Р</w:t>
                          </w:r>
                          <w:r>
                            <w:rPr>
                              <w:sz w:val="24"/>
                              <w:szCs w:val="24"/>
                            </w:rPr>
                            <w:t>азработка веб-приложения для ООО «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Виктори</w:t>
                          </w:r>
                          <w:proofErr w:type="spellEnd"/>
                          <w:r>
                            <w:rPr>
                              <w:sz w:val="24"/>
                              <w:szCs w:val="24"/>
                            </w:rPr>
                            <w:t>»</w:t>
                          </w:r>
                        </w:p>
                        <w:p w14:paraId="33091D76" w14:textId="05045419" w:rsidR="000E5E17" w:rsidRPr="00A750E4" w:rsidRDefault="000E5E17" w:rsidP="00CE5382">
                          <w:pPr>
                            <w:autoSpaceDE w:val="0"/>
                            <w:autoSpaceDN w:val="0"/>
                            <w:adjustRightInd w:val="0"/>
                            <w:spacing w:line="288" w:lineRule="auto"/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44C3CC" id="Rectangle 211" o:spid="_x0000_s1048" style="position:absolute;left:0;text-align:left;margin-left:185.3pt;margin-top:-62.85pt;width:165.4pt;height:6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" filled="f" stroked="f" strokeweight=".25pt">
              <v:textbox inset="1pt,1pt,1pt,1pt">
                <w:txbxContent>
                  <w:p w14:paraId="121AEEEB" w14:textId="77777777" w:rsidR="000E5E17" w:rsidRPr="00931026" w:rsidRDefault="000E5E17" w:rsidP="003246C5">
                    <w:pPr>
                      <w:spacing w:line="360" w:lineRule="auto"/>
                      <w:jc w:val="center"/>
                      <w:rPr>
                        <w:sz w:val="24"/>
                        <w:szCs w:val="24"/>
                      </w:rPr>
                    </w:pPr>
                    <w:r w:rsidRPr="00931026">
                      <w:rPr>
                        <w:sz w:val="24"/>
                        <w:szCs w:val="24"/>
                      </w:rPr>
                      <w:t>Р</w:t>
                    </w:r>
                    <w:r>
                      <w:rPr>
                        <w:sz w:val="24"/>
                        <w:szCs w:val="24"/>
                      </w:rPr>
                      <w:t>азработка веб-приложения для ООО «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Виктори</w:t>
                    </w:r>
                    <w:proofErr w:type="spellEnd"/>
                    <w:r>
                      <w:rPr>
                        <w:sz w:val="24"/>
                        <w:szCs w:val="24"/>
                      </w:rPr>
                      <w:t>»</w:t>
                    </w:r>
                  </w:p>
                  <w:p w14:paraId="33091D76" w14:textId="05045419" w:rsidR="000E5E17" w:rsidRPr="00A750E4" w:rsidRDefault="000E5E17" w:rsidP="00CE5382">
                    <w:pPr>
                      <w:autoSpaceDE w:val="0"/>
                      <w:autoSpaceDN w:val="0"/>
                      <w:adjustRightInd w:val="0"/>
                      <w:spacing w:line="288" w:lineRule="auto"/>
                      <w:jc w:val="center"/>
                      <w:rPr>
                        <w:sz w:val="26"/>
                        <w:szCs w:val="2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23F499" wp14:editId="70ED94A4">
              <wp:simplePos x="0" y="0"/>
              <wp:positionH relativeFrom="column">
                <wp:posOffset>-167005</wp:posOffset>
              </wp:positionH>
              <wp:positionV relativeFrom="paragraph">
                <wp:posOffset>-835660</wp:posOffset>
              </wp:positionV>
              <wp:extent cx="697865" cy="155575"/>
              <wp:effectExtent l="4445" t="2540" r="2540" b="3810"/>
              <wp:wrapNone/>
              <wp:docPr id="47" name="Rectangle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786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1A28C5" w14:textId="77777777" w:rsidR="000E5E17" w:rsidRPr="001778DF" w:rsidRDefault="000E5E17" w:rsidP="001778DF">
                          <w:pPr>
                            <w:rPr>
                              <w:rFonts w:ascii="Journal" w:hAnsi="Journal"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Разработал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C23F499" id="Rectangle 196" o:spid="_x0000_s1049" style="position:absolute;left:0;text-align:left;margin-left:-13.15pt;margin-top:-65.8pt;width:54.95pt;height:1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" filled="f" stroked="f" strokeweight=".25pt">
              <v:textbox inset="1pt,1pt,1pt,1pt">
                <w:txbxContent>
                  <w:p w14:paraId="6C1A28C5" w14:textId="77777777" w:rsidR="000F758E" w:rsidRPr="001778DF" w:rsidRDefault="000F758E" w:rsidP="001778DF">
                    <w:pPr>
                      <w:rPr>
                        <w:rFonts w:ascii="Journal" w:hAnsi="Journal"/>
                        <w:sz w:val="16"/>
                      </w:rPr>
                    </w:pPr>
                    <w:r>
                      <w:rPr>
                        <w:sz w:val="16"/>
                      </w:rPr>
                      <w:t>Разработал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37A7324" wp14:editId="6BA01D5E">
              <wp:simplePos x="0" y="0"/>
              <wp:positionH relativeFrom="column">
                <wp:posOffset>-156210</wp:posOffset>
              </wp:positionH>
              <wp:positionV relativeFrom="paragraph">
                <wp:posOffset>-498475</wp:posOffset>
              </wp:positionV>
              <wp:extent cx="599440" cy="156210"/>
              <wp:effectExtent l="0" t="0" r="4445" b="0"/>
              <wp:wrapNone/>
              <wp:docPr id="45" name="Rectangl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944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2146E" w14:textId="114E3F6D" w:rsidR="000E5E17" w:rsidRPr="00FD2DB7" w:rsidRDefault="000E5E17" w:rsidP="003A41AC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 контроль.</w:t>
                          </w:r>
                        </w:p>
                        <w:p w14:paraId="57DBCF96" w14:textId="77777777" w:rsidR="000E5E17" w:rsidRPr="00714A75" w:rsidRDefault="000E5E17" w:rsidP="00714A75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37A7324" id="Rectangle 74" o:spid="_x0000_s1050" style="position:absolute;left:0;text-align:left;margin-left:-12.3pt;margin-top:-39.25pt;width:47.2pt;height:12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" filled="f" stroked="f" strokeweight=".25pt">
              <v:textbox inset="1pt,1pt,1pt,1pt">
                <w:txbxContent>
                  <w:p w14:paraId="0922146E" w14:textId="114E3F6D" w:rsidR="000F758E" w:rsidRPr="00FD2DB7" w:rsidRDefault="000F758E" w:rsidP="003A41AC">
                    <w:pPr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 контроль.</w:t>
                    </w:r>
                  </w:p>
                  <w:p w14:paraId="57DBCF96" w14:textId="77777777" w:rsidR="000F758E" w:rsidRPr="00714A75" w:rsidRDefault="000F758E" w:rsidP="00714A75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78939190" wp14:editId="5044293D">
              <wp:simplePos x="0" y="0"/>
              <wp:positionH relativeFrom="column">
                <wp:posOffset>541655</wp:posOffset>
              </wp:positionH>
              <wp:positionV relativeFrom="paragraph">
                <wp:posOffset>-485140</wp:posOffset>
              </wp:positionV>
              <wp:extent cx="905510" cy="155575"/>
              <wp:effectExtent l="0" t="635" r="635" b="0"/>
              <wp:wrapNone/>
              <wp:docPr id="44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5510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0895AF" w14:textId="77777777" w:rsidR="000E5E17" w:rsidRPr="0006431E" w:rsidRDefault="000E5E17" w:rsidP="003A41AC">
                          <w:pPr>
                            <w:rPr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Осипова И.Ю.</w:t>
                          </w:r>
                        </w:p>
                        <w:p w14:paraId="6B8485E4" w14:textId="2ED6EB18" w:rsidR="000E5E17" w:rsidRPr="00001CFC" w:rsidRDefault="000E5E17" w:rsidP="00001CFC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8939190" id="Rectangle 80" o:spid="_x0000_s1051" style="position:absolute;left:0;text-align:left;margin-left:42.65pt;margin-top:-38.2pt;width:71.3pt;height:12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" filled="f" stroked="f" strokeweight=".25pt">
              <v:textbox inset="1pt,1pt,1pt,1pt">
                <w:txbxContent>
                  <w:p w14:paraId="580895AF" w14:textId="77777777" w:rsidR="000F758E" w:rsidRPr="0006431E" w:rsidRDefault="000F758E" w:rsidP="003A41AC">
                    <w:pPr>
                      <w:rPr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Осипова И.Ю.</w:t>
                    </w:r>
                  </w:p>
                  <w:p w14:paraId="6B8485E4" w14:textId="2ED6EB18" w:rsidR="000F758E" w:rsidRPr="00001CFC" w:rsidRDefault="000F758E" w:rsidP="00001CFC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61EEE09A" wp14:editId="242B4CD0">
              <wp:simplePos x="0" y="0"/>
              <wp:positionH relativeFrom="column">
                <wp:posOffset>541655</wp:posOffset>
              </wp:positionH>
              <wp:positionV relativeFrom="paragraph">
                <wp:posOffset>-657860</wp:posOffset>
              </wp:positionV>
              <wp:extent cx="905510" cy="155575"/>
              <wp:effectExtent l="0" t="0" r="635" b="0"/>
              <wp:wrapNone/>
              <wp:docPr id="43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5510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3D07B" w14:textId="244DF7DE" w:rsidR="000E5E17" w:rsidRDefault="000E5E17" w:rsidP="003A41AC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Осипова И.Ю.</w:t>
                          </w:r>
                        </w:p>
                        <w:p w14:paraId="1341F812" w14:textId="77777777" w:rsidR="000E5E17" w:rsidRPr="004249D2" w:rsidRDefault="000E5E17" w:rsidP="003A41AC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64D687E7" w14:textId="77777777" w:rsidR="000E5E17" w:rsidRPr="00001CFC" w:rsidRDefault="000E5E17" w:rsidP="003A41AC">
                          <w:pPr>
                            <w:rPr>
                              <w:szCs w:val="16"/>
                            </w:rPr>
                          </w:pPr>
                        </w:p>
                        <w:p w14:paraId="75DBE727" w14:textId="08E5ADD7" w:rsidR="000E5E17" w:rsidRPr="004249D2" w:rsidRDefault="000E5E17" w:rsidP="00B660A8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1EEE09A" id="Rectangle 79" o:spid="_x0000_s1052" style="position:absolute;left:0;text-align:left;margin-left:42.65pt;margin-top:-51.8pt;width:71.3pt;height:12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" filled="f" stroked="f" strokeweight=".25pt">
              <v:textbox inset="1pt,1pt,1pt,1pt">
                <w:txbxContent>
                  <w:p w14:paraId="5F63D07B" w14:textId="244DF7DE" w:rsidR="000F758E" w:rsidRDefault="000F758E" w:rsidP="003A41AC">
                    <w:pPr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Осипова И.Ю.</w:t>
                    </w:r>
                  </w:p>
                  <w:p w14:paraId="1341F812" w14:textId="77777777" w:rsidR="000F758E" w:rsidRPr="004249D2" w:rsidRDefault="000F758E" w:rsidP="003A41AC">
                    <w:pPr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.</w:t>
                    </w:r>
                  </w:p>
                  <w:p w14:paraId="64D687E7" w14:textId="77777777" w:rsidR="000F758E" w:rsidRPr="00001CFC" w:rsidRDefault="000F758E" w:rsidP="003A41AC">
                    <w:pPr>
                      <w:rPr>
                        <w:szCs w:val="16"/>
                      </w:rPr>
                    </w:pPr>
                  </w:p>
                  <w:p w14:paraId="75DBE727" w14:textId="08E5ADD7" w:rsidR="000F758E" w:rsidRPr="004249D2" w:rsidRDefault="000F758E" w:rsidP="00B660A8">
                    <w:pPr>
                      <w:jc w:val="left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C2E8B60" wp14:editId="10A5A41D">
              <wp:simplePos x="0" y="0"/>
              <wp:positionH relativeFrom="column">
                <wp:posOffset>541655</wp:posOffset>
              </wp:positionH>
              <wp:positionV relativeFrom="paragraph">
                <wp:posOffset>-128905</wp:posOffset>
              </wp:positionV>
              <wp:extent cx="805815" cy="135890"/>
              <wp:effectExtent l="0" t="4445" r="0" b="2540"/>
              <wp:wrapNone/>
              <wp:docPr id="41" name="Rectangl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5815" cy="135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6ACE5D" w14:textId="77777777" w:rsidR="000E5E17" w:rsidRPr="004249D2" w:rsidRDefault="000E5E17" w:rsidP="00001CFC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Осипова И.Ю.</w:t>
                          </w:r>
                        </w:p>
                        <w:p w14:paraId="347BB73A" w14:textId="77777777" w:rsidR="000E5E17" w:rsidRPr="004249D2" w:rsidRDefault="000E5E17" w:rsidP="00001CFC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09310636" w14:textId="77777777" w:rsidR="000E5E17" w:rsidRPr="004D19D6" w:rsidRDefault="000E5E17" w:rsidP="00714A75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2C2E8B60" id="Rectangle 76" o:spid="_x0000_s1053" style="position:absolute;left:0;text-align:left;margin-left:42.65pt;margin-top:-10.15pt;width:63.45pt;height:10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" filled="f" stroked="f" strokeweight=".25pt">
              <v:textbox inset="1pt,1pt,1pt,1pt">
                <w:txbxContent>
                  <w:p w14:paraId="786ACE5D" w14:textId="77777777" w:rsidR="000F758E" w:rsidRPr="004249D2" w:rsidRDefault="000F758E" w:rsidP="00001CFC">
                    <w:pPr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Осипова И.Ю.</w:t>
                    </w:r>
                  </w:p>
                  <w:p w14:paraId="347BB73A" w14:textId="77777777" w:rsidR="000F758E" w:rsidRPr="004249D2" w:rsidRDefault="000F758E" w:rsidP="00001CFC">
                    <w:pPr>
                      <w:jc w:val="left"/>
                      <w:rPr>
                        <w:sz w:val="16"/>
                        <w:szCs w:val="16"/>
                      </w:rPr>
                    </w:pPr>
                  </w:p>
                  <w:p w14:paraId="09310636" w14:textId="77777777" w:rsidR="000F758E" w:rsidRPr="004D19D6" w:rsidRDefault="000F758E" w:rsidP="00714A7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3D95B5E4" wp14:editId="336FBF00">
              <wp:simplePos x="0" y="0"/>
              <wp:positionH relativeFrom="column">
                <wp:posOffset>-156210</wp:posOffset>
              </wp:positionH>
              <wp:positionV relativeFrom="paragraph">
                <wp:posOffset>-128905</wp:posOffset>
              </wp:positionV>
              <wp:extent cx="644525" cy="155575"/>
              <wp:effectExtent l="0" t="4445" r="0" b="1905"/>
              <wp:wrapNone/>
              <wp:docPr id="40" name="Rectangl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45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9FDD60" w14:textId="77777777" w:rsidR="000E5E17" w:rsidRPr="00001CFC" w:rsidRDefault="000E5E17" w:rsidP="00001CFC">
                          <w:pPr>
                            <w:rPr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Утверждено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3D95B5E4" id="Rectangle 75" o:spid="_x0000_s1054" style="position:absolute;left:0;text-align:left;margin-left:-12.3pt;margin-top:-10.15pt;width:50.75pt;height:1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" filled="f" stroked="f" strokeweight=".25pt">
              <v:textbox inset="1pt,1pt,1pt,1pt">
                <w:txbxContent>
                  <w:p w14:paraId="6D9FDD60" w14:textId="77777777" w:rsidR="000F758E" w:rsidRPr="00001CFC" w:rsidRDefault="000F758E" w:rsidP="00001CFC">
                    <w:pPr>
                      <w:rPr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Утверждено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FF2E4D" wp14:editId="38A02EDE">
              <wp:simplePos x="0" y="0"/>
              <wp:positionH relativeFrom="column">
                <wp:posOffset>-156210</wp:posOffset>
              </wp:positionH>
              <wp:positionV relativeFrom="paragraph">
                <wp:posOffset>-316865</wp:posOffset>
              </wp:positionV>
              <wp:extent cx="697865" cy="142875"/>
              <wp:effectExtent l="0" t="0" r="1270" b="2540"/>
              <wp:wrapNone/>
              <wp:docPr id="39" name="Rectangle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786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3950D2" w14:textId="63A3D7CC" w:rsidR="000E5E17" w:rsidRPr="00FD2DB7" w:rsidRDefault="000E5E17" w:rsidP="003A41AC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Н. Контр.</w:t>
                          </w:r>
                        </w:p>
                        <w:p w14:paraId="10C9ECC5" w14:textId="77777777" w:rsidR="000E5E17" w:rsidRPr="00714A75" w:rsidRDefault="000E5E17" w:rsidP="00714A75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0FF2E4D" id="Rectangle 199" o:spid="_x0000_s1055" style="position:absolute;left:0;text-align:left;margin-left:-12.3pt;margin-top:-24.95pt;width:54.9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" filled="f" stroked="f" strokeweight=".25pt">
              <v:textbox inset="1pt,1pt,1pt,1pt">
                <w:txbxContent>
                  <w:p w14:paraId="753950D2" w14:textId="63A3D7CC" w:rsidR="000F758E" w:rsidRPr="00FD2DB7" w:rsidRDefault="000F758E" w:rsidP="003A41AC">
                    <w:pPr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Н. Контр.</w:t>
                    </w:r>
                  </w:p>
                  <w:p w14:paraId="10C9ECC5" w14:textId="77777777" w:rsidR="000F758E" w:rsidRPr="00714A75" w:rsidRDefault="000F758E" w:rsidP="00714A75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432CDE4" wp14:editId="5C119C76">
              <wp:simplePos x="0" y="0"/>
              <wp:positionH relativeFrom="column">
                <wp:posOffset>-156210</wp:posOffset>
              </wp:positionH>
              <wp:positionV relativeFrom="paragraph">
                <wp:posOffset>-665480</wp:posOffset>
              </wp:positionV>
              <wp:extent cx="502920" cy="156210"/>
              <wp:effectExtent l="0" t="1270" r="0" b="4445"/>
              <wp:wrapNone/>
              <wp:docPr id="38" name="Rectangl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292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DD7EEF" w14:textId="77777777" w:rsidR="000E5E17" w:rsidRPr="00FD2DB7" w:rsidRDefault="000E5E17" w:rsidP="00FD2DB7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432CDE4" id="Rectangle 73" o:spid="_x0000_s1056" style="position:absolute;left:0;text-align:left;margin-left:-12.3pt;margin-top:-52.4pt;width:39.6pt;height:12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" filled="f" stroked="f" strokeweight=".25pt">
              <v:textbox inset="1pt,1pt,1pt,1pt">
                <w:txbxContent>
                  <w:p w14:paraId="15DD7EEF" w14:textId="77777777" w:rsidR="000F758E" w:rsidRPr="00FD2DB7" w:rsidRDefault="000F758E" w:rsidP="00FD2DB7">
                    <w:pPr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Пров.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AC45CB" wp14:editId="2DFE37F1">
              <wp:simplePos x="0" y="0"/>
              <wp:positionH relativeFrom="column">
                <wp:posOffset>-102870</wp:posOffset>
              </wp:positionH>
              <wp:positionV relativeFrom="paragraph">
                <wp:posOffset>-1941195</wp:posOffset>
              </wp:positionV>
              <wp:extent cx="697230" cy="156210"/>
              <wp:effectExtent l="1905" t="1905" r="0" b="3810"/>
              <wp:wrapNone/>
              <wp:docPr id="37" name="Rectangle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723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C1F52A" w14:textId="77777777" w:rsidR="000E5E17" w:rsidRPr="003865E8" w:rsidRDefault="000E5E17" w:rsidP="001C4D9C">
                          <w:pPr>
                            <w:rPr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2AAC45CB" id="Rectangle 205" o:spid="_x0000_s1057" style="position:absolute;left:0;text-align:left;margin-left:-8.1pt;margin-top:-152.85pt;width:54.9pt;height:1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" filled="f" stroked="f" strokeweight=".25pt">
              <v:textbox inset="1pt,1pt,1pt,1pt">
                <w:txbxContent>
                  <w:p w14:paraId="65C1F52A" w14:textId="77777777" w:rsidR="000F758E" w:rsidRPr="003865E8" w:rsidRDefault="000F758E" w:rsidP="001C4D9C">
                    <w:pPr>
                      <w:rPr>
                        <w:i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CB4DF10" wp14:editId="11DE195F">
              <wp:simplePos x="0" y="0"/>
              <wp:positionH relativeFrom="column">
                <wp:posOffset>506095</wp:posOffset>
              </wp:positionH>
              <wp:positionV relativeFrom="paragraph">
                <wp:posOffset>-2844800</wp:posOffset>
              </wp:positionV>
              <wp:extent cx="843915" cy="156210"/>
              <wp:effectExtent l="1270" t="3175" r="2540" b="2540"/>
              <wp:wrapNone/>
              <wp:docPr id="36" name="Rectangl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91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9C671" w14:textId="77777777" w:rsidR="000E5E17" w:rsidRPr="00604B54" w:rsidRDefault="000E5E17" w:rsidP="00604B54">
                          <w:pPr>
                            <w:jc w:val="left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0CB4DF10" id="Rectangle 221" o:spid="_x0000_s1058" style="position:absolute;left:0;text-align:left;margin-left:39.85pt;margin-top:-224pt;width:66.45pt;height:12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" filled="f" stroked="f" strokeweight=".25pt">
              <v:textbox inset="1pt,1pt,1pt,1pt">
                <w:txbxContent>
                  <w:p w14:paraId="2CC9C671" w14:textId="77777777" w:rsidR="000F758E" w:rsidRPr="00604B54" w:rsidRDefault="000F758E" w:rsidP="00604B54">
                    <w:pPr>
                      <w:jc w:val="left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07FF99A" wp14:editId="1897433E">
              <wp:simplePos x="0" y="0"/>
              <wp:positionH relativeFrom="column">
                <wp:posOffset>4457700</wp:posOffset>
              </wp:positionH>
              <wp:positionV relativeFrom="paragraph">
                <wp:posOffset>-699770</wp:posOffset>
              </wp:positionV>
              <wp:extent cx="542925" cy="201295"/>
              <wp:effectExtent l="0" t="0" r="0" b="3175"/>
              <wp:wrapNone/>
              <wp:docPr id="35" name="Text Box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201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A6836" w14:textId="77777777" w:rsidR="000E5E17" w:rsidRPr="00573E4A" w:rsidRDefault="000E5E17" w:rsidP="00573E4A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107FF99A" id="_x0000_t202" coordsize="21600,21600" o:spt="202" path="m,l,21600r21600,l21600,xe">
              <v:stroke joinstyle="miter"/>
              <v:path gradientshapeok="t" o:connecttype="rect"/>
            </v:shapetype>
            <v:shape id="Text Box 222" o:spid="_x0000_s1059" type="#_x0000_t202" style="position:absolute;left:0;text-align:left;margin-left:351pt;margin-top:-55.1pt;width:42.75pt;height:15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" filled="f" stroked="f">
              <v:textbox>
                <w:txbxContent>
                  <w:p w14:paraId="3B1A6836" w14:textId="77777777" w:rsidR="000F758E" w:rsidRPr="00573E4A" w:rsidRDefault="000F758E" w:rsidP="00573E4A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DFB6122" wp14:editId="2FCA5DB9">
              <wp:simplePos x="0" y="0"/>
              <wp:positionH relativeFrom="column">
                <wp:posOffset>4638675</wp:posOffset>
              </wp:positionH>
              <wp:positionV relativeFrom="paragraph">
                <wp:posOffset>-346710</wp:posOffset>
              </wp:positionV>
              <wp:extent cx="1605280" cy="222250"/>
              <wp:effectExtent l="0" t="0" r="4445" b="635"/>
              <wp:wrapNone/>
              <wp:docPr id="34" name="Rectangl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528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6BB890" w14:textId="77777777" w:rsidR="000E5E17" w:rsidRPr="00877CF8" w:rsidRDefault="000E5E17" w:rsidP="001C4D9C">
                          <w:pPr>
                            <w:jc w:val="center"/>
                            <w:rPr>
                              <w:szCs w:val="28"/>
                            </w:rPr>
                          </w:pPr>
                          <w:proofErr w:type="spellStart"/>
                          <w:r w:rsidRPr="00877CF8">
                            <w:rPr>
                              <w:szCs w:val="28"/>
                            </w:rPr>
                            <w:t>В</w:t>
                          </w:r>
                          <w:r>
                            <w:rPr>
                              <w:szCs w:val="28"/>
                            </w:rPr>
                            <w:t>ПолК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DFB6122" id="Rectangle 220" o:spid="_x0000_s1060" style="position:absolute;left:0;text-align:left;margin-left:365.25pt;margin-top:-27.3pt;width:126.4pt;height:1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" filled="f" stroked="f" strokeweight=".25pt">
              <v:textbox inset="1pt,1pt,1pt,1pt">
                <w:txbxContent>
                  <w:p w14:paraId="086BB890" w14:textId="77777777" w:rsidR="000F758E" w:rsidRPr="00877CF8" w:rsidRDefault="000F758E" w:rsidP="001C4D9C">
                    <w:pPr>
                      <w:jc w:val="center"/>
                      <w:rPr>
                        <w:szCs w:val="28"/>
                      </w:rPr>
                    </w:pPr>
                    <w:proofErr w:type="spellStart"/>
                    <w:r w:rsidRPr="00877CF8">
                      <w:rPr>
                        <w:szCs w:val="28"/>
                      </w:rPr>
                      <w:t>В</w:t>
                    </w:r>
                    <w:r>
                      <w:rPr>
                        <w:szCs w:val="28"/>
                      </w:rPr>
                      <w:t>ПолК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17A4C2A" wp14:editId="4BC8A573">
              <wp:simplePos x="0" y="0"/>
              <wp:positionH relativeFrom="column">
                <wp:posOffset>4812030</wp:posOffset>
              </wp:positionH>
              <wp:positionV relativeFrom="paragraph">
                <wp:posOffset>-695325</wp:posOffset>
              </wp:positionV>
              <wp:extent cx="635" cy="170815"/>
              <wp:effectExtent l="11430" t="9525" r="6985" b="10160"/>
              <wp:wrapNone/>
              <wp:docPr id="33" name="Line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081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<w:pict>
            <v:line w14:anchorId="172CE1AB" id="Line 2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9pt,-54.75pt" to="378.95pt,-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B7FFD79" wp14:editId="282C0850">
              <wp:simplePos x="0" y="0"/>
              <wp:positionH relativeFrom="column">
                <wp:posOffset>4632960</wp:posOffset>
              </wp:positionH>
              <wp:positionV relativeFrom="paragraph">
                <wp:posOffset>-695960</wp:posOffset>
              </wp:positionV>
              <wp:extent cx="635" cy="170815"/>
              <wp:effectExtent l="13335" t="8890" r="14605" b="10795"/>
              <wp:wrapNone/>
              <wp:docPr id="32" name="Line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081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<w:pict>
            <v:line w14:anchorId="00BE56DD" id="Line 2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8pt,-54.8pt" to="364.85pt,-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C47BA8E" wp14:editId="26CCBD18">
              <wp:simplePos x="0" y="0"/>
              <wp:positionH relativeFrom="column">
                <wp:posOffset>5586730</wp:posOffset>
              </wp:positionH>
              <wp:positionV relativeFrom="paragraph">
                <wp:posOffset>-685165</wp:posOffset>
              </wp:positionV>
              <wp:extent cx="763270" cy="156210"/>
              <wp:effectExtent l="0" t="635" r="3175" b="0"/>
              <wp:wrapNone/>
              <wp:docPr id="31" name="Rectangle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327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B0C1BD" w14:textId="69AD1A0A" w:rsidR="000E5E17" w:rsidRPr="00AC286A" w:rsidRDefault="000E5E17">
                          <w:pPr>
                            <w:jc w:val="center"/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41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3C47BA8E" id="Rectangle 217" o:spid="_x0000_s1061" style="position:absolute;left:0;text-align:left;margin-left:439.9pt;margin-top:-53.95pt;width:60.1pt;height:12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" filled="f" stroked="f" strokeweight=".25pt">
              <v:textbox inset="1pt,1pt,1pt,1pt">
                <w:txbxContent>
                  <w:p w14:paraId="7AB0C1BD" w14:textId="69AD1A0A" w:rsidR="000F758E" w:rsidRPr="00AC286A" w:rsidRDefault="00924E52">
                    <w:pPr>
                      <w:jc w:val="center"/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41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77EFD97" wp14:editId="7DD34259">
              <wp:simplePos x="0" y="0"/>
              <wp:positionH relativeFrom="column">
                <wp:posOffset>5563870</wp:posOffset>
              </wp:positionH>
              <wp:positionV relativeFrom="paragraph">
                <wp:posOffset>-857885</wp:posOffset>
              </wp:positionV>
              <wp:extent cx="762000" cy="155575"/>
              <wp:effectExtent l="1270" t="0" r="0" b="0"/>
              <wp:wrapNone/>
              <wp:docPr id="30" name="Rectangle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7090BD" w14:textId="77777777" w:rsidR="000E5E17" w:rsidRPr="004249D2" w:rsidRDefault="000E5E1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4249D2">
                            <w:rPr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177EFD97" id="Rectangle 216" o:spid="_x0000_s1062" style="position:absolute;left:0;text-align:left;margin-left:438.1pt;margin-top:-67.55pt;width:60pt;height:1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" filled="f" stroked="f" strokeweight=".25pt">
              <v:textbox inset="1pt,1pt,1pt,1pt">
                <w:txbxContent>
                  <w:p w14:paraId="6C7090BD" w14:textId="77777777" w:rsidR="000F758E" w:rsidRPr="004249D2" w:rsidRDefault="000F758E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4249D2">
                      <w:rPr>
                        <w:sz w:val="16"/>
                        <w:szCs w:val="16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CA54EE3" wp14:editId="5CD02C5C">
              <wp:simplePos x="0" y="0"/>
              <wp:positionH relativeFrom="column">
                <wp:posOffset>4486910</wp:posOffset>
              </wp:positionH>
              <wp:positionV relativeFrom="paragraph">
                <wp:posOffset>-845820</wp:posOffset>
              </wp:positionV>
              <wp:extent cx="483870" cy="156210"/>
              <wp:effectExtent l="635" t="1905" r="1270" b="3810"/>
              <wp:wrapNone/>
              <wp:docPr id="29" name="Rectangle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387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814750" w14:textId="77777777" w:rsidR="000E5E17" w:rsidRPr="004249D2" w:rsidRDefault="000E5E1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4249D2">
                            <w:rPr>
                              <w:sz w:val="16"/>
                              <w:szCs w:val="16"/>
                            </w:rPr>
                            <w:t>Лит.</w:t>
                          </w:r>
                        </w:p>
                        <w:p w14:paraId="4599B036" w14:textId="77777777" w:rsidR="000E5E17" w:rsidRPr="004249D2" w:rsidRDefault="000E5E17" w:rsidP="00E14490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4249D2">
                            <w:rPr>
                              <w:szCs w:val="28"/>
                            </w:rPr>
                            <w:t>М</w:t>
                          </w:r>
                        </w:p>
                        <w:p w14:paraId="3409F3E4" w14:textId="77777777" w:rsidR="000E5E17" w:rsidRPr="00E14490" w:rsidRDefault="000E5E17" w:rsidP="00E14490">
                          <w:pPr>
                            <w:jc w:val="center"/>
                            <w:rPr>
                              <w:rFonts w:ascii="Journal" w:hAnsi="Journal"/>
                              <w:sz w:val="24"/>
                              <w:szCs w:val="24"/>
                            </w:rPr>
                          </w:pPr>
                          <w:r w:rsidRPr="00E14490">
                            <w:rPr>
                              <w:rFonts w:ascii="Journal" w:hAnsi="Journal"/>
                              <w:sz w:val="24"/>
                              <w:szCs w:val="24"/>
                            </w:rPr>
                            <w:t xml:space="preserve">Модули сбора и отображения статистики почтовой службы </w:t>
                          </w:r>
                          <w:proofErr w:type="spellStart"/>
                          <w:r w:rsidRPr="00E14490">
                            <w:rPr>
                              <w:rFonts w:ascii="Journal" w:hAnsi="Journal"/>
                              <w:sz w:val="24"/>
                              <w:szCs w:val="24"/>
                              <w:lang w:val="en-US"/>
                            </w:rPr>
                            <w:t>Sendmail</w:t>
                          </w:r>
                          <w:proofErr w:type="spellEnd"/>
                        </w:p>
                        <w:p w14:paraId="7CDE375C" w14:textId="77777777" w:rsidR="000E5E17" w:rsidRPr="00E14490" w:rsidRDefault="000E5E17" w:rsidP="00E14490">
                          <w:pPr>
                            <w:jc w:val="center"/>
                            <w:rPr>
                              <w:rFonts w:ascii="Journal" w:hAnsi="Journal"/>
                              <w:szCs w:val="28"/>
                            </w:rPr>
                          </w:pPr>
                          <w:proofErr w:type="spellStart"/>
                          <w:r w:rsidRPr="00E14490">
                            <w:rPr>
                              <w:rFonts w:ascii="Journal" w:hAnsi="Journal"/>
                              <w:szCs w:val="28"/>
                            </w:rPr>
                            <w:t>одули</w:t>
                          </w:r>
                          <w:proofErr w:type="spellEnd"/>
                          <w:r w:rsidRPr="00E14490">
                            <w:rPr>
                              <w:rFonts w:ascii="Journal" w:hAnsi="Journal"/>
                              <w:szCs w:val="28"/>
                            </w:rPr>
                            <w:t xml:space="preserve"> сбора и отображения </w:t>
                          </w:r>
                          <w:proofErr w:type="spellStart"/>
                          <w:r w:rsidRPr="00E14490">
                            <w:rPr>
                              <w:rFonts w:ascii="Journal" w:hAnsi="Journal"/>
                              <w:szCs w:val="28"/>
                            </w:rPr>
                            <w:t>сттики</w:t>
                          </w:r>
                          <w:proofErr w:type="spellEnd"/>
                          <w:r w:rsidRPr="00E14490">
                            <w:rPr>
                              <w:rFonts w:ascii="Journal" w:hAnsi="Journal"/>
                              <w:szCs w:val="28"/>
                            </w:rPr>
                            <w:t xml:space="preserve"> почтовой службы </w:t>
                          </w:r>
                          <w:proofErr w:type="spellStart"/>
                          <w:r w:rsidRPr="00E14490">
                            <w:rPr>
                              <w:rFonts w:ascii="Journal" w:hAnsi="Journal"/>
                              <w:szCs w:val="28"/>
                              <w:lang w:val="en-US"/>
                            </w:rPr>
                            <w:t>Sendmail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2CA54EE3" id="Rectangle 215" o:spid="_x0000_s1063" style="position:absolute;left:0;text-align:left;margin-left:353.3pt;margin-top:-66.6pt;width:38.1pt;height:12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" filled="f" stroked="f" strokeweight=".25pt">
              <v:textbox inset="1pt,1pt,1pt,1pt">
                <w:txbxContent>
                  <w:p w14:paraId="47814750" w14:textId="77777777" w:rsidR="000F758E" w:rsidRPr="004249D2" w:rsidRDefault="000F758E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4249D2">
                      <w:rPr>
                        <w:sz w:val="16"/>
                        <w:szCs w:val="16"/>
                      </w:rPr>
                      <w:t>Лит.</w:t>
                    </w:r>
                  </w:p>
                  <w:p w14:paraId="4599B036" w14:textId="77777777" w:rsidR="000F758E" w:rsidRPr="004249D2" w:rsidRDefault="000F758E" w:rsidP="00E14490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4249D2">
                      <w:rPr>
                        <w:szCs w:val="28"/>
                      </w:rPr>
                      <w:t>М</w:t>
                    </w:r>
                  </w:p>
                  <w:p w14:paraId="3409F3E4" w14:textId="77777777" w:rsidR="000F758E" w:rsidRPr="00E14490" w:rsidRDefault="000F758E" w:rsidP="00E14490">
                    <w:pPr>
                      <w:jc w:val="center"/>
                      <w:rPr>
                        <w:rFonts w:ascii="Journal" w:hAnsi="Journal"/>
                        <w:sz w:val="24"/>
                        <w:szCs w:val="24"/>
                      </w:rPr>
                    </w:pPr>
                    <w:r w:rsidRPr="00E14490">
                      <w:rPr>
                        <w:rFonts w:ascii="Journal" w:hAnsi="Journal"/>
                        <w:sz w:val="24"/>
                        <w:szCs w:val="24"/>
                      </w:rPr>
                      <w:t xml:space="preserve">Модули сбора и отображения статистики почтовой службы </w:t>
                    </w:r>
                    <w:proofErr w:type="spellStart"/>
                    <w:r w:rsidRPr="00E14490">
                      <w:rPr>
                        <w:rFonts w:ascii="Journal" w:hAnsi="Journal"/>
                        <w:sz w:val="24"/>
                        <w:szCs w:val="24"/>
                        <w:lang w:val="en-US"/>
                      </w:rPr>
                      <w:t>Sendmail</w:t>
                    </w:r>
                    <w:proofErr w:type="spellEnd"/>
                  </w:p>
                  <w:p w14:paraId="7CDE375C" w14:textId="77777777" w:rsidR="000F758E" w:rsidRPr="00E14490" w:rsidRDefault="000F758E" w:rsidP="00E14490">
                    <w:pPr>
                      <w:jc w:val="center"/>
                      <w:rPr>
                        <w:rFonts w:ascii="Journal" w:hAnsi="Journal"/>
                        <w:szCs w:val="28"/>
                      </w:rPr>
                    </w:pPr>
                    <w:proofErr w:type="spellStart"/>
                    <w:r w:rsidRPr="00E14490">
                      <w:rPr>
                        <w:rFonts w:ascii="Journal" w:hAnsi="Journal"/>
                        <w:szCs w:val="28"/>
                      </w:rPr>
                      <w:t>одули</w:t>
                    </w:r>
                    <w:proofErr w:type="spellEnd"/>
                    <w:r w:rsidRPr="00E14490">
                      <w:rPr>
                        <w:rFonts w:ascii="Journal" w:hAnsi="Journal"/>
                        <w:szCs w:val="28"/>
                      </w:rPr>
                      <w:t xml:space="preserve"> сбора и отображения </w:t>
                    </w:r>
                    <w:proofErr w:type="spellStart"/>
                    <w:r w:rsidRPr="00E14490">
                      <w:rPr>
                        <w:rFonts w:ascii="Journal" w:hAnsi="Journal"/>
                        <w:szCs w:val="28"/>
                      </w:rPr>
                      <w:t>сттики</w:t>
                    </w:r>
                    <w:proofErr w:type="spellEnd"/>
                    <w:r w:rsidRPr="00E14490">
                      <w:rPr>
                        <w:rFonts w:ascii="Journal" w:hAnsi="Journal"/>
                        <w:szCs w:val="28"/>
                      </w:rPr>
                      <w:t xml:space="preserve"> почтовой службы </w:t>
                    </w:r>
                    <w:proofErr w:type="spellStart"/>
                    <w:r w:rsidRPr="00E14490">
                      <w:rPr>
                        <w:rFonts w:ascii="Journal" w:hAnsi="Journal"/>
                        <w:szCs w:val="28"/>
                        <w:lang w:val="en-US"/>
                      </w:rPr>
                      <w:t>Sendmail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42B3B8" wp14:editId="4EF55BB5">
              <wp:simplePos x="0" y="0"/>
              <wp:positionH relativeFrom="column">
                <wp:posOffset>5528945</wp:posOffset>
              </wp:positionH>
              <wp:positionV relativeFrom="paragraph">
                <wp:posOffset>-875030</wp:posOffset>
              </wp:positionV>
              <wp:extent cx="1270" cy="349885"/>
              <wp:effectExtent l="13970" t="20320" r="13335" b="20320"/>
              <wp:wrapNone/>
              <wp:docPr id="28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498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<w:pict>
            <v:line w14:anchorId="654F714C" id="Line 2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5.35pt,-68.9pt" to="435.45pt,-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CBFBA2" wp14:editId="6D813743">
              <wp:simplePos x="0" y="0"/>
              <wp:positionH relativeFrom="column">
                <wp:posOffset>4462780</wp:posOffset>
              </wp:positionH>
              <wp:positionV relativeFrom="paragraph">
                <wp:posOffset>-516255</wp:posOffset>
              </wp:positionV>
              <wp:extent cx="1948180" cy="635"/>
              <wp:effectExtent l="14605" t="17145" r="18415" b="20320"/>
              <wp:wrapNone/>
              <wp:docPr id="27" name="Line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4818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<w:pict>
            <v:line w14:anchorId="44646779" id="Line 2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4pt,-40.65pt" to="504.8pt,-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yH0FwIAAC4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131F523" wp14:editId="4495F37E">
              <wp:simplePos x="0" y="0"/>
              <wp:positionH relativeFrom="column">
                <wp:posOffset>4463415</wp:posOffset>
              </wp:positionH>
              <wp:positionV relativeFrom="paragraph">
                <wp:posOffset>-698500</wp:posOffset>
              </wp:positionV>
              <wp:extent cx="1929130" cy="8890"/>
              <wp:effectExtent l="15240" t="15875" r="17780" b="13335"/>
              <wp:wrapNone/>
              <wp:docPr id="26" name="Line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929130" cy="88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<w:pict>
            <v:line w14:anchorId="759FA962" id="Line 21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45pt,-55pt" to="503.35pt,-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7AAEFF5" wp14:editId="03C452EA">
              <wp:simplePos x="0" y="0"/>
              <wp:positionH relativeFrom="column">
                <wp:posOffset>4453890</wp:posOffset>
              </wp:positionH>
              <wp:positionV relativeFrom="paragraph">
                <wp:posOffset>-864870</wp:posOffset>
              </wp:positionV>
              <wp:extent cx="635" cy="878205"/>
              <wp:effectExtent l="15240" t="20955" r="22225" b="15240"/>
              <wp:wrapNone/>
              <wp:docPr id="25" name="Line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782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<w:pict>
            <v:line w14:anchorId="15DEE65F" id="Line 2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0.7pt,-68.1pt" to="350.7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AD845F" wp14:editId="24BBEE2E">
              <wp:simplePos x="0" y="0"/>
              <wp:positionH relativeFrom="column">
                <wp:posOffset>-156210</wp:posOffset>
              </wp:positionH>
              <wp:positionV relativeFrom="paragraph">
                <wp:posOffset>-125095</wp:posOffset>
              </wp:positionV>
              <wp:extent cx="697865" cy="156210"/>
              <wp:effectExtent l="0" t="0" r="1270" b="0"/>
              <wp:wrapNone/>
              <wp:docPr id="24" name="Rectangle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786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461CD8" w14:textId="77777777" w:rsidR="000E5E17" w:rsidRPr="006C7405" w:rsidRDefault="000E5E17" w:rsidP="001C4D9C">
                          <w:pP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1DAD845F" id="Rectangle 208" o:spid="_x0000_s1064" style="position:absolute;left:0;text-align:left;margin-left:-12.3pt;margin-top:-9.85pt;width:54.95pt;height:12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" filled="f" stroked="f" strokeweight=".25pt">
              <v:textbox inset="1pt,1pt,1pt,1pt">
                <w:txbxContent>
                  <w:p w14:paraId="0D461CD8" w14:textId="77777777" w:rsidR="000F758E" w:rsidRPr="006C7405" w:rsidRDefault="000F758E" w:rsidP="001C4D9C">
                    <w:pPr>
                      <w:rPr>
                        <w:rFonts w:ascii="Arial" w:hAnsi="Arial" w:cs="Arial"/>
                        <w:i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8AD20FE" wp14:editId="04D798A7">
              <wp:simplePos x="0" y="0"/>
              <wp:positionH relativeFrom="column">
                <wp:posOffset>-196850</wp:posOffset>
              </wp:positionH>
              <wp:positionV relativeFrom="paragraph">
                <wp:posOffset>-688975</wp:posOffset>
              </wp:positionV>
              <wp:extent cx="2499360" cy="635"/>
              <wp:effectExtent l="12700" t="6350" r="12065" b="12065"/>
              <wp:wrapNone/>
              <wp:docPr id="23" name="Line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936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<w:pict>
            <v:line w14:anchorId="4261F715" id="Line 19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5pt,-54.25pt" to="181.3pt,-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/SiFwIAAC4EAAAOAAAAZHJzL2Uyb0RvYy54bWysU02P2jAQvVfqf7B8h3yQZS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E07F31E" wp14:editId="7206A56E">
              <wp:simplePos x="0" y="0"/>
              <wp:positionH relativeFrom="column">
                <wp:posOffset>-196850</wp:posOffset>
              </wp:positionH>
              <wp:positionV relativeFrom="paragraph">
                <wp:posOffset>-509905</wp:posOffset>
              </wp:positionV>
              <wp:extent cx="2499360" cy="635"/>
              <wp:effectExtent l="12700" t="13970" r="12065" b="13970"/>
              <wp:wrapNone/>
              <wp:docPr id="22" name="Line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936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<w:pict>
            <v:line w14:anchorId="3CEEB945" id="Line 19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5pt,-40.15pt" to="181.3pt,-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jQJFwIAAC4EAAAOAAAAZHJzL2Uyb0RvYy54bWysU02P2jAQvVfqf7B8h3yQZS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4055D82" wp14:editId="5CE0F11B">
              <wp:simplePos x="0" y="0"/>
              <wp:positionH relativeFrom="column">
                <wp:posOffset>-196850</wp:posOffset>
              </wp:positionH>
              <wp:positionV relativeFrom="paragraph">
                <wp:posOffset>-1210945</wp:posOffset>
              </wp:positionV>
              <wp:extent cx="2499360" cy="635"/>
              <wp:effectExtent l="12700" t="8255" r="12065" b="10160"/>
              <wp:wrapNone/>
              <wp:docPr id="21" name="Line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936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<w:pict>
            <v:line w14:anchorId="3D1014BE" id="Line 192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5pt,-95.35pt" to="181.3pt,-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Q1FwIAAC4EAAAOAAAAZHJzL2Uyb0RvYy54bWysU02P2jAQvVfqf7B8h3yQZS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C8E9172" wp14:editId="446E86D3">
              <wp:simplePos x="0" y="0"/>
              <wp:positionH relativeFrom="column">
                <wp:posOffset>-191770</wp:posOffset>
              </wp:positionH>
              <wp:positionV relativeFrom="paragraph">
                <wp:posOffset>-1043305</wp:posOffset>
              </wp:positionV>
              <wp:extent cx="2499360" cy="635"/>
              <wp:effectExtent l="17780" t="13970" r="16510" b="13970"/>
              <wp:wrapNone/>
              <wp:docPr id="20" name="Line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936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<w:pict>
            <v:line w14:anchorId="5E143981" id="Line 191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1pt,-82.15pt" to="181.7pt,-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F372045" wp14:editId="60DDEC2D">
              <wp:simplePos x="0" y="0"/>
              <wp:positionH relativeFrom="column">
                <wp:posOffset>-196215</wp:posOffset>
              </wp:positionH>
              <wp:positionV relativeFrom="paragraph">
                <wp:posOffset>-865505</wp:posOffset>
              </wp:positionV>
              <wp:extent cx="6596380" cy="635"/>
              <wp:effectExtent l="13335" t="20320" r="19685" b="17145"/>
              <wp:wrapNone/>
              <wp:docPr id="19" name="Line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9638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<w:pict>
            <v:line w14:anchorId="47FE4DC5" id="Line 190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45pt,-68.15pt" to="503.95pt,-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CBA76E1" wp14:editId="586F6B3B">
              <wp:simplePos x="0" y="0"/>
              <wp:positionH relativeFrom="column">
                <wp:posOffset>2344420</wp:posOffset>
              </wp:positionH>
              <wp:positionV relativeFrom="paragraph">
                <wp:posOffset>-1243965</wp:posOffset>
              </wp:positionV>
              <wp:extent cx="3987165" cy="240665"/>
              <wp:effectExtent l="1270" t="3810" r="2540" b="3175"/>
              <wp:wrapNone/>
              <wp:docPr id="18" name="Rectangle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7165" cy="240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272F11" w14:textId="5F4616D5" w:rsidR="000E5E17" w:rsidRPr="004249D2" w:rsidRDefault="000E5E17" w:rsidP="00C3749E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</w:pPr>
                          <w:r>
                            <w:t>ДП</w:t>
                          </w:r>
                          <w:r w:rsidRPr="004249D2">
                            <w:t xml:space="preserve"> 09.</w:t>
                          </w:r>
                          <w:r w:rsidRPr="004249D2">
                            <w:rPr>
                              <w:szCs w:val="28"/>
                            </w:rPr>
                            <w:t>02.03 ПКС</w:t>
                          </w:r>
                          <w:r>
                            <w:rPr>
                              <w:szCs w:val="28"/>
                            </w:rPr>
                            <w:t xml:space="preserve"> </w:t>
                          </w:r>
                          <w:r w:rsidRPr="00C06140">
                            <w:rPr>
                              <w:color w:val="000000"/>
                              <w:szCs w:val="28"/>
                            </w:rPr>
                            <w:t>–</w:t>
                          </w:r>
                          <w:r>
                            <w:rPr>
                              <w:color w:val="00000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szCs w:val="28"/>
                            </w:rPr>
                            <w:t>419</w:t>
                          </w:r>
                          <w:r w:rsidRPr="004249D2">
                            <w:rPr>
                              <w:szCs w:val="28"/>
                            </w:rPr>
                            <w:t>.</w:t>
                          </w:r>
                          <w:r>
                            <w:rPr>
                              <w:szCs w:val="28"/>
                              <w:lang w:val="en-US"/>
                            </w:rPr>
                            <w:t>03</w:t>
                          </w:r>
                          <w:r w:rsidRPr="004249D2">
                            <w:rPr>
                              <w:szCs w:val="28"/>
                            </w:rPr>
                            <w:t>.</w:t>
                          </w:r>
                          <w:r>
                            <w:rPr>
                              <w:szCs w:val="28"/>
                            </w:rPr>
                            <w:t>23</w:t>
                          </w:r>
                          <w:r w:rsidRPr="004249D2">
                            <w:t xml:space="preserve"> ПЗ</w:t>
                          </w:r>
                        </w:p>
                        <w:p w14:paraId="5D457CC2" w14:textId="77777777" w:rsidR="000E5E17" w:rsidRPr="00C3749E" w:rsidRDefault="000E5E17" w:rsidP="001C4D9C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3CBA76E1" id="Rectangle 189" o:spid="_x0000_s1065" style="position:absolute;left:0;text-align:left;margin-left:184.6pt;margin-top:-97.95pt;width:313.95pt;height:18.9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" filled="f" stroked="f" strokeweight=".25pt">
              <v:textbox inset="1pt,1pt,1pt,1pt">
                <w:txbxContent>
                  <w:p w14:paraId="3F272F11" w14:textId="5F4616D5" w:rsidR="000F758E" w:rsidRPr="004249D2" w:rsidRDefault="000F758E" w:rsidP="00C3749E">
                    <w:pPr>
                      <w:autoSpaceDE w:val="0"/>
                      <w:autoSpaceDN w:val="0"/>
                      <w:adjustRightInd w:val="0"/>
                      <w:jc w:val="center"/>
                    </w:pPr>
                    <w:r>
                      <w:t>ДП</w:t>
                    </w:r>
                    <w:r w:rsidRPr="004249D2">
                      <w:t xml:space="preserve"> 09.</w:t>
                    </w:r>
                    <w:r w:rsidRPr="004249D2">
                      <w:rPr>
                        <w:szCs w:val="28"/>
                      </w:rPr>
                      <w:t>02.03 ПКС</w:t>
                    </w:r>
                    <w:r>
                      <w:rPr>
                        <w:szCs w:val="28"/>
                      </w:rPr>
                      <w:t xml:space="preserve"> </w:t>
                    </w:r>
                    <w:r w:rsidRPr="00C06140">
                      <w:rPr>
                        <w:color w:val="000000"/>
                        <w:szCs w:val="28"/>
                      </w:rPr>
                      <w:t>–</w:t>
                    </w:r>
                    <w:r>
                      <w:rPr>
                        <w:color w:val="000000"/>
                        <w:szCs w:val="28"/>
                      </w:rPr>
                      <w:t xml:space="preserve"> </w:t>
                    </w:r>
                    <w:r>
                      <w:rPr>
                        <w:szCs w:val="28"/>
                      </w:rPr>
                      <w:t>419</w:t>
                    </w:r>
                    <w:r w:rsidRPr="004249D2">
                      <w:rPr>
                        <w:szCs w:val="28"/>
                      </w:rPr>
                      <w:t>.</w:t>
                    </w:r>
                    <w:r>
                      <w:rPr>
                        <w:szCs w:val="28"/>
                        <w:lang w:val="en-US"/>
                      </w:rPr>
                      <w:t>03</w:t>
                    </w:r>
                    <w:r w:rsidRPr="004249D2">
                      <w:rPr>
                        <w:szCs w:val="28"/>
                      </w:rPr>
                      <w:t>.</w:t>
                    </w:r>
                    <w:r>
                      <w:rPr>
                        <w:szCs w:val="28"/>
                      </w:rPr>
                      <w:t>23</w:t>
                    </w:r>
                    <w:r w:rsidRPr="004249D2">
                      <w:t xml:space="preserve"> ПЗ</w:t>
                    </w:r>
                  </w:p>
                  <w:p w14:paraId="5D457CC2" w14:textId="77777777" w:rsidR="000F758E" w:rsidRPr="00C3749E" w:rsidRDefault="000F758E" w:rsidP="001C4D9C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57199F0" wp14:editId="322B6E6B">
              <wp:simplePos x="0" y="0"/>
              <wp:positionH relativeFrom="column">
                <wp:posOffset>5022850</wp:posOffset>
              </wp:positionH>
              <wp:positionV relativeFrom="paragraph">
                <wp:posOffset>-680085</wp:posOffset>
              </wp:positionV>
              <wp:extent cx="483235" cy="156845"/>
              <wp:effectExtent l="3175" t="0" r="0" b="0"/>
              <wp:wrapNone/>
              <wp:docPr id="17" name="Rectangle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323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75338C" w14:textId="0A667DD0" w:rsidR="000E5E17" w:rsidRPr="004249D2" w:rsidRDefault="000E5E17" w:rsidP="000133F1">
                          <w:pPr>
                            <w:jc w:val="center"/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457199F0" id="Rectangle 188" o:spid="_x0000_s1066" style="position:absolute;left:0;text-align:left;margin-left:395.5pt;margin-top:-53.55pt;width:38.05pt;height:12.3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" filled="f" stroked="f" strokeweight=".25pt">
              <v:textbox inset="1pt,1pt,1pt,1pt">
                <w:txbxContent>
                  <w:p w14:paraId="4375338C" w14:textId="0A667DD0" w:rsidR="000F758E" w:rsidRPr="004249D2" w:rsidRDefault="008277DE" w:rsidP="000133F1">
                    <w:pPr>
                      <w:jc w:val="center"/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6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737DDBB" wp14:editId="45422720">
              <wp:simplePos x="0" y="0"/>
              <wp:positionH relativeFrom="column">
                <wp:posOffset>5010150</wp:posOffset>
              </wp:positionH>
              <wp:positionV relativeFrom="paragraph">
                <wp:posOffset>-845820</wp:posOffset>
              </wp:positionV>
              <wp:extent cx="483235" cy="156210"/>
              <wp:effectExtent l="0" t="1905" r="2540" b="3810"/>
              <wp:wrapNone/>
              <wp:docPr id="16" name="Rectangle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323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A6C76B" w14:textId="77777777" w:rsidR="000E5E17" w:rsidRPr="004249D2" w:rsidRDefault="000E5E17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4249D2">
                            <w:rPr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4737DDBB" id="Rectangle 187" o:spid="_x0000_s1067" style="position:absolute;left:0;text-align:left;margin-left:394.5pt;margin-top:-66.6pt;width:38.05pt;height:12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" filled="f" stroked="f" strokeweight=".25pt">
              <v:textbox inset="1pt,1pt,1pt,1pt">
                <w:txbxContent>
                  <w:p w14:paraId="07A6C76B" w14:textId="77777777" w:rsidR="000F758E" w:rsidRPr="004249D2" w:rsidRDefault="000F758E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4249D2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5E3C873" wp14:editId="5E8DA4BD">
              <wp:simplePos x="0" y="0"/>
              <wp:positionH relativeFrom="column">
                <wp:posOffset>1958975</wp:posOffset>
              </wp:positionH>
              <wp:positionV relativeFrom="paragraph">
                <wp:posOffset>-1019810</wp:posOffset>
              </wp:positionV>
              <wp:extent cx="327660" cy="156210"/>
              <wp:effectExtent l="0" t="0" r="0" b="0"/>
              <wp:wrapNone/>
              <wp:docPr id="15" name="Rectangle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766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10B85A" w14:textId="77777777" w:rsidR="000E5E17" w:rsidRPr="004249D2" w:rsidRDefault="000E5E17" w:rsidP="00982A52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4249D2">
                            <w:rPr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15E3C873" id="Rectangle 186" o:spid="_x0000_s1068" style="position:absolute;left:0;text-align:left;margin-left:154.25pt;margin-top:-80.3pt;width:25.8pt;height:12.3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" filled="f" stroked="f" strokeweight=".25pt">
              <v:textbox inset="1pt,1pt,1pt,1pt">
                <w:txbxContent>
                  <w:p w14:paraId="5310B85A" w14:textId="77777777" w:rsidR="000F758E" w:rsidRPr="004249D2" w:rsidRDefault="000F758E" w:rsidP="00982A52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4249D2"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AF5D301" wp14:editId="43ACC03A">
              <wp:simplePos x="0" y="0"/>
              <wp:positionH relativeFrom="column">
                <wp:posOffset>1421130</wp:posOffset>
              </wp:positionH>
              <wp:positionV relativeFrom="paragraph">
                <wp:posOffset>-1026160</wp:posOffset>
              </wp:positionV>
              <wp:extent cx="502920" cy="156210"/>
              <wp:effectExtent l="1905" t="2540" r="0" b="3175"/>
              <wp:wrapNone/>
              <wp:docPr id="14" name="Rectangle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292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08ACFA" w14:textId="77777777" w:rsidR="000E5E17" w:rsidRPr="003865E8" w:rsidRDefault="000E5E17" w:rsidP="00982A52">
                          <w:pPr>
                            <w:jc w:val="lef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 w:rsidRPr="004249D2">
                            <w:rPr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AF5D301" id="Rectangle 185" o:spid="_x0000_s1069" style="position:absolute;left:0;text-align:left;margin-left:111.9pt;margin-top:-80.8pt;width:39.6pt;height:12.3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" filled="f" stroked="f" strokeweight=".25pt">
              <v:textbox inset="1pt,1pt,1pt,1pt">
                <w:txbxContent>
                  <w:p w14:paraId="3608ACFA" w14:textId="77777777" w:rsidR="000F758E" w:rsidRPr="003865E8" w:rsidRDefault="000F758E" w:rsidP="00982A52">
                    <w:pPr>
                      <w:jc w:val="left"/>
                      <w:rPr>
                        <w:i/>
                        <w:sz w:val="16"/>
                        <w:szCs w:val="16"/>
                      </w:rPr>
                    </w:pPr>
                    <w:r w:rsidRPr="004249D2">
                      <w:rPr>
                        <w:sz w:val="16"/>
                        <w:szCs w:val="16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5575C71" wp14:editId="1382400F">
              <wp:simplePos x="0" y="0"/>
              <wp:positionH relativeFrom="column">
                <wp:posOffset>530860</wp:posOffset>
              </wp:positionH>
              <wp:positionV relativeFrom="paragraph">
                <wp:posOffset>-1026160</wp:posOffset>
              </wp:positionV>
              <wp:extent cx="843915" cy="156210"/>
              <wp:effectExtent l="0" t="2540" r="0" b="3175"/>
              <wp:wrapNone/>
              <wp:docPr id="13" name="Rectangle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91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C9C3A" w14:textId="16B2D0AD" w:rsidR="000E5E17" w:rsidRPr="00573E4A" w:rsidRDefault="000E5E17" w:rsidP="00982A52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3865E8">
                            <w:rPr>
                              <w:i/>
                              <w:sz w:val="16"/>
                              <w:szCs w:val="16"/>
                            </w:rPr>
                            <w:t xml:space="preserve">№ </w:t>
                          </w:r>
                          <w:r w:rsidRPr="004249D2">
                            <w:rPr>
                              <w:sz w:val="16"/>
                              <w:szCs w:val="16"/>
                            </w:rPr>
                            <w:t>до</w:t>
                          </w:r>
                          <w:r>
                            <w:rPr>
                              <w:sz w:val="16"/>
                              <w:szCs w:val="16"/>
                            </w:rPr>
                            <w:t>кумента</w:t>
                          </w:r>
                          <w:r w:rsidRPr="006C7405">
                            <w:rPr>
                              <w:rFonts w:ascii="Arial" w:hAnsi="Arial" w:cs="Arial"/>
                              <w:i/>
                              <w:noProof/>
                              <w:sz w:val="16"/>
                              <w:szCs w:val="16"/>
                            </w:rPr>
                            <w:drawing>
                              <wp:inline distT="0" distB="0" distL="0" distR="0" wp14:anchorId="7F34901A" wp14:editId="1E893C8B">
                                <wp:extent cx="818515" cy="151214"/>
                                <wp:effectExtent l="19050" t="0" r="0" b="0"/>
                                <wp:docPr id="126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8515" cy="15121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73E4A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5575C71" id="Rectangle 184" o:spid="_x0000_s1070" style="position:absolute;left:0;text-align:left;margin-left:41.8pt;margin-top:-80.8pt;width:66.45pt;height:12.3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" filled="f" stroked="f" strokeweight=".25pt">
              <v:textbox inset="1pt,1pt,1pt,1pt">
                <w:txbxContent>
                  <w:p w14:paraId="19BC9C3A" w14:textId="16B2D0AD" w:rsidR="000F758E" w:rsidRPr="00573E4A" w:rsidRDefault="000F758E" w:rsidP="00982A52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3865E8">
                      <w:rPr>
                        <w:i/>
                        <w:sz w:val="16"/>
                        <w:szCs w:val="16"/>
                      </w:rPr>
                      <w:t xml:space="preserve">№ </w:t>
                    </w:r>
                    <w:r w:rsidRPr="004249D2">
                      <w:rPr>
                        <w:sz w:val="16"/>
                        <w:szCs w:val="16"/>
                      </w:rPr>
                      <w:t>до</w:t>
                    </w:r>
                    <w:r>
                      <w:rPr>
                        <w:sz w:val="16"/>
                        <w:szCs w:val="16"/>
                      </w:rPr>
                      <w:t>кумента</w:t>
                    </w:r>
                    <w:r w:rsidRPr="006C7405">
                      <w:rPr>
                        <w:rFonts w:ascii="Arial" w:hAnsi="Arial" w:cs="Arial"/>
                        <w:i/>
                        <w:noProof/>
                        <w:sz w:val="16"/>
                        <w:szCs w:val="16"/>
                      </w:rPr>
                      <w:drawing>
                        <wp:inline distT="0" distB="0" distL="0" distR="0" wp14:anchorId="7F34901A" wp14:editId="1E893C8B">
                          <wp:extent cx="818515" cy="151214"/>
                          <wp:effectExtent l="19050" t="0" r="0" b="0"/>
                          <wp:docPr id="126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18515" cy="15121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73E4A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6E02D3C" wp14:editId="61340999">
              <wp:simplePos x="0" y="0"/>
              <wp:positionH relativeFrom="column">
                <wp:posOffset>137795</wp:posOffset>
              </wp:positionH>
              <wp:positionV relativeFrom="paragraph">
                <wp:posOffset>-1019810</wp:posOffset>
              </wp:positionV>
              <wp:extent cx="360680" cy="156210"/>
              <wp:effectExtent l="4445" t="0" r="0" b="0"/>
              <wp:wrapNone/>
              <wp:docPr id="12" name="Rectangle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68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267851" w14:textId="77777777" w:rsidR="000E5E17" w:rsidRPr="003865E8" w:rsidRDefault="000E5E17">
                          <w:pPr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  <w:r w:rsidRPr="004249D2">
                            <w:rPr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06E02D3C" id="Rectangle 183" o:spid="_x0000_s1071" style="position:absolute;left:0;text-align:left;margin-left:10.85pt;margin-top:-80.3pt;width:28.4pt;height:12.3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" filled="f" stroked="f" strokeweight=".25pt">
              <v:textbox inset="1pt,1pt,1pt,1pt">
                <w:txbxContent>
                  <w:p w14:paraId="7A267851" w14:textId="77777777" w:rsidR="000F758E" w:rsidRPr="003865E8" w:rsidRDefault="000F758E">
                    <w:pPr>
                      <w:jc w:val="center"/>
                      <w:rPr>
                        <w:i/>
                        <w:sz w:val="16"/>
                        <w:szCs w:val="16"/>
                      </w:rPr>
                    </w:pPr>
                    <w:r w:rsidRPr="004249D2">
                      <w:rPr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4611244" wp14:editId="3B0692D2">
              <wp:simplePos x="0" y="0"/>
              <wp:positionH relativeFrom="column">
                <wp:posOffset>-182245</wp:posOffset>
              </wp:positionH>
              <wp:positionV relativeFrom="paragraph">
                <wp:posOffset>-1026160</wp:posOffset>
              </wp:positionV>
              <wp:extent cx="289560" cy="156210"/>
              <wp:effectExtent l="0" t="2540" r="0" b="3175"/>
              <wp:wrapNone/>
              <wp:docPr id="11" name="Rectangle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666EE" w14:textId="77777777" w:rsidR="000E5E17" w:rsidRPr="003865E8" w:rsidRDefault="000E5E17">
                          <w:pPr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  <w:r w:rsidRPr="004249D2">
                            <w:rPr>
                              <w:sz w:val="16"/>
                              <w:szCs w:val="16"/>
                            </w:rPr>
                            <w:t>Изм</w:t>
                          </w:r>
                          <w:r w:rsidRPr="003865E8">
                            <w:rPr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24611244" id="Rectangle 182" o:spid="_x0000_s1072" style="position:absolute;left:0;text-align:left;margin-left:-14.35pt;margin-top:-80.8pt;width:22.8pt;height:12.3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" filled="f" stroked="f" strokeweight=".25pt">
              <v:textbox inset="1pt,1pt,1pt,1pt">
                <w:txbxContent>
                  <w:p w14:paraId="04C666EE" w14:textId="77777777" w:rsidR="000F758E" w:rsidRPr="003865E8" w:rsidRDefault="000F758E">
                    <w:pPr>
                      <w:jc w:val="center"/>
                      <w:rPr>
                        <w:i/>
                        <w:sz w:val="16"/>
                        <w:szCs w:val="16"/>
                      </w:rPr>
                    </w:pPr>
                    <w:r w:rsidRPr="004249D2">
                      <w:rPr>
                        <w:sz w:val="16"/>
                        <w:szCs w:val="16"/>
                      </w:rPr>
                      <w:t>Изм</w:t>
                    </w:r>
                    <w:r w:rsidRPr="003865E8">
                      <w:rPr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63B4D25" wp14:editId="2C0B4987">
              <wp:simplePos x="0" y="0"/>
              <wp:positionH relativeFrom="column">
                <wp:posOffset>-196850</wp:posOffset>
              </wp:positionH>
              <wp:positionV relativeFrom="paragraph">
                <wp:posOffset>-140335</wp:posOffset>
              </wp:positionV>
              <wp:extent cx="2499360" cy="635"/>
              <wp:effectExtent l="12700" t="12065" r="12065" b="6350"/>
              <wp:wrapNone/>
              <wp:docPr id="10" name="Line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936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<w:pict>
            <v:line w14:anchorId="2AD93373" id="Line 181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5pt,-11.05pt" to="181.3pt,-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81085A7" wp14:editId="3CE427B1">
              <wp:simplePos x="0" y="0"/>
              <wp:positionH relativeFrom="column">
                <wp:posOffset>-196850</wp:posOffset>
              </wp:positionH>
              <wp:positionV relativeFrom="paragraph">
                <wp:posOffset>-330200</wp:posOffset>
              </wp:positionV>
              <wp:extent cx="2499360" cy="635"/>
              <wp:effectExtent l="12700" t="12700" r="12065" b="15240"/>
              <wp:wrapNone/>
              <wp:docPr id="9" name="Line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936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<w:pict>
            <v:line w14:anchorId="5459D892" id="Line 180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5pt,-26pt" to="181.3pt,-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17D38AD8" wp14:editId="29823645">
              <wp:simplePos x="0" y="0"/>
              <wp:positionH relativeFrom="column">
                <wp:posOffset>4991100</wp:posOffset>
              </wp:positionH>
              <wp:positionV relativeFrom="paragraph">
                <wp:posOffset>-875030</wp:posOffset>
              </wp:positionV>
              <wp:extent cx="1270" cy="349885"/>
              <wp:effectExtent l="19050" t="20320" r="17780" b="20320"/>
              <wp:wrapNone/>
              <wp:docPr id="7" name="Line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498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<w:pict>
            <v:line w14:anchorId="3FA819F1" id="Line 179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pt,-68.9pt" to="393.1pt,-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0368B895" wp14:editId="637DD27E">
              <wp:simplePos x="0" y="0"/>
              <wp:positionH relativeFrom="column">
                <wp:posOffset>2298065</wp:posOffset>
              </wp:positionH>
              <wp:positionV relativeFrom="paragraph">
                <wp:posOffset>-1395730</wp:posOffset>
              </wp:positionV>
              <wp:extent cx="635" cy="1411605"/>
              <wp:effectExtent l="21590" t="13970" r="15875" b="12700"/>
              <wp:wrapNone/>
              <wp:docPr id="6" name="Line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116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<w:pict>
            <v:line w14:anchorId="521D9F3D" id="Line 178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95pt,-109.9pt" to="18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6D01059C" wp14:editId="5B4129B5">
              <wp:simplePos x="0" y="0"/>
              <wp:positionH relativeFrom="column">
                <wp:posOffset>1939925</wp:posOffset>
              </wp:positionH>
              <wp:positionV relativeFrom="paragraph">
                <wp:posOffset>-1401445</wp:posOffset>
              </wp:positionV>
              <wp:extent cx="635" cy="1412875"/>
              <wp:effectExtent l="15875" t="17780" r="21590" b="17145"/>
              <wp:wrapNone/>
              <wp:docPr id="5" name="Line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1287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<w:pict>
            <v:line w14:anchorId="5328CAB0" id="Line 177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75pt,-110.35pt" to="152.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6DE9DE4A" wp14:editId="4001BF69">
              <wp:simplePos x="0" y="0"/>
              <wp:positionH relativeFrom="column">
                <wp:posOffset>1402715</wp:posOffset>
              </wp:positionH>
              <wp:positionV relativeFrom="paragraph">
                <wp:posOffset>-1397635</wp:posOffset>
              </wp:positionV>
              <wp:extent cx="635" cy="1412240"/>
              <wp:effectExtent l="21590" t="21590" r="15875" b="13970"/>
              <wp:wrapNone/>
              <wp:docPr id="4" name="Line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122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<w:pict>
            <v:line w14:anchorId="0A102F15" id="Line 176" o:spid="_x0000_s1026" style="position:absolute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45pt,-110.05pt" to="110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E18E2CF" wp14:editId="3BC1D380">
              <wp:simplePos x="0" y="0"/>
              <wp:positionH relativeFrom="column">
                <wp:posOffset>506095</wp:posOffset>
              </wp:positionH>
              <wp:positionV relativeFrom="paragraph">
                <wp:posOffset>-1407160</wp:posOffset>
              </wp:positionV>
              <wp:extent cx="635" cy="1421765"/>
              <wp:effectExtent l="20320" t="21590" r="17145" b="13970"/>
              <wp:wrapNone/>
              <wp:docPr id="3" name="Line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176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<w:pict>
            <v:line w14:anchorId="549262D6" id="Line 175" o:spid="_x0000_s1026" style="position:absolute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85pt,-110.8pt" to="39.9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15DBA71A" wp14:editId="26A63C81">
              <wp:simplePos x="0" y="0"/>
              <wp:positionH relativeFrom="column">
                <wp:posOffset>-196850</wp:posOffset>
              </wp:positionH>
              <wp:positionV relativeFrom="paragraph">
                <wp:posOffset>-1412240</wp:posOffset>
              </wp:positionV>
              <wp:extent cx="6596380" cy="635"/>
              <wp:effectExtent l="12700" t="16510" r="20320" b="20955"/>
              <wp:wrapNone/>
              <wp:docPr id="2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9638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<w:pict>
            <v:line w14:anchorId="16DCCB8D" id="Line 174" o:spid="_x0000_s1026" style="position:absolute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5pt,-111.2pt" to="503.9pt,-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26BF335" wp14:editId="125E2A00">
              <wp:simplePos x="0" y="0"/>
              <wp:positionH relativeFrom="column">
                <wp:posOffset>140335</wp:posOffset>
              </wp:positionH>
              <wp:positionV relativeFrom="paragraph">
                <wp:posOffset>-1403350</wp:posOffset>
              </wp:positionV>
              <wp:extent cx="635" cy="524510"/>
              <wp:effectExtent l="16510" t="15875" r="20955" b="21590"/>
              <wp:wrapNone/>
              <wp:docPr id="1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451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<w:pict>
            <v:line w14:anchorId="02E17384" id="Line 173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05pt,-110.5pt" to="11.1pt,-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511769" w14:textId="77777777" w:rsidR="000E5E17" w:rsidRDefault="000E5E17">
      <w:r>
        <w:separator/>
      </w:r>
    </w:p>
  </w:footnote>
  <w:footnote w:type="continuationSeparator" w:id="0">
    <w:p w14:paraId="70613951" w14:textId="77777777" w:rsidR="000E5E17" w:rsidRDefault="000E5E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D62EE" w14:textId="77777777" w:rsidR="000E5E17" w:rsidRDefault="000E5E17">
    <w:pPr>
      <w:pStyle w:val="a4"/>
    </w:pPr>
    <w:r>
      <w:tab/>
    </w:r>
  </w:p>
  <w:p w14:paraId="3D69433D" w14:textId="77777777" w:rsidR="000E5E17" w:rsidRPr="00A647A9" w:rsidRDefault="000E5E17" w:rsidP="00FD265A">
    <w:pPr>
      <w:pStyle w:val="a4"/>
      <w:spacing w:after="240"/>
    </w:pPr>
    <w:r>
      <w:rPr>
        <w:noProof/>
      </w:rPr>
      <mc:AlternateContent>
        <mc:Choice Requires="wpg">
          <w:drawing>
            <wp:anchor distT="0" distB="0" distL="114300" distR="114300" simplePos="0" relativeHeight="251609088" behindDoc="0" locked="0" layoutInCell="1" allowOverlap="1" wp14:anchorId="296E8C24" wp14:editId="11030784">
              <wp:simplePos x="0" y="0"/>
              <wp:positionH relativeFrom="column">
                <wp:posOffset>-227330</wp:posOffset>
              </wp:positionH>
              <wp:positionV relativeFrom="paragraph">
                <wp:posOffset>72390</wp:posOffset>
              </wp:positionV>
              <wp:extent cx="6659880" cy="10191750"/>
              <wp:effectExtent l="0" t="0" r="26670" b="19050"/>
              <wp:wrapNone/>
              <wp:docPr id="50" name="Group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91750"/>
                        <a:chOff x="1134" y="524"/>
                        <a:chExt cx="10376" cy="15695"/>
                      </a:xfrm>
                    </wpg:grpSpPr>
                    <wps:wsp>
                      <wps:cNvPr id="51" name="Rectangle 2"/>
                      <wps:cNvSpPr>
                        <a:spLocks noChangeArrowheads="1"/>
                      </wps:cNvSpPr>
                      <wps:spPr bwMode="auto">
                        <a:xfrm>
                          <a:off x="1134" y="524"/>
                          <a:ext cx="10376" cy="1569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Line 3"/>
                      <wps:cNvCnPr/>
                      <wps:spPr bwMode="auto">
                        <a:xfrm>
                          <a:off x="1701" y="15356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4"/>
                      <wps:cNvCnPr/>
                      <wps:spPr bwMode="auto">
                        <a:xfrm>
                          <a:off x="1139" y="15349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"/>
                      <wps:cNvCnPr/>
                      <wps:spPr bwMode="auto">
                        <a:xfrm>
                          <a:off x="2268" y="15356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6"/>
                      <wps:cNvCnPr/>
                      <wps:spPr bwMode="auto">
                        <a:xfrm>
                          <a:off x="3686" y="15356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7"/>
                      <wps:cNvCnPr/>
                      <wps:spPr bwMode="auto">
                        <a:xfrm>
                          <a:off x="4536" y="15364"/>
                          <a:ext cx="1" cy="8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8"/>
                      <wps:cNvCnPr/>
                      <wps:spPr bwMode="auto">
                        <a:xfrm>
                          <a:off x="5103" y="15356"/>
                          <a:ext cx="1" cy="8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9"/>
                      <wps:cNvCnPr/>
                      <wps:spPr bwMode="auto">
                        <a:xfrm>
                          <a:off x="10942" y="15356"/>
                          <a:ext cx="2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0"/>
                      <wps:cNvCnPr/>
                      <wps:spPr bwMode="auto">
                        <a:xfrm>
                          <a:off x="1139" y="15629"/>
                          <a:ext cx="3954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1"/>
                      <wps:cNvCnPr/>
                      <wps:spPr bwMode="auto">
                        <a:xfrm>
                          <a:off x="1139" y="15910"/>
                          <a:ext cx="395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2"/>
                      <wps:cNvCnPr/>
                      <wps:spPr bwMode="auto">
                        <a:xfrm>
                          <a:off x="10949" y="15661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Rectangle 13"/>
                      <wps:cNvSpPr>
                        <a:spLocks noChangeArrowheads="1"/>
                      </wps:cNvSpPr>
                      <wps:spPr bwMode="auto">
                        <a:xfrm>
                          <a:off x="1162" y="15921"/>
                          <a:ext cx="519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7DEB23" w14:textId="77777777" w:rsidR="000E5E17" w:rsidRPr="004249D2" w:rsidRDefault="000E5E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249D2">
                              <w:rPr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14"/>
                      <wps:cNvSpPr>
                        <a:spLocks noChangeArrowheads="1"/>
                      </wps:cNvSpPr>
                      <wps:spPr bwMode="auto">
                        <a:xfrm>
                          <a:off x="1725" y="15921"/>
                          <a:ext cx="519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646C0" w14:textId="77777777" w:rsidR="000E5E17" w:rsidRPr="004249D2" w:rsidRDefault="000E5E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249D2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5"/>
                      <wps:cNvSpPr>
                        <a:spLocks noChangeArrowheads="1"/>
                      </wps:cNvSpPr>
                      <wps:spPr bwMode="auto">
                        <a:xfrm>
                          <a:off x="2310" y="15921"/>
                          <a:ext cx="1335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79B462" w14:textId="77777777" w:rsidR="000E5E17" w:rsidRPr="004249D2" w:rsidRDefault="000E5E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249D2">
                              <w:rPr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6"/>
                      <wps:cNvSpPr>
                        <a:spLocks noChangeArrowheads="1"/>
                      </wps:cNvSpPr>
                      <wps:spPr bwMode="auto">
                        <a:xfrm>
                          <a:off x="3719" y="15921"/>
                          <a:ext cx="796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58BD8" w14:textId="77777777" w:rsidR="000E5E17" w:rsidRPr="004249D2" w:rsidRDefault="000E5E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249D2">
                              <w:rPr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7"/>
                      <wps:cNvSpPr>
                        <a:spLocks noChangeArrowheads="1"/>
                      </wps:cNvSpPr>
                      <wps:spPr bwMode="auto">
                        <a:xfrm>
                          <a:off x="4560" y="15921"/>
                          <a:ext cx="519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B7360C" w14:textId="77777777" w:rsidR="000E5E17" w:rsidRPr="004249D2" w:rsidRDefault="000E5E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249D2"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8"/>
                      <wps:cNvSpPr>
                        <a:spLocks noChangeArrowheads="1"/>
                      </wps:cNvSpPr>
                      <wps:spPr bwMode="auto">
                        <a:xfrm>
                          <a:off x="10965" y="15393"/>
                          <a:ext cx="519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1CD08" w14:textId="77777777" w:rsidR="000E5E17" w:rsidRPr="004249D2" w:rsidRDefault="000E5E17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4249D2">
                              <w:rPr>
                                <w:sz w:val="18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9"/>
                      <wps:cNvSpPr>
                        <a:spLocks noChangeArrowheads="1"/>
                      </wps:cNvSpPr>
                      <wps:spPr bwMode="auto">
                        <a:xfrm>
                          <a:off x="10379" y="15627"/>
                          <a:ext cx="519" cy="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A77860" w14:textId="77777777" w:rsidR="000E5E17" w:rsidRPr="002C230D" w:rsidRDefault="000E5E17" w:rsidP="001C6733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20"/>
                      <wps:cNvSpPr>
                        <a:spLocks noChangeArrowheads="1"/>
                      </wps:cNvSpPr>
                      <wps:spPr bwMode="auto">
                        <a:xfrm>
                          <a:off x="5152" y="15572"/>
                          <a:ext cx="5746" cy="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7B2B" w14:textId="3D93522C" w:rsidR="000E5E17" w:rsidRPr="004249D2" w:rsidRDefault="000E5E17" w:rsidP="008E2A1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</w:pPr>
                            <w:r>
                              <w:t>ДП</w:t>
                            </w:r>
                            <w:r w:rsidRPr="004249D2">
                              <w:t xml:space="preserve"> 09.</w:t>
                            </w:r>
                            <w:r w:rsidRPr="004249D2">
                              <w:rPr>
                                <w:szCs w:val="28"/>
                              </w:rPr>
                              <w:t>02.03 ПКС</w:t>
                            </w: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C06140">
                              <w:rPr>
                                <w:color w:val="000000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419</w:t>
                            </w:r>
                            <w:r w:rsidRPr="004249D2">
                              <w:rPr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03</w:t>
                            </w:r>
                            <w:r w:rsidRPr="004249D2">
                              <w:rPr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Cs w:val="28"/>
                              </w:rPr>
                              <w:t>3</w:t>
                            </w:r>
                            <w:r w:rsidRPr="004249D2">
                              <w:t xml:space="preserve"> ПЗ</w:t>
                            </w:r>
                          </w:p>
                          <w:p w14:paraId="1C7301A8" w14:textId="77777777" w:rsidR="000E5E17" w:rsidRDefault="000E5E17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296E8C24" id="Group 224" o:spid="_x0000_s1026" style="position:absolute;left:0;text-align:left;margin-left:-17.9pt;margin-top:5.7pt;width:524.4pt;height:802.5pt;z-index:251609088" coordorigin="1134,524" coordsize="10376,1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">
              <v:rect id="Rectangle 2" o:spid="_x0000_s1027" style="position:absolute;left:1134;top:524;width:10376;height:1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BR7xAAAANsAAAAPAAAAZHJzL2Rvd25yZXYueG1sRI/NasMw&#10;EITvgbyD2EJuiexCS+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PLUFHvEAAAA2wAAAA8A&#10;AAAAAAAAAAAAAAAABwIAAGRycy9kb3ducmV2LnhtbFBLBQYAAAAAAwADALcAAAD4AgAAAAA=&#10;" filled="f" strokeweight="2pt"/>
              <v:line id="Line 3" o:spid="_x0000_s1028" style="position:absolute;visibility:visible;mso-wrap-style:square" from="1701,15356" to="1702,16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4" o:spid="_x0000_s1029" style="position:absolute;visibility:visible;mso-wrap-style:square" from="1139,15349" to="11498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" o:spid="_x0000_s1030" style="position:absolute;visibility:visible;mso-wrap-style:square" from="2268,15356" to="2269,16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6" o:spid="_x0000_s1031" style="position:absolute;visibility:visible;mso-wrap-style:square" from="3686,15356" to="3687,16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7" o:spid="_x0000_s1032" style="position:absolute;visibility:visible;mso-wrap-style:square" from="4536,15364" to="4537,16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8" o:spid="_x0000_s1033" style="position:absolute;visibility:visible;mso-wrap-style:square" from="5103,15356" to="5104,16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9" o:spid="_x0000_s1034" style="position:absolute;visibility:visible;mso-wrap-style:square" from="10942,15356" to="10944,16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10" o:spid="_x0000_s1035" style="position:absolute;visibility:visible;mso-wrap-style:square" from="1139,15629" to="5093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11" o:spid="_x0000_s1036" style="position:absolute;visibility:visible;mso-wrap-style:square" from="1139,15910" to="5093,15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2" o:spid="_x0000_s1037" style="position:absolute;visibility:visible;mso-wrap-style:square" from="10949,15661" to="11505,15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13" o:spid="_x0000_s1038" style="position:absolute;left:1162;top:15921;width:51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417DEB23" w14:textId="77777777" w:rsidR="000F758E" w:rsidRPr="004249D2" w:rsidRDefault="000F758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249D2">
                        <w:rPr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725;top:15921;width:51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560646C0" w14:textId="77777777" w:rsidR="000F758E" w:rsidRPr="004249D2" w:rsidRDefault="000F758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249D2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310;top:15921;width:1335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0F79B462" w14:textId="77777777" w:rsidR="000F758E" w:rsidRPr="004249D2" w:rsidRDefault="000F758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249D2">
                        <w:rPr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3719;top:15921;width:79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4FC58BD8" w14:textId="77777777" w:rsidR="000F758E" w:rsidRPr="004249D2" w:rsidRDefault="000F758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249D2">
                        <w:rPr>
                          <w:sz w:val="16"/>
                          <w:szCs w:val="16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4560;top:15921;width:51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60B7360C" w14:textId="77777777" w:rsidR="000F758E" w:rsidRPr="004249D2" w:rsidRDefault="000F758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249D2"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0965;top:15393;width:519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1E11CD08" w14:textId="77777777" w:rsidR="000F758E" w:rsidRPr="004249D2" w:rsidRDefault="000F758E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 w:rsidRPr="004249D2">
                        <w:rPr>
                          <w:sz w:val="18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0379;top:15627;width:519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33A77860" w14:textId="77777777" w:rsidR="000F758E" w:rsidRPr="002C230D" w:rsidRDefault="000F758E" w:rsidP="001C6733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rect>
              <v:rect id="Rectangle 20" o:spid="_x0000_s1045" style="position:absolute;left:5152;top:15572;width:5746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39A57B2B" w14:textId="3D93522C" w:rsidR="000F758E" w:rsidRPr="004249D2" w:rsidRDefault="000F758E" w:rsidP="008E2A1D">
                      <w:pPr>
                        <w:autoSpaceDE w:val="0"/>
                        <w:autoSpaceDN w:val="0"/>
                        <w:adjustRightInd w:val="0"/>
                        <w:jc w:val="center"/>
                      </w:pPr>
                      <w:r>
                        <w:t>ДП</w:t>
                      </w:r>
                      <w:r w:rsidRPr="004249D2">
                        <w:t xml:space="preserve"> 09.</w:t>
                      </w:r>
                      <w:r w:rsidRPr="004249D2">
                        <w:rPr>
                          <w:szCs w:val="28"/>
                        </w:rPr>
                        <w:t>02.03 ПКС</w:t>
                      </w:r>
                      <w:r>
                        <w:rPr>
                          <w:szCs w:val="28"/>
                        </w:rPr>
                        <w:t xml:space="preserve"> </w:t>
                      </w:r>
                      <w:r w:rsidRPr="00C06140">
                        <w:rPr>
                          <w:color w:val="000000"/>
                          <w:szCs w:val="28"/>
                        </w:rPr>
                        <w:t>–</w:t>
                      </w:r>
                      <w:r>
                        <w:rPr>
                          <w:color w:val="000000"/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419</w:t>
                      </w:r>
                      <w:r w:rsidRPr="004249D2">
                        <w:rPr>
                          <w:szCs w:val="28"/>
                        </w:rPr>
                        <w:t>.</w:t>
                      </w:r>
                      <w:r>
                        <w:rPr>
                          <w:szCs w:val="28"/>
                          <w:lang w:val="en-US"/>
                        </w:rPr>
                        <w:t>03</w:t>
                      </w:r>
                      <w:r w:rsidRPr="004249D2">
                        <w:rPr>
                          <w:szCs w:val="28"/>
                        </w:rPr>
                        <w:t>.</w:t>
                      </w:r>
                      <w:r>
                        <w:rPr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szCs w:val="28"/>
                        </w:rPr>
                        <w:t>3</w:t>
                      </w:r>
                      <w:r w:rsidRPr="004249D2">
                        <w:t xml:space="preserve"> ПЗ</w:t>
                      </w:r>
                    </w:p>
                    <w:p w14:paraId="1C7301A8" w14:textId="77777777" w:rsidR="000F758E" w:rsidRDefault="000F758E">
                      <w:pPr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C9EF0" w14:textId="77777777" w:rsidR="000E5E17" w:rsidRDefault="000E5E17" w:rsidP="00F107F1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3C43FC8A" wp14:editId="173C0CB5">
              <wp:simplePos x="0" y="0"/>
              <wp:positionH relativeFrom="column">
                <wp:posOffset>-200025</wp:posOffset>
              </wp:positionH>
              <wp:positionV relativeFrom="paragraph">
                <wp:posOffset>223520</wp:posOffset>
              </wp:positionV>
              <wp:extent cx="6605270" cy="10182860"/>
              <wp:effectExtent l="19050" t="13970" r="14605" b="13970"/>
              <wp:wrapNone/>
              <wp:docPr id="49" name="Rectangl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70" cy="101828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oel="http://schemas.microsoft.com/office/2019/extlst">
          <w:pict>
            <v:rect w14:anchorId="473DDCDC" id="Rectangle 172" o:spid="_x0000_s1026" style="position:absolute;margin-left:-15.75pt;margin-top:17.6pt;width:520.1pt;height:801.8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" filled="f" strokeweight="2pt"/>
          </w:pict>
        </mc:Fallback>
      </mc:AlternateContent>
    </w:r>
  </w:p>
  <w:p w14:paraId="405A58BF" w14:textId="77777777" w:rsidR="000E5E17" w:rsidRDefault="000E5E17" w:rsidP="00F107F1">
    <w:pPr>
      <w:pStyle w:val="a4"/>
      <w:spacing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8387A"/>
    <w:multiLevelType w:val="hybridMultilevel"/>
    <w:tmpl w:val="877C42EC"/>
    <w:lvl w:ilvl="0" w:tplc="EC423C2E">
      <w:start w:val="1"/>
      <w:numFmt w:val="decimal"/>
      <w:pStyle w:val="a"/>
      <w:lvlText w:val="%1."/>
      <w:lvlJc w:val="left"/>
      <w:pPr>
        <w:tabs>
          <w:tab w:val="num" w:pos="720"/>
        </w:tabs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" w15:restartNumberingAfterBreak="0">
    <w:nsid w:val="338A7A75"/>
    <w:multiLevelType w:val="hybridMultilevel"/>
    <w:tmpl w:val="4A14665A"/>
    <w:lvl w:ilvl="0" w:tplc="8C423FDC">
      <w:start w:val="2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6C985FDD"/>
    <w:multiLevelType w:val="multilevel"/>
    <w:tmpl w:val="B95A50E6"/>
    <w:styleLink w:val="WW8Num5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710809E1"/>
    <w:multiLevelType w:val="multilevel"/>
    <w:tmpl w:val="9E722AD4"/>
    <w:lvl w:ilvl="0">
      <w:start w:val="1"/>
      <w:numFmt w:val="decimal"/>
      <w:pStyle w:val="7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autoHyphenation/>
  <w:hyphenationZone w:val="227"/>
  <w:doNotHyphenateCaps/>
  <w:clickAndTypeStyle w:val="21"/>
  <w:drawingGridHorizontalSpacing w:val="284"/>
  <w:drawingGridVerticalSpacing w:val="284"/>
  <w:doNotUseMarginsForDrawingGridOrigin/>
  <w:drawingGridVerticalOrigin w:val="198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4CC"/>
    <w:rsid w:val="00000206"/>
    <w:rsid w:val="00001B3F"/>
    <w:rsid w:val="00001CFC"/>
    <w:rsid w:val="00001E4F"/>
    <w:rsid w:val="000020F8"/>
    <w:rsid w:val="00003359"/>
    <w:rsid w:val="000033CC"/>
    <w:rsid w:val="00004B32"/>
    <w:rsid w:val="00005A4C"/>
    <w:rsid w:val="00005D7D"/>
    <w:rsid w:val="00006D3A"/>
    <w:rsid w:val="00007755"/>
    <w:rsid w:val="00010095"/>
    <w:rsid w:val="00010D47"/>
    <w:rsid w:val="00010D8E"/>
    <w:rsid w:val="0001100C"/>
    <w:rsid w:val="000114BF"/>
    <w:rsid w:val="00012DCE"/>
    <w:rsid w:val="000131DF"/>
    <w:rsid w:val="00013371"/>
    <w:rsid w:val="000133F1"/>
    <w:rsid w:val="000138C4"/>
    <w:rsid w:val="00013FA0"/>
    <w:rsid w:val="000143F3"/>
    <w:rsid w:val="00014B48"/>
    <w:rsid w:val="00015C87"/>
    <w:rsid w:val="00015CF7"/>
    <w:rsid w:val="0001656B"/>
    <w:rsid w:val="00017064"/>
    <w:rsid w:val="00017D8B"/>
    <w:rsid w:val="000209F5"/>
    <w:rsid w:val="00020D12"/>
    <w:rsid w:val="00021467"/>
    <w:rsid w:val="000216D5"/>
    <w:rsid w:val="000217DB"/>
    <w:rsid w:val="0002213E"/>
    <w:rsid w:val="000227CC"/>
    <w:rsid w:val="00022F64"/>
    <w:rsid w:val="00023B6D"/>
    <w:rsid w:val="00024569"/>
    <w:rsid w:val="000245B7"/>
    <w:rsid w:val="0002475E"/>
    <w:rsid w:val="00024CC1"/>
    <w:rsid w:val="0002508B"/>
    <w:rsid w:val="00025491"/>
    <w:rsid w:val="0002594B"/>
    <w:rsid w:val="00025EEE"/>
    <w:rsid w:val="00027871"/>
    <w:rsid w:val="00027AD4"/>
    <w:rsid w:val="00027CE7"/>
    <w:rsid w:val="00027D12"/>
    <w:rsid w:val="00027FA2"/>
    <w:rsid w:val="000300E9"/>
    <w:rsid w:val="0003018C"/>
    <w:rsid w:val="00030608"/>
    <w:rsid w:val="000315D6"/>
    <w:rsid w:val="000324D2"/>
    <w:rsid w:val="000331D7"/>
    <w:rsid w:val="00033F32"/>
    <w:rsid w:val="00034056"/>
    <w:rsid w:val="00034BD4"/>
    <w:rsid w:val="00035BD3"/>
    <w:rsid w:val="000364C0"/>
    <w:rsid w:val="00037127"/>
    <w:rsid w:val="00037220"/>
    <w:rsid w:val="00037967"/>
    <w:rsid w:val="00037C21"/>
    <w:rsid w:val="000401D1"/>
    <w:rsid w:val="0004039E"/>
    <w:rsid w:val="00040958"/>
    <w:rsid w:val="00040B4B"/>
    <w:rsid w:val="000428A7"/>
    <w:rsid w:val="00042FF3"/>
    <w:rsid w:val="000435B9"/>
    <w:rsid w:val="00043862"/>
    <w:rsid w:val="000438CA"/>
    <w:rsid w:val="00043BB0"/>
    <w:rsid w:val="00045326"/>
    <w:rsid w:val="000456E8"/>
    <w:rsid w:val="000458DA"/>
    <w:rsid w:val="00046077"/>
    <w:rsid w:val="00046184"/>
    <w:rsid w:val="000462CB"/>
    <w:rsid w:val="000465B7"/>
    <w:rsid w:val="00046947"/>
    <w:rsid w:val="00046B9A"/>
    <w:rsid w:val="00046B9E"/>
    <w:rsid w:val="00046BCD"/>
    <w:rsid w:val="00047D56"/>
    <w:rsid w:val="00050B78"/>
    <w:rsid w:val="0005114A"/>
    <w:rsid w:val="000515B1"/>
    <w:rsid w:val="00051B21"/>
    <w:rsid w:val="00051B40"/>
    <w:rsid w:val="000531CA"/>
    <w:rsid w:val="000535C6"/>
    <w:rsid w:val="00053D67"/>
    <w:rsid w:val="00053F2B"/>
    <w:rsid w:val="000547D2"/>
    <w:rsid w:val="00054ECF"/>
    <w:rsid w:val="00055488"/>
    <w:rsid w:val="00055C6A"/>
    <w:rsid w:val="00055CEE"/>
    <w:rsid w:val="00055DAD"/>
    <w:rsid w:val="00056FF2"/>
    <w:rsid w:val="00057C31"/>
    <w:rsid w:val="00060E93"/>
    <w:rsid w:val="00061281"/>
    <w:rsid w:val="000613B5"/>
    <w:rsid w:val="00062503"/>
    <w:rsid w:val="000625B7"/>
    <w:rsid w:val="0006261F"/>
    <w:rsid w:val="00062DF0"/>
    <w:rsid w:val="00063A13"/>
    <w:rsid w:val="00063C89"/>
    <w:rsid w:val="0006431E"/>
    <w:rsid w:val="00064D1C"/>
    <w:rsid w:val="0006715A"/>
    <w:rsid w:val="0007033D"/>
    <w:rsid w:val="000708EF"/>
    <w:rsid w:val="00070B74"/>
    <w:rsid w:val="00071FE3"/>
    <w:rsid w:val="00072366"/>
    <w:rsid w:val="00072C32"/>
    <w:rsid w:val="00072E0D"/>
    <w:rsid w:val="00072F80"/>
    <w:rsid w:val="00073656"/>
    <w:rsid w:val="000738C9"/>
    <w:rsid w:val="00073FCE"/>
    <w:rsid w:val="00076A37"/>
    <w:rsid w:val="0008031F"/>
    <w:rsid w:val="00080939"/>
    <w:rsid w:val="00080D44"/>
    <w:rsid w:val="00080EF1"/>
    <w:rsid w:val="0008209B"/>
    <w:rsid w:val="00082140"/>
    <w:rsid w:val="00082234"/>
    <w:rsid w:val="00082C3B"/>
    <w:rsid w:val="00083F01"/>
    <w:rsid w:val="00084429"/>
    <w:rsid w:val="00085770"/>
    <w:rsid w:val="00085ED8"/>
    <w:rsid w:val="00085F41"/>
    <w:rsid w:val="000861F0"/>
    <w:rsid w:val="00086227"/>
    <w:rsid w:val="000867C4"/>
    <w:rsid w:val="00086A34"/>
    <w:rsid w:val="00086CA9"/>
    <w:rsid w:val="000872AE"/>
    <w:rsid w:val="00087B27"/>
    <w:rsid w:val="00090195"/>
    <w:rsid w:val="00090E33"/>
    <w:rsid w:val="00091A73"/>
    <w:rsid w:val="00091D28"/>
    <w:rsid w:val="00092486"/>
    <w:rsid w:val="00092518"/>
    <w:rsid w:val="00093F1A"/>
    <w:rsid w:val="000948E7"/>
    <w:rsid w:val="00094941"/>
    <w:rsid w:val="000956DE"/>
    <w:rsid w:val="0009595C"/>
    <w:rsid w:val="00095C2E"/>
    <w:rsid w:val="000960B8"/>
    <w:rsid w:val="00097893"/>
    <w:rsid w:val="000A0A85"/>
    <w:rsid w:val="000A0C99"/>
    <w:rsid w:val="000A0DD3"/>
    <w:rsid w:val="000A13ED"/>
    <w:rsid w:val="000A18B1"/>
    <w:rsid w:val="000A1BEF"/>
    <w:rsid w:val="000A1D3F"/>
    <w:rsid w:val="000A2DD8"/>
    <w:rsid w:val="000A2FFA"/>
    <w:rsid w:val="000A3F9F"/>
    <w:rsid w:val="000A5438"/>
    <w:rsid w:val="000A5E0F"/>
    <w:rsid w:val="000A6292"/>
    <w:rsid w:val="000A6FDF"/>
    <w:rsid w:val="000A74F3"/>
    <w:rsid w:val="000B0225"/>
    <w:rsid w:val="000B0384"/>
    <w:rsid w:val="000B0928"/>
    <w:rsid w:val="000B1E6C"/>
    <w:rsid w:val="000B2290"/>
    <w:rsid w:val="000B2DEC"/>
    <w:rsid w:val="000B335F"/>
    <w:rsid w:val="000B4757"/>
    <w:rsid w:val="000B4B31"/>
    <w:rsid w:val="000B5555"/>
    <w:rsid w:val="000B55D7"/>
    <w:rsid w:val="000B5A9D"/>
    <w:rsid w:val="000B5B9A"/>
    <w:rsid w:val="000B6B18"/>
    <w:rsid w:val="000C08A8"/>
    <w:rsid w:val="000C0953"/>
    <w:rsid w:val="000C0B95"/>
    <w:rsid w:val="000C1C32"/>
    <w:rsid w:val="000C2630"/>
    <w:rsid w:val="000C26AD"/>
    <w:rsid w:val="000C418F"/>
    <w:rsid w:val="000C47EF"/>
    <w:rsid w:val="000C5CD3"/>
    <w:rsid w:val="000C674D"/>
    <w:rsid w:val="000C7289"/>
    <w:rsid w:val="000C7DBE"/>
    <w:rsid w:val="000D1494"/>
    <w:rsid w:val="000D167C"/>
    <w:rsid w:val="000D23BE"/>
    <w:rsid w:val="000D2621"/>
    <w:rsid w:val="000D3F4E"/>
    <w:rsid w:val="000D4D47"/>
    <w:rsid w:val="000D5BEC"/>
    <w:rsid w:val="000D7507"/>
    <w:rsid w:val="000D7F43"/>
    <w:rsid w:val="000E121D"/>
    <w:rsid w:val="000E1505"/>
    <w:rsid w:val="000E2EC0"/>
    <w:rsid w:val="000E2FB8"/>
    <w:rsid w:val="000E373B"/>
    <w:rsid w:val="000E3980"/>
    <w:rsid w:val="000E3EAE"/>
    <w:rsid w:val="000E4155"/>
    <w:rsid w:val="000E4667"/>
    <w:rsid w:val="000E48C0"/>
    <w:rsid w:val="000E50C7"/>
    <w:rsid w:val="000E5E17"/>
    <w:rsid w:val="000E5FEC"/>
    <w:rsid w:val="000E62A3"/>
    <w:rsid w:val="000E706B"/>
    <w:rsid w:val="000E7DB5"/>
    <w:rsid w:val="000F002B"/>
    <w:rsid w:val="000F06B5"/>
    <w:rsid w:val="000F0C49"/>
    <w:rsid w:val="000F21A3"/>
    <w:rsid w:val="000F300F"/>
    <w:rsid w:val="000F3105"/>
    <w:rsid w:val="000F32BD"/>
    <w:rsid w:val="000F391D"/>
    <w:rsid w:val="000F3E48"/>
    <w:rsid w:val="000F57A5"/>
    <w:rsid w:val="000F5AE3"/>
    <w:rsid w:val="000F5B76"/>
    <w:rsid w:val="000F5BF0"/>
    <w:rsid w:val="000F6C42"/>
    <w:rsid w:val="000F6EEE"/>
    <w:rsid w:val="000F758E"/>
    <w:rsid w:val="000F7A15"/>
    <w:rsid w:val="0010031F"/>
    <w:rsid w:val="00100B86"/>
    <w:rsid w:val="001015BD"/>
    <w:rsid w:val="0010278D"/>
    <w:rsid w:val="00103B7F"/>
    <w:rsid w:val="00104346"/>
    <w:rsid w:val="001055B5"/>
    <w:rsid w:val="00106155"/>
    <w:rsid w:val="00107903"/>
    <w:rsid w:val="0011000D"/>
    <w:rsid w:val="001107CA"/>
    <w:rsid w:val="00110893"/>
    <w:rsid w:val="00110A40"/>
    <w:rsid w:val="00111A7A"/>
    <w:rsid w:val="00111F21"/>
    <w:rsid w:val="00112C50"/>
    <w:rsid w:val="00113F9B"/>
    <w:rsid w:val="0011427F"/>
    <w:rsid w:val="00114D08"/>
    <w:rsid w:val="00115DE2"/>
    <w:rsid w:val="00116295"/>
    <w:rsid w:val="00117CB9"/>
    <w:rsid w:val="00120A87"/>
    <w:rsid w:val="00120CEA"/>
    <w:rsid w:val="001210A6"/>
    <w:rsid w:val="00121443"/>
    <w:rsid w:val="001221AB"/>
    <w:rsid w:val="00123619"/>
    <w:rsid w:val="00123785"/>
    <w:rsid w:val="0012426E"/>
    <w:rsid w:val="00124EC0"/>
    <w:rsid w:val="0012557F"/>
    <w:rsid w:val="00125C08"/>
    <w:rsid w:val="0012626D"/>
    <w:rsid w:val="00126662"/>
    <w:rsid w:val="001266AB"/>
    <w:rsid w:val="00126E39"/>
    <w:rsid w:val="0012716A"/>
    <w:rsid w:val="001313F3"/>
    <w:rsid w:val="00131A09"/>
    <w:rsid w:val="00132476"/>
    <w:rsid w:val="00133639"/>
    <w:rsid w:val="001336E8"/>
    <w:rsid w:val="001339FF"/>
    <w:rsid w:val="00133A18"/>
    <w:rsid w:val="00134285"/>
    <w:rsid w:val="001351E0"/>
    <w:rsid w:val="00135649"/>
    <w:rsid w:val="00135710"/>
    <w:rsid w:val="00136814"/>
    <w:rsid w:val="00136A36"/>
    <w:rsid w:val="001370B3"/>
    <w:rsid w:val="00137159"/>
    <w:rsid w:val="00137A7C"/>
    <w:rsid w:val="00137C7D"/>
    <w:rsid w:val="00140293"/>
    <w:rsid w:val="00140618"/>
    <w:rsid w:val="00140832"/>
    <w:rsid w:val="0014173E"/>
    <w:rsid w:val="001420C8"/>
    <w:rsid w:val="00142411"/>
    <w:rsid w:val="001424CE"/>
    <w:rsid w:val="001427E3"/>
    <w:rsid w:val="001432F2"/>
    <w:rsid w:val="00143403"/>
    <w:rsid w:val="00143A8D"/>
    <w:rsid w:val="00143C89"/>
    <w:rsid w:val="00144B66"/>
    <w:rsid w:val="00144C14"/>
    <w:rsid w:val="00144DC5"/>
    <w:rsid w:val="00145AB1"/>
    <w:rsid w:val="0014615F"/>
    <w:rsid w:val="001465C1"/>
    <w:rsid w:val="00146C5E"/>
    <w:rsid w:val="00146D08"/>
    <w:rsid w:val="001476BA"/>
    <w:rsid w:val="0015085B"/>
    <w:rsid w:val="001514E3"/>
    <w:rsid w:val="00152322"/>
    <w:rsid w:val="00154C33"/>
    <w:rsid w:val="00154D19"/>
    <w:rsid w:val="00154E77"/>
    <w:rsid w:val="00155DD1"/>
    <w:rsid w:val="00156152"/>
    <w:rsid w:val="001575ED"/>
    <w:rsid w:val="00160108"/>
    <w:rsid w:val="0016161B"/>
    <w:rsid w:val="00161674"/>
    <w:rsid w:val="00162326"/>
    <w:rsid w:val="00163343"/>
    <w:rsid w:val="00163552"/>
    <w:rsid w:val="00163AA4"/>
    <w:rsid w:val="00164E8E"/>
    <w:rsid w:val="00165A1A"/>
    <w:rsid w:val="00165A71"/>
    <w:rsid w:val="00170196"/>
    <w:rsid w:val="00170A5F"/>
    <w:rsid w:val="00171408"/>
    <w:rsid w:val="001717E5"/>
    <w:rsid w:val="00172093"/>
    <w:rsid w:val="001741D8"/>
    <w:rsid w:val="00174907"/>
    <w:rsid w:val="00174AD1"/>
    <w:rsid w:val="001755A8"/>
    <w:rsid w:val="00176590"/>
    <w:rsid w:val="001766B3"/>
    <w:rsid w:val="001772C3"/>
    <w:rsid w:val="001776D5"/>
    <w:rsid w:val="001778DF"/>
    <w:rsid w:val="00180827"/>
    <w:rsid w:val="001808F4"/>
    <w:rsid w:val="001812CE"/>
    <w:rsid w:val="00182C3E"/>
    <w:rsid w:val="00182D84"/>
    <w:rsid w:val="0018336C"/>
    <w:rsid w:val="00184499"/>
    <w:rsid w:val="0018478A"/>
    <w:rsid w:val="001866F9"/>
    <w:rsid w:val="00186B6E"/>
    <w:rsid w:val="00186C4D"/>
    <w:rsid w:val="00187638"/>
    <w:rsid w:val="00187AF5"/>
    <w:rsid w:val="001909BC"/>
    <w:rsid w:val="0019159D"/>
    <w:rsid w:val="001918A0"/>
    <w:rsid w:val="00192732"/>
    <w:rsid w:val="00193112"/>
    <w:rsid w:val="0019323C"/>
    <w:rsid w:val="001937CF"/>
    <w:rsid w:val="001961AA"/>
    <w:rsid w:val="00196FB3"/>
    <w:rsid w:val="001976DE"/>
    <w:rsid w:val="00197E43"/>
    <w:rsid w:val="001A0178"/>
    <w:rsid w:val="001A03F1"/>
    <w:rsid w:val="001A0887"/>
    <w:rsid w:val="001A0F28"/>
    <w:rsid w:val="001A1501"/>
    <w:rsid w:val="001A1EA5"/>
    <w:rsid w:val="001A3098"/>
    <w:rsid w:val="001A46A9"/>
    <w:rsid w:val="001A4861"/>
    <w:rsid w:val="001A4A72"/>
    <w:rsid w:val="001A57A6"/>
    <w:rsid w:val="001A5C47"/>
    <w:rsid w:val="001A61F8"/>
    <w:rsid w:val="001A62E1"/>
    <w:rsid w:val="001A7842"/>
    <w:rsid w:val="001A7BBE"/>
    <w:rsid w:val="001B02DE"/>
    <w:rsid w:val="001B0634"/>
    <w:rsid w:val="001B0C14"/>
    <w:rsid w:val="001B1CC2"/>
    <w:rsid w:val="001B1CFD"/>
    <w:rsid w:val="001B1E0A"/>
    <w:rsid w:val="001B1E1D"/>
    <w:rsid w:val="001B28B6"/>
    <w:rsid w:val="001B36F5"/>
    <w:rsid w:val="001B3A4E"/>
    <w:rsid w:val="001B3AB7"/>
    <w:rsid w:val="001B4AB8"/>
    <w:rsid w:val="001B58BE"/>
    <w:rsid w:val="001B5EE5"/>
    <w:rsid w:val="001B7279"/>
    <w:rsid w:val="001C0397"/>
    <w:rsid w:val="001C205C"/>
    <w:rsid w:val="001C2777"/>
    <w:rsid w:val="001C291B"/>
    <w:rsid w:val="001C2D61"/>
    <w:rsid w:val="001C2D72"/>
    <w:rsid w:val="001C3522"/>
    <w:rsid w:val="001C35C9"/>
    <w:rsid w:val="001C4126"/>
    <w:rsid w:val="001C42DD"/>
    <w:rsid w:val="001C4529"/>
    <w:rsid w:val="001C4767"/>
    <w:rsid w:val="001C4D9C"/>
    <w:rsid w:val="001C57F5"/>
    <w:rsid w:val="001C5F03"/>
    <w:rsid w:val="001C6733"/>
    <w:rsid w:val="001C6870"/>
    <w:rsid w:val="001C6B81"/>
    <w:rsid w:val="001D0130"/>
    <w:rsid w:val="001D02C1"/>
    <w:rsid w:val="001D0B64"/>
    <w:rsid w:val="001D10D6"/>
    <w:rsid w:val="001D1136"/>
    <w:rsid w:val="001D18AE"/>
    <w:rsid w:val="001D19A0"/>
    <w:rsid w:val="001D2259"/>
    <w:rsid w:val="001D26B9"/>
    <w:rsid w:val="001D2C91"/>
    <w:rsid w:val="001D362B"/>
    <w:rsid w:val="001D3638"/>
    <w:rsid w:val="001D39A7"/>
    <w:rsid w:val="001D414A"/>
    <w:rsid w:val="001D4E14"/>
    <w:rsid w:val="001D5143"/>
    <w:rsid w:val="001D5504"/>
    <w:rsid w:val="001D6155"/>
    <w:rsid w:val="001D7A88"/>
    <w:rsid w:val="001D7C28"/>
    <w:rsid w:val="001E0560"/>
    <w:rsid w:val="001E09E2"/>
    <w:rsid w:val="001E1255"/>
    <w:rsid w:val="001E1C39"/>
    <w:rsid w:val="001E1D59"/>
    <w:rsid w:val="001E214E"/>
    <w:rsid w:val="001E2436"/>
    <w:rsid w:val="001E41E5"/>
    <w:rsid w:val="001E43AA"/>
    <w:rsid w:val="001E5357"/>
    <w:rsid w:val="001E557E"/>
    <w:rsid w:val="001E5C15"/>
    <w:rsid w:val="001E674A"/>
    <w:rsid w:val="001E6D6D"/>
    <w:rsid w:val="001E70EE"/>
    <w:rsid w:val="001E794A"/>
    <w:rsid w:val="001F0E14"/>
    <w:rsid w:val="001F1077"/>
    <w:rsid w:val="001F162E"/>
    <w:rsid w:val="001F16FE"/>
    <w:rsid w:val="001F1E79"/>
    <w:rsid w:val="001F26AE"/>
    <w:rsid w:val="001F4186"/>
    <w:rsid w:val="001F4BC3"/>
    <w:rsid w:val="001F4F3C"/>
    <w:rsid w:val="001F572F"/>
    <w:rsid w:val="001F57A4"/>
    <w:rsid w:val="001F5E35"/>
    <w:rsid w:val="001F6028"/>
    <w:rsid w:val="001F63F3"/>
    <w:rsid w:val="001F6A9A"/>
    <w:rsid w:val="001F6D31"/>
    <w:rsid w:val="001F6DE1"/>
    <w:rsid w:val="001F7151"/>
    <w:rsid w:val="001F7594"/>
    <w:rsid w:val="001F7B9A"/>
    <w:rsid w:val="001F7F51"/>
    <w:rsid w:val="00200133"/>
    <w:rsid w:val="0020013D"/>
    <w:rsid w:val="00200186"/>
    <w:rsid w:val="0020163B"/>
    <w:rsid w:val="002019C8"/>
    <w:rsid w:val="0020202B"/>
    <w:rsid w:val="00203CC9"/>
    <w:rsid w:val="002046BE"/>
    <w:rsid w:val="0020479F"/>
    <w:rsid w:val="00204A8C"/>
    <w:rsid w:val="0020736E"/>
    <w:rsid w:val="00210D06"/>
    <w:rsid w:val="0021163F"/>
    <w:rsid w:val="00213B7D"/>
    <w:rsid w:val="00214227"/>
    <w:rsid w:val="002144B4"/>
    <w:rsid w:val="002149DB"/>
    <w:rsid w:val="00214A29"/>
    <w:rsid w:val="00215104"/>
    <w:rsid w:val="0021614E"/>
    <w:rsid w:val="002162CF"/>
    <w:rsid w:val="002169C6"/>
    <w:rsid w:val="00220FF9"/>
    <w:rsid w:val="0022126E"/>
    <w:rsid w:val="00221654"/>
    <w:rsid w:val="00222593"/>
    <w:rsid w:val="00223AC4"/>
    <w:rsid w:val="002246E3"/>
    <w:rsid w:val="002247A4"/>
    <w:rsid w:val="002249A3"/>
    <w:rsid w:val="002313D0"/>
    <w:rsid w:val="002313F5"/>
    <w:rsid w:val="0023153E"/>
    <w:rsid w:val="002318ED"/>
    <w:rsid w:val="00232B20"/>
    <w:rsid w:val="00233304"/>
    <w:rsid w:val="002334FF"/>
    <w:rsid w:val="0023361B"/>
    <w:rsid w:val="00234468"/>
    <w:rsid w:val="002347EE"/>
    <w:rsid w:val="00234879"/>
    <w:rsid w:val="00234923"/>
    <w:rsid w:val="00234C6B"/>
    <w:rsid w:val="00235A74"/>
    <w:rsid w:val="0023602F"/>
    <w:rsid w:val="0023669D"/>
    <w:rsid w:val="0023773D"/>
    <w:rsid w:val="00240268"/>
    <w:rsid w:val="00240506"/>
    <w:rsid w:val="002406DC"/>
    <w:rsid w:val="00240AC4"/>
    <w:rsid w:val="00240E4D"/>
    <w:rsid w:val="00240E62"/>
    <w:rsid w:val="00241154"/>
    <w:rsid w:val="002417D8"/>
    <w:rsid w:val="00242707"/>
    <w:rsid w:val="00242B80"/>
    <w:rsid w:val="00242EB8"/>
    <w:rsid w:val="00243133"/>
    <w:rsid w:val="00243F6B"/>
    <w:rsid w:val="00244397"/>
    <w:rsid w:val="002445AA"/>
    <w:rsid w:val="00244A5E"/>
    <w:rsid w:val="0024599B"/>
    <w:rsid w:val="002459A8"/>
    <w:rsid w:val="00245CE8"/>
    <w:rsid w:val="00246485"/>
    <w:rsid w:val="0024687C"/>
    <w:rsid w:val="002474E2"/>
    <w:rsid w:val="00247CAC"/>
    <w:rsid w:val="0025011D"/>
    <w:rsid w:val="00250490"/>
    <w:rsid w:val="002505F1"/>
    <w:rsid w:val="002520AF"/>
    <w:rsid w:val="00253DCF"/>
    <w:rsid w:val="002540C5"/>
    <w:rsid w:val="002543C4"/>
    <w:rsid w:val="00254542"/>
    <w:rsid w:val="00254E9C"/>
    <w:rsid w:val="00256067"/>
    <w:rsid w:val="00256533"/>
    <w:rsid w:val="00257FDC"/>
    <w:rsid w:val="0026009A"/>
    <w:rsid w:val="002601AE"/>
    <w:rsid w:val="002617DE"/>
    <w:rsid w:val="00261A82"/>
    <w:rsid w:val="00261AAC"/>
    <w:rsid w:val="00262220"/>
    <w:rsid w:val="00262C51"/>
    <w:rsid w:val="002635F7"/>
    <w:rsid w:val="00263E6A"/>
    <w:rsid w:val="002643F7"/>
    <w:rsid w:val="00264414"/>
    <w:rsid w:val="002646E1"/>
    <w:rsid w:val="00264E8B"/>
    <w:rsid w:val="00264F9F"/>
    <w:rsid w:val="00266657"/>
    <w:rsid w:val="00266BD4"/>
    <w:rsid w:val="00267F1D"/>
    <w:rsid w:val="002709E1"/>
    <w:rsid w:val="00270E03"/>
    <w:rsid w:val="0027102A"/>
    <w:rsid w:val="002719BA"/>
    <w:rsid w:val="00271BC9"/>
    <w:rsid w:val="00271DFC"/>
    <w:rsid w:val="00272CF9"/>
    <w:rsid w:val="00272DD8"/>
    <w:rsid w:val="00273AC5"/>
    <w:rsid w:val="00273AD6"/>
    <w:rsid w:val="0027404E"/>
    <w:rsid w:val="00274AFF"/>
    <w:rsid w:val="00274CB6"/>
    <w:rsid w:val="00274F57"/>
    <w:rsid w:val="00275377"/>
    <w:rsid w:val="00276D74"/>
    <w:rsid w:val="00277F6D"/>
    <w:rsid w:val="00280050"/>
    <w:rsid w:val="0028039C"/>
    <w:rsid w:val="00281EB5"/>
    <w:rsid w:val="002821FE"/>
    <w:rsid w:val="00282424"/>
    <w:rsid w:val="002833F8"/>
    <w:rsid w:val="0028393B"/>
    <w:rsid w:val="00284015"/>
    <w:rsid w:val="00286350"/>
    <w:rsid w:val="00286CD0"/>
    <w:rsid w:val="00287019"/>
    <w:rsid w:val="00287204"/>
    <w:rsid w:val="00287BD3"/>
    <w:rsid w:val="002902E5"/>
    <w:rsid w:val="00290351"/>
    <w:rsid w:val="002909B9"/>
    <w:rsid w:val="00290A1D"/>
    <w:rsid w:val="00290ABE"/>
    <w:rsid w:val="002919CB"/>
    <w:rsid w:val="00292B19"/>
    <w:rsid w:val="0029303E"/>
    <w:rsid w:val="0029355D"/>
    <w:rsid w:val="0029367A"/>
    <w:rsid w:val="00293C33"/>
    <w:rsid w:val="00294E2C"/>
    <w:rsid w:val="00294EA2"/>
    <w:rsid w:val="00295BF2"/>
    <w:rsid w:val="00295D1E"/>
    <w:rsid w:val="00296013"/>
    <w:rsid w:val="002964A9"/>
    <w:rsid w:val="00296FFF"/>
    <w:rsid w:val="002A0C6F"/>
    <w:rsid w:val="002A207E"/>
    <w:rsid w:val="002A23A6"/>
    <w:rsid w:val="002A2409"/>
    <w:rsid w:val="002A2630"/>
    <w:rsid w:val="002A2684"/>
    <w:rsid w:val="002A2A04"/>
    <w:rsid w:val="002A7085"/>
    <w:rsid w:val="002A7EFD"/>
    <w:rsid w:val="002B07A4"/>
    <w:rsid w:val="002B219B"/>
    <w:rsid w:val="002B3765"/>
    <w:rsid w:val="002B3B40"/>
    <w:rsid w:val="002B4970"/>
    <w:rsid w:val="002B4C83"/>
    <w:rsid w:val="002B61AF"/>
    <w:rsid w:val="002B784E"/>
    <w:rsid w:val="002C01E9"/>
    <w:rsid w:val="002C03BA"/>
    <w:rsid w:val="002C16B7"/>
    <w:rsid w:val="002C230D"/>
    <w:rsid w:val="002C2942"/>
    <w:rsid w:val="002C300C"/>
    <w:rsid w:val="002C4819"/>
    <w:rsid w:val="002C49AD"/>
    <w:rsid w:val="002C4DA7"/>
    <w:rsid w:val="002C4F74"/>
    <w:rsid w:val="002C6BD8"/>
    <w:rsid w:val="002C6C38"/>
    <w:rsid w:val="002C705A"/>
    <w:rsid w:val="002C72F3"/>
    <w:rsid w:val="002C7A48"/>
    <w:rsid w:val="002C7ADA"/>
    <w:rsid w:val="002D0067"/>
    <w:rsid w:val="002D108C"/>
    <w:rsid w:val="002D1D08"/>
    <w:rsid w:val="002D2101"/>
    <w:rsid w:val="002D2721"/>
    <w:rsid w:val="002D3994"/>
    <w:rsid w:val="002D3C77"/>
    <w:rsid w:val="002D4DF3"/>
    <w:rsid w:val="002D4ED9"/>
    <w:rsid w:val="002D4FC5"/>
    <w:rsid w:val="002D54C2"/>
    <w:rsid w:val="002D5633"/>
    <w:rsid w:val="002D5F05"/>
    <w:rsid w:val="002D67A5"/>
    <w:rsid w:val="002E171A"/>
    <w:rsid w:val="002E1E9A"/>
    <w:rsid w:val="002E22FE"/>
    <w:rsid w:val="002E2482"/>
    <w:rsid w:val="002E2861"/>
    <w:rsid w:val="002E2A00"/>
    <w:rsid w:val="002E2B03"/>
    <w:rsid w:val="002E304A"/>
    <w:rsid w:val="002E47F4"/>
    <w:rsid w:val="002E5ABA"/>
    <w:rsid w:val="002E5B2E"/>
    <w:rsid w:val="002E64B7"/>
    <w:rsid w:val="002E670A"/>
    <w:rsid w:val="002E74CB"/>
    <w:rsid w:val="002E7C1D"/>
    <w:rsid w:val="002F1610"/>
    <w:rsid w:val="002F4ECC"/>
    <w:rsid w:val="002F4FBF"/>
    <w:rsid w:val="002F55CA"/>
    <w:rsid w:val="002F5B26"/>
    <w:rsid w:val="002F6821"/>
    <w:rsid w:val="002F6BA6"/>
    <w:rsid w:val="002F6CA4"/>
    <w:rsid w:val="002F75CB"/>
    <w:rsid w:val="00300762"/>
    <w:rsid w:val="00300F14"/>
    <w:rsid w:val="003019F7"/>
    <w:rsid w:val="00302F12"/>
    <w:rsid w:val="00303708"/>
    <w:rsid w:val="00304482"/>
    <w:rsid w:val="00304B2D"/>
    <w:rsid w:val="003051F7"/>
    <w:rsid w:val="003057C2"/>
    <w:rsid w:val="003061AE"/>
    <w:rsid w:val="003064BC"/>
    <w:rsid w:val="00307FCC"/>
    <w:rsid w:val="00310025"/>
    <w:rsid w:val="0031061F"/>
    <w:rsid w:val="00310CCF"/>
    <w:rsid w:val="0031102C"/>
    <w:rsid w:val="00311A5D"/>
    <w:rsid w:val="00311C84"/>
    <w:rsid w:val="00312011"/>
    <w:rsid w:val="0031206B"/>
    <w:rsid w:val="003120C7"/>
    <w:rsid w:val="0031325C"/>
    <w:rsid w:val="0031349C"/>
    <w:rsid w:val="00313D01"/>
    <w:rsid w:val="00313EE3"/>
    <w:rsid w:val="00314CA7"/>
    <w:rsid w:val="0031582C"/>
    <w:rsid w:val="00315B11"/>
    <w:rsid w:val="00320446"/>
    <w:rsid w:val="003206AF"/>
    <w:rsid w:val="003208E4"/>
    <w:rsid w:val="00320B89"/>
    <w:rsid w:val="003212FD"/>
    <w:rsid w:val="00321520"/>
    <w:rsid w:val="00321565"/>
    <w:rsid w:val="00321C71"/>
    <w:rsid w:val="00321D71"/>
    <w:rsid w:val="0032280D"/>
    <w:rsid w:val="00322921"/>
    <w:rsid w:val="00323194"/>
    <w:rsid w:val="00323939"/>
    <w:rsid w:val="00323CCA"/>
    <w:rsid w:val="0032435C"/>
    <w:rsid w:val="003246C5"/>
    <w:rsid w:val="003252EA"/>
    <w:rsid w:val="0032555A"/>
    <w:rsid w:val="00325C28"/>
    <w:rsid w:val="00325E97"/>
    <w:rsid w:val="00326143"/>
    <w:rsid w:val="00326502"/>
    <w:rsid w:val="0032698C"/>
    <w:rsid w:val="003276A9"/>
    <w:rsid w:val="00330B4B"/>
    <w:rsid w:val="00330FD9"/>
    <w:rsid w:val="003315B1"/>
    <w:rsid w:val="00331DE4"/>
    <w:rsid w:val="003325CD"/>
    <w:rsid w:val="003328F2"/>
    <w:rsid w:val="00333158"/>
    <w:rsid w:val="0033319F"/>
    <w:rsid w:val="003337E7"/>
    <w:rsid w:val="00333CD2"/>
    <w:rsid w:val="00333E18"/>
    <w:rsid w:val="003351A5"/>
    <w:rsid w:val="003359D2"/>
    <w:rsid w:val="003361EC"/>
    <w:rsid w:val="00337398"/>
    <w:rsid w:val="00337C20"/>
    <w:rsid w:val="00337F42"/>
    <w:rsid w:val="00340A46"/>
    <w:rsid w:val="00340C90"/>
    <w:rsid w:val="003421FA"/>
    <w:rsid w:val="00342C0B"/>
    <w:rsid w:val="00342F8E"/>
    <w:rsid w:val="003438F2"/>
    <w:rsid w:val="003440F7"/>
    <w:rsid w:val="003502AA"/>
    <w:rsid w:val="003509A1"/>
    <w:rsid w:val="00350D0D"/>
    <w:rsid w:val="0035163A"/>
    <w:rsid w:val="003517C2"/>
    <w:rsid w:val="00352039"/>
    <w:rsid w:val="0035304F"/>
    <w:rsid w:val="003534D5"/>
    <w:rsid w:val="00353AF5"/>
    <w:rsid w:val="00354195"/>
    <w:rsid w:val="003550A5"/>
    <w:rsid w:val="003555C6"/>
    <w:rsid w:val="00355BA8"/>
    <w:rsid w:val="00356A19"/>
    <w:rsid w:val="00357715"/>
    <w:rsid w:val="0036034A"/>
    <w:rsid w:val="00360811"/>
    <w:rsid w:val="00361217"/>
    <w:rsid w:val="00361EB3"/>
    <w:rsid w:val="003629AC"/>
    <w:rsid w:val="0036363E"/>
    <w:rsid w:val="00363760"/>
    <w:rsid w:val="003646FF"/>
    <w:rsid w:val="00364955"/>
    <w:rsid w:val="00364A8C"/>
    <w:rsid w:val="00364B2A"/>
    <w:rsid w:val="00365211"/>
    <w:rsid w:val="0036569A"/>
    <w:rsid w:val="0036656A"/>
    <w:rsid w:val="003665C5"/>
    <w:rsid w:val="00366D42"/>
    <w:rsid w:val="00367E0B"/>
    <w:rsid w:val="00370184"/>
    <w:rsid w:val="00371FC7"/>
    <w:rsid w:val="00372E1B"/>
    <w:rsid w:val="00374DFD"/>
    <w:rsid w:val="003766A0"/>
    <w:rsid w:val="00376BF6"/>
    <w:rsid w:val="0037710D"/>
    <w:rsid w:val="00377D35"/>
    <w:rsid w:val="003803F5"/>
    <w:rsid w:val="00380F43"/>
    <w:rsid w:val="0038188F"/>
    <w:rsid w:val="0038259D"/>
    <w:rsid w:val="00382EC3"/>
    <w:rsid w:val="00382F1B"/>
    <w:rsid w:val="0038301E"/>
    <w:rsid w:val="00383844"/>
    <w:rsid w:val="00384F22"/>
    <w:rsid w:val="00385A4B"/>
    <w:rsid w:val="003865E8"/>
    <w:rsid w:val="00386BCD"/>
    <w:rsid w:val="00391CB0"/>
    <w:rsid w:val="00392166"/>
    <w:rsid w:val="00392327"/>
    <w:rsid w:val="00392464"/>
    <w:rsid w:val="0039471A"/>
    <w:rsid w:val="00394D89"/>
    <w:rsid w:val="00394E28"/>
    <w:rsid w:val="00395572"/>
    <w:rsid w:val="00395741"/>
    <w:rsid w:val="00395990"/>
    <w:rsid w:val="00395D21"/>
    <w:rsid w:val="0039652F"/>
    <w:rsid w:val="003967B1"/>
    <w:rsid w:val="0039695F"/>
    <w:rsid w:val="003969AA"/>
    <w:rsid w:val="00396CAE"/>
    <w:rsid w:val="00397EF1"/>
    <w:rsid w:val="003A143E"/>
    <w:rsid w:val="003A1E51"/>
    <w:rsid w:val="003A21A9"/>
    <w:rsid w:val="003A3651"/>
    <w:rsid w:val="003A3A04"/>
    <w:rsid w:val="003A3C89"/>
    <w:rsid w:val="003A41AC"/>
    <w:rsid w:val="003A451E"/>
    <w:rsid w:val="003A46A5"/>
    <w:rsid w:val="003A4980"/>
    <w:rsid w:val="003A5857"/>
    <w:rsid w:val="003A60DC"/>
    <w:rsid w:val="003A6161"/>
    <w:rsid w:val="003A656A"/>
    <w:rsid w:val="003A696A"/>
    <w:rsid w:val="003A6A0F"/>
    <w:rsid w:val="003A6EA8"/>
    <w:rsid w:val="003A7464"/>
    <w:rsid w:val="003B0193"/>
    <w:rsid w:val="003B09D4"/>
    <w:rsid w:val="003B0D29"/>
    <w:rsid w:val="003B10A1"/>
    <w:rsid w:val="003B115C"/>
    <w:rsid w:val="003B17C8"/>
    <w:rsid w:val="003B187E"/>
    <w:rsid w:val="003B1DB6"/>
    <w:rsid w:val="003B2993"/>
    <w:rsid w:val="003B34D5"/>
    <w:rsid w:val="003B3971"/>
    <w:rsid w:val="003B3EE7"/>
    <w:rsid w:val="003B4BBC"/>
    <w:rsid w:val="003B4C7E"/>
    <w:rsid w:val="003B57BC"/>
    <w:rsid w:val="003B5C13"/>
    <w:rsid w:val="003B5F7C"/>
    <w:rsid w:val="003B6C32"/>
    <w:rsid w:val="003B7962"/>
    <w:rsid w:val="003C020E"/>
    <w:rsid w:val="003C06B8"/>
    <w:rsid w:val="003C0E59"/>
    <w:rsid w:val="003C10B5"/>
    <w:rsid w:val="003C223C"/>
    <w:rsid w:val="003C2BC1"/>
    <w:rsid w:val="003C2FB0"/>
    <w:rsid w:val="003C373F"/>
    <w:rsid w:val="003C3939"/>
    <w:rsid w:val="003C4B95"/>
    <w:rsid w:val="003C5C7F"/>
    <w:rsid w:val="003C5DDF"/>
    <w:rsid w:val="003C5E66"/>
    <w:rsid w:val="003C6157"/>
    <w:rsid w:val="003C71AE"/>
    <w:rsid w:val="003D1736"/>
    <w:rsid w:val="003D2D84"/>
    <w:rsid w:val="003D48DD"/>
    <w:rsid w:val="003D62DF"/>
    <w:rsid w:val="003D6721"/>
    <w:rsid w:val="003D789C"/>
    <w:rsid w:val="003D7E97"/>
    <w:rsid w:val="003E064A"/>
    <w:rsid w:val="003E17F3"/>
    <w:rsid w:val="003E1B38"/>
    <w:rsid w:val="003E1E03"/>
    <w:rsid w:val="003E21BB"/>
    <w:rsid w:val="003E2566"/>
    <w:rsid w:val="003E30C8"/>
    <w:rsid w:val="003E5E2E"/>
    <w:rsid w:val="003E6787"/>
    <w:rsid w:val="003F04AB"/>
    <w:rsid w:val="003F0884"/>
    <w:rsid w:val="003F0F30"/>
    <w:rsid w:val="003F1885"/>
    <w:rsid w:val="003F1E96"/>
    <w:rsid w:val="003F2C0D"/>
    <w:rsid w:val="003F395B"/>
    <w:rsid w:val="003F3FA3"/>
    <w:rsid w:val="003F4CD6"/>
    <w:rsid w:val="003F4F61"/>
    <w:rsid w:val="003F79FC"/>
    <w:rsid w:val="003F7E3D"/>
    <w:rsid w:val="00400181"/>
    <w:rsid w:val="00400567"/>
    <w:rsid w:val="00400900"/>
    <w:rsid w:val="004017AD"/>
    <w:rsid w:val="00401D9B"/>
    <w:rsid w:val="004021C0"/>
    <w:rsid w:val="004033E4"/>
    <w:rsid w:val="004036BF"/>
    <w:rsid w:val="004041EB"/>
    <w:rsid w:val="00405AF2"/>
    <w:rsid w:val="004060E7"/>
    <w:rsid w:val="00406780"/>
    <w:rsid w:val="00407737"/>
    <w:rsid w:val="00407FEE"/>
    <w:rsid w:val="00410370"/>
    <w:rsid w:val="0041101C"/>
    <w:rsid w:val="0041104F"/>
    <w:rsid w:val="004114CC"/>
    <w:rsid w:val="00411851"/>
    <w:rsid w:val="00411BC1"/>
    <w:rsid w:val="00411EE3"/>
    <w:rsid w:val="00414A40"/>
    <w:rsid w:val="0041500B"/>
    <w:rsid w:val="0041520E"/>
    <w:rsid w:val="0041562B"/>
    <w:rsid w:val="00415CA2"/>
    <w:rsid w:val="00416115"/>
    <w:rsid w:val="004168EE"/>
    <w:rsid w:val="00416BD4"/>
    <w:rsid w:val="004173ED"/>
    <w:rsid w:val="00420973"/>
    <w:rsid w:val="0042099D"/>
    <w:rsid w:val="0042115D"/>
    <w:rsid w:val="00422155"/>
    <w:rsid w:val="0042379A"/>
    <w:rsid w:val="004239B4"/>
    <w:rsid w:val="00423B8F"/>
    <w:rsid w:val="00423F85"/>
    <w:rsid w:val="004249D2"/>
    <w:rsid w:val="00425942"/>
    <w:rsid w:val="0042618F"/>
    <w:rsid w:val="0042641C"/>
    <w:rsid w:val="0042646D"/>
    <w:rsid w:val="004268F3"/>
    <w:rsid w:val="00426923"/>
    <w:rsid w:val="00426AA0"/>
    <w:rsid w:val="004275A0"/>
    <w:rsid w:val="00427D13"/>
    <w:rsid w:val="00430B59"/>
    <w:rsid w:val="00431595"/>
    <w:rsid w:val="00432690"/>
    <w:rsid w:val="004335FB"/>
    <w:rsid w:val="00433655"/>
    <w:rsid w:val="0043388E"/>
    <w:rsid w:val="0043499B"/>
    <w:rsid w:val="004349A4"/>
    <w:rsid w:val="00434EDB"/>
    <w:rsid w:val="00436E97"/>
    <w:rsid w:val="00437913"/>
    <w:rsid w:val="00437986"/>
    <w:rsid w:val="00437C10"/>
    <w:rsid w:val="00437EF8"/>
    <w:rsid w:val="004415F9"/>
    <w:rsid w:val="00441797"/>
    <w:rsid w:val="00441849"/>
    <w:rsid w:val="0044485C"/>
    <w:rsid w:val="00445D3B"/>
    <w:rsid w:val="00446481"/>
    <w:rsid w:val="00446FC1"/>
    <w:rsid w:val="00447D4C"/>
    <w:rsid w:val="004502B2"/>
    <w:rsid w:val="00450732"/>
    <w:rsid w:val="0045078D"/>
    <w:rsid w:val="00450ADD"/>
    <w:rsid w:val="00450B54"/>
    <w:rsid w:val="00450D2C"/>
    <w:rsid w:val="00451712"/>
    <w:rsid w:val="00451730"/>
    <w:rsid w:val="0045184B"/>
    <w:rsid w:val="00452838"/>
    <w:rsid w:val="004530DD"/>
    <w:rsid w:val="004534C1"/>
    <w:rsid w:val="00453621"/>
    <w:rsid w:val="00453810"/>
    <w:rsid w:val="0045413D"/>
    <w:rsid w:val="00454A01"/>
    <w:rsid w:val="004554DB"/>
    <w:rsid w:val="00455733"/>
    <w:rsid w:val="00456010"/>
    <w:rsid w:val="00457197"/>
    <w:rsid w:val="0045795A"/>
    <w:rsid w:val="00457FF2"/>
    <w:rsid w:val="00461E74"/>
    <w:rsid w:val="004628B0"/>
    <w:rsid w:val="00462A58"/>
    <w:rsid w:val="0046351F"/>
    <w:rsid w:val="00463EF9"/>
    <w:rsid w:val="00464FCC"/>
    <w:rsid w:val="004654DD"/>
    <w:rsid w:val="00465A10"/>
    <w:rsid w:val="00465A7C"/>
    <w:rsid w:val="0046628B"/>
    <w:rsid w:val="00466344"/>
    <w:rsid w:val="00466955"/>
    <w:rsid w:val="00466B1D"/>
    <w:rsid w:val="00466C26"/>
    <w:rsid w:val="00467380"/>
    <w:rsid w:val="00467C41"/>
    <w:rsid w:val="00467CFB"/>
    <w:rsid w:val="00467FA3"/>
    <w:rsid w:val="00470764"/>
    <w:rsid w:val="00470F37"/>
    <w:rsid w:val="00471088"/>
    <w:rsid w:val="00472013"/>
    <w:rsid w:val="00473BA0"/>
    <w:rsid w:val="00473BEF"/>
    <w:rsid w:val="004743E0"/>
    <w:rsid w:val="004746CF"/>
    <w:rsid w:val="0047544A"/>
    <w:rsid w:val="00476300"/>
    <w:rsid w:val="0047786D"/>
    <w:rsid w:val="0048046C"/>
    <w:rsid w:val="00480DAC"/>
    <w:rsid w:val="00482D67"/>
    <w:rsid w:val="00483049"/>
    <w:rsid w:val="004836AD"/>
    <w:rsid w:val="004844C1"/>
    <w:rsid w:val="004844C8"/>
    <w:rsid w:val="00484A73"/>
    <w:rsid w:val="00484CB4"/>
    <w:rsid w:val="00484FB6"/>
    <w:rsid w:val="004851A1"/>
    <w:rsid w:val="004856F0"/>
    <w:rsid w:val="0048578F"/>
    <w:rsid w:val="00487DAC"/>
    <w:rsid w:val="00490339"/>
    <w:rsid w:val="00490672"/>
    <w:rsid w:val="004913B7"/>
    <w:rsid w:val="00492889"/>
    <w:rsid w:val="00492EA5"/>
    <w:rsid w:val="00493890"/>
    <w:rsid w:val="00494933"/>
    <w:rsid w:val="00494AD6"/>
    <w:rsid w:val="00494D20"/>
    <w:rsid w:val="00496250"/>
    <w:rsid w:val="004964B1"/>
    <w:rsid w:val="004964D6"/>
    <w:rsid w:val="004967D5"/>
    <w:rsid w:val="00496B59"/>
    <w:rsid w:val="00497034"/>
    <w:rsid w:val="00497D1C"/>
    <w:rsid w:val="004A019E"/>
    <w:rsid w:val="004A06A1"/>
    <w:rsid w:val="004A06CA"/>
    <w:rsid w:val="004A2015"/>
    <w:rsid w:val="004A221E"/>
    <w:rsid w:val="004A2CF0"/>
    <w:rsid w:val="004A2F1C"/>
    <w:rsid w:val="004A316C"/>
    <w:rsid w:val="004A3507"/>
    <w:rsid w:val="004A352F"/>
    <w:rsid w:val="004A41EF"/>
    <w:rsid w:val="004A5224"/>
    <w:rsid w:val="004A5F6B"/>
    <w:rsid w:val="004A656E"/>
    <w:rsid w:val="004A6957"/>
    <w:rsid w:val="004A72A9"/>
    <w:rsid w:val="004A796C"/>
    <w:rsid w:val="004B09B9"/>
    <w:rsid w:val="004B1F2F"/>
    <w:rsid w:val="004B32D0"/>
    <w:rsid w:val="004B3346"/>
    <w:rsid w:val="004B3978"/>
    <w:rsid w:val="004B3F6E"/>
    <w:rsid w:val="004B4152"/>
    <w:rsid w:val="004B48A7"/>
    <w:rsid w:val="004B58BE"/>
    <w:rsid w:val="004B63BD"/>
    <w:rsid w:val="004B67D2"/>
    <w:rsid w:val="004C0800"/>
    <w:rsid w:val="004C14B2"/>
    <w:rsid w:val="004C1DF0"/>
    <w:rsid w:val="004C1E5D"/>
    <w:rsid w:val="004C3411"/>
    <w:rsid w:val="004C36C1"/>
    <w:rsid w:val="004C3BB6"/>
    <w:rsid w:val="004C3BEB"/>
    <w:rsid w:val="004C4131"/>
    <w:rsid w:val="004C4523"/>
    <w:rsid w:val="004C457E"/>
    <w:rsid w:val="004C46B7"/>
    <w:rsid w:val="004C4A8E"/>
    <w:rsid w:val="004C5B18"/>
    <w:rsid w:val="004C6572"/>
    <w:rsid w:val="004C6730"/>
    <w:rsid w:val="004C7244"/>
    <w:rsid w:val="004C742C"/>
    <w:rsid w:val="004C76BF"/>
    <w:rsid w:val="004C78F3"/>
    <w:rsid w:val="004D04E3"/>
    <w:rsid w:val="004D0F93"/>
    <w:rsid w:val="004D1130"/>
    <w:rsid w:val="004D19D6"/>
    <w:rsid w:val="004D1DD2"/>
    <w:rsid w:val="004D1E3C"/>
    <w:rsid w:val="004D1ED0"/>
    <w:rsid w:val="004D27FB"/>
    <w:rsid w:val="004D2C13"/>
    <w:rsid w:val="004D3948"/>
    <w:rsid w:val="004D4A9A"/>
    <w:rsid w:val="004D524A"/>
    <w:rsid w:val="004D53F0"/>
    <w:rsid w:val="004D5F50"/>
    <w:rsid w:val="004D6859"/>
    <w:rsid w:val="004D6A68"/>
    <w:rsid w:val="004D6ACF"/>
    <w:rsid w:val="004D6E9D"/>
    <w:rsid w:val="004D6F56"/>
    <w:rsid w:val="004D71E2"/>
    <w:rsid w:val="004E0500"/>
    <w:rsid w:val="004E0BFC"/>
    <w:rsid w:val="004E165B"/>
    <w:rsid w:val="004E1713"/>
    <w:rsid w:val="004E1DB0"/>
    <w:rsid w:val="004E237D"/>
    <w:rsid w:val="004E29AF"/>
    <w:rsid w:val="004E3B19"/>
    <w:rsid w:val="004E3F97"/>
    <w:rsid w:val="004E48F4"/>
    <w:rsid w:val="004E527E"/>
    <w:rsid w:val="004E570D"/>
    <w:rsid w:val="004E6C7A"/>
    <w:rsid w:val="004E7A59"/>
    <w:rsid w:val="004E7D87"/>
    <w:rsid w:val="004F01C9"/>
    <w:rsid w:val="004F1888"/>
    <w:rsid w:val="004F1B19"/>
    <w:rsid w:val="004F21FD"/>
    <w:rsid w:val="004F2466"/>
    <w:rsid w:val="004F2EF2"/>
    <w:rsid w:val="004F3F80"/>
    <w:rsid w:val="004F4B04"/>
    <w:rsid w:val="004F5171"/>
    <w:rsid w:val="004F57C8"/>
    <w:rsid w:val="004F58AA"/>
    <w:rsid w:val="004F5A5A"/>
    <w:rsid w:val="004F5B6D"/>
    <w:rsid w:val="004F5EF2"/>
    <w:rsid w:val="004F5FA0"/>
    <w:rsid w:val="004F601A"/>
    <w:rsid w:val="004F60E5"/>
    <w:rsid w:val="004F6C23"/>
    <w:rsid w:val="00500884"/>
    <w:rsid w:val="00500C24"/>
    <w:rsid w:val="0050161F"/>
    <w:rsid w:val="00501A05"/>
    <w:rsid w:val="00501A38"/>
    <w:rsid w:val="00501D3A"/>
    <w:rsid w:val="00501E71"/>
    <w:rsid w:val="005028AD"/>
    <w:rsid w:val="0050297C"/>
    <w:rsid w:val="00502C7F"/>
    <w:rsid w:val="00502E07"/>
    <w:rsid w:val="00502E5C"/>
    <w:rsid w:val="00503F61"/>
    <w:rsid w:val="005044B3"/>
    <w:rsid w:val="005048F8"/>
    <w:rsid w:val="0050495A"/>
    <w:rsid w:val="0050571F"/>
    <w:rsid w:val="005065BB"/>
    <w:rsid w:val="00506633"/>
    <w:rsid w:val="00506807"/>
    <w:rsid w:val="005073CB"/>
    <w:rsid w:val="00507838"/>
    <w:rsid w:val="00510884"/>
    <w:rsid w:val="005120D4"/>
    <w:rsid w:val="0051278A"/>
    <w:rsid w:val="00512A21"/>
    <w:rsid w:val="0051336E"/>
    <w:rsid w:val="00514717"/>
    <w:rsid w:val="00514B63"/>
    <w:rsid w:val="0051587B"/>
    <w:rsid w:val="00515EC4"/>
    <w:rsid w:val="0051601A"/>
    <w:rsid w:val="00516ACE"/>
    <w:rsid w:val="00517992"/>
    <w:rsid w:val="00517D69"/>
    <w:rsid w:val="00520423"/>
    <w:rsid w:val="0052062A"/>
    <w:rsid w:val="00520804"/>
    <w:rsid w:val="00521707"/>
    <w:rsid w:val="00521D86"/>
    <w:rsid w:val="00522163"/>
    <w:rsid w:val="005222D6"/>
    <w:rsid w:val="00522C6A"/>
    <w:rsid w:val="005248E0"/>
    <w:rsid w:val="00524D1D"/>
    <w:rsid w:val="005253D1"/>
    <w:rsid w:val="00526EA6"/>
    <w:rsid w:val="00530141"/>
    <w:rsid w:val="005307E4"/>
    <w:rsid w:val="0053111E"/>
    <w:rsid w:val="00531998"/>
    <w:rsid w:val="00532C06"/>
    <w:rsid w:val="00533965"/>
    <w:rsid w:val="00534836"/>
    <w:rsid w:val="0053542C"/>
    <w:rsid w:val="00535A02"/>
    <w:rsid w:val="00535E4A"/>
    <w:rsid w:val="00536A8B"/>
    <w:rsid w:val="00536EE2"/>
    <w:rsid w:val="005370C4"/>
    <w:rsid w:val="00537346"/>
    <w:rsid w:val="005410C2"/>
    <w:rsid w:val="0054142E"/>
    <w:rsid w:val="00541B5D"/>
    <w:rsid w:val="00541BD1"/>
    <w:rsid w:val="00541F18"/>
    <w:rsid w:val="00542195"/>
    <w:rsid w:val="00542322"/>
    <w:rsid w:val="00543219"/>
    <w:rsid w:val="005435AE"/>
    <w:rsid w:val="00543657"/>
    <w:rsid w:val="0054673E"/>
    <w:rsid w:val="005475A7"/>
    <w:rsid w:val="005479D1"/>
    <w:rsid w:val="00547C58"/>
    <w:rsid w:val="00547F80"/>
    <w:rsid w:val="00550691"/>
    <w:rsid w:val="00552DBD"/>
    <w:rsid w:val="00552EC4"/>
    <w:rsid w:val="0055391F"/>
    <w:rsid w:val="00553F89"/>
    <w:rsid w:val="005542B9"/>
    <w:rsid w:val="00554E89"/>
    <w:rsid w:val="0055576C"/>
    <w:rsid w:val="00555CFE"/>
    <w:rsid w:val="00556C6F"/>
    <w:rsid w:val="005574DD"/>
    <w:rsid w:val="00557CD4"/>
    <w:rsid w:val="00557F8E"/>
    <w:rsid w:val="00560B4B"/>
    <w:rsid w:val="00560C8D"/>
    <w:rsid w:val="00560CA4"/>
    <w:rsid w:val="005620BA"/>
    <w:rsid w:val="005621F5"/>
    <w:rsid w:val="0056242F"/>
    <w:rsid w:val="00562BCA"/>
    <w:rsid w:val="0056326B"/>
    <w:rsid w:val="005633DB"/>
    <w:rsid w:val="00563F9D"/>
    <w:rsid w:val="00564827"/>
    <w:rsid w:val="00564933"/>
    <w:rsid w:val="00565987"/>
    <w:rsid w:val="00566846"/>
    <w:rsid w:val="005673CC"/>
    <w:rsid w:val="00571614"/>
    <w:rsid w:val="0057204A"/>
    <w:rsid w:val="00573E18"/>
    <w:rsid w:val="00573E4A"/>
    <w:rsid w:val="00574C7A"/>
    <w:rsid w:val="005757BF"/>
    <w:rsid w:val="00576B92"/>
    <w:rsid w:val="00576ED3"/>
    <w:rsid w:val="00577765"/>
    <w:rsid w:val="00580629"/>
    <w:rsid w:val="00580BD3"/>
    <w:rsid w:val="00582187"/>
    <w:rsid w:val="00583262"/>
    <w:rsid w:val="005833B0"/>
    <w:rsid w:val="00584363"/>
    <w:rsid w:val="005843F3"/>
    <w:rsid w:val="00584BE2"/>
    <w:rsid w:val="00585793"/>
    <w:rsid w:val="005859D8"/>
    <w:rsid w:val="00585BED"/>
    <w:rsid w:val="00586CF7"/>
    <w:rsid w:val="00586EF2"/>
    <w:rsid w:val="00587039"/>
    <w:rsid w:val="00587660"/>
    <w:rsid w:val="005877B3"/>
    <w:rsid w:val="00587CE4"/>
    <w:rsid w:val="00590003"/>
    <w:rsid w:val="005900FB"/>
    <w:rsid w:val="005901D0"/>
    <w:rsid w:val="00590AB9"/>
    <w:rsid w:val="00590D71"/>
    <w:rsid w:val="0059182A"/>
    <w:rsid w:val="0059199E"/>
    <w:rsid w:val="005928E1"/>
    <w:rsid w:val="00593292"/>
    <w:rsid w:val="00593C98"/>
    <w:rsid w:val="00595521"/>
    <w:rsid w:val="00595A40"/>
    <w:rsid w:val="00595D29"/>
    <w:rsid w:val="00595F8A"/>
    <w:rsid w:val="005965F5"/>
    <w:rsid w:val="00596651"/>
    <w:rsid w:val="00596F5E"/>
    <w:rsid w:val="005974DB"/>
    <w:rsid w:val="005A0ACE"/>
    <w:rsid w:val="005A1630"/>
    <w:rsid w:val="005A1681"/>
    <w:rsid w:val="005A1A7D"/>
    <w:rsid w:val="005A2367"/>
    <w:rsid w:val="005A258C"/>
    <w:rsid w:val="005A2B11"/>
    <w:rsid w:val="005A33C2"/>
    <w:rsid w:val="005A5703"/>
    <w:rsid w:val="005A591B"/>
    <w:rsid w:val="005A5F7D"/>
    <w:rsid w:val="005A6293"/>
    <w:rsid w:val="005A63C9"/>
    <w:rsid w:val="005A63E7"/>
    <w:rsid w:val="005A67EE"/>
    <w:rsid w:val="005A709B"/>
    <w:rsid w:val="005A7136"/>
    <w:rsid w:val="005A733D"/>
    <w:rsid w:val="005A78E6"/>
    <w:rsid w:val="005A7F30"/>
    <w:rsid w:val="005B09C2"/>
    <w:rsid w:val="005B1B4F"/>
    <w:rsid w:val="005B1F0B"/>
    <w:rsid w:val="005B2C7A"/>
    <w:rsid w:val="005B3713"/>
    <w:rsid w:val="005B3FCA"/>
    <w:rsid w:val="005B42BF"/>
    <w:rsid w:val="005B558E"/>
    <w:rsid w:val="005B5C53"/>
    <w:rsid w:val="005B62B6"/>
    <w:rsid w:val="005B6D12"/>
    <w:rsid w:val="005B7306"/>
    <w:rsid w:val="005B787A"/>
    <w:rsid w:val="005B7C1D"/>
    <w:rsid w:val="005B7D4D"/>
    <w:rsid w:val="005C1B13"/>
    <w:rsid w:val="005C1EB1"/>
    <w:rsid w:val="005C2031"/>
    <w:rsid w:val="005C2635"/>
    <w:rsid w:val="005C286F"/>
    <w:rsid w:val="005C2C73"/>
    <w:rsid w:val="005C2CB7"/>
    <w:rsid w:val="005C2DD8"/>
    <w:rsid w:val="005C3314"/>
    <w:rsid w:val="005C3AB9"/>
    <w:rsid w:val="005C515D"/>
    <w:rsid w:val="005C6B46"/>
    <w:rsid w:val="005C7147"/>
    <w:rsid w:val="005C71A1"/>
    <w:rsid w:val="005C71FE"/>
    <w:rsid w:val="005C75FE"/>
    <w:rsid w:val="005C7673"/>
    <w:rsid w:val="005C777E"/>
    <w:rsid w:val="005D01D1"/>
    <w:rsid w:val="005D0C41"/>
    <w:rsid w:val="005D0CF9"/>
    <w:rsid w:val="005D1758"/>
    <w:rsid w:val="005D217C"/>
    <w:rsid w:val="005D21D3"/>
    <w:rsid w:val="005D2EAB"/>
    <w:rsid w:val="005D3C22"/>
    <w:rsid w:val="005D3CBD"/>
    <w:rsid w:val="005D3CD6"/>
    <w:rsid w:val="005D46FB"/>
    <w:rsid w:val="005D53CC"/>
    <w:rsid w:val="005D547A"/>
    <w:rsid w:val="005D63C4"/>
    <w:rsid w:val="005D6A86"/>
    <w:rsid w:val="005D6DEA"/>
    <w:rsid w:val="005D75A1"/>
    <w:rsid w:val="005D7B6C"/>
    <w:rsid w:val="005E0B72"/>
    <w:rsid w:val="005E10DC"/>
    <w:rsid w:val="005E2307"/>
    <w:rsid w:val="005E2695"/>
    <w:rsid w:val="005E28D0"/>
    <w:rsid w:val="005E3D4E"/>
    <w:rsid w:val="005E49F5"/>
    <w:rsid w:val="005E5B6C"/>
    <w:rsid w:val="005E5F70"/>
    <w:rsid w:val="005E6CCE"/>
    <w:rsid w:val="005E7486"/>
    <w:rsid w:val="005E785C"/>
    <w:rsid w:val="005F00E3"/>
    <w:rsid w:val="005F14EE"/>
    <w:rsid w:val="005F1C4F"/>
    <w:rsid w:val="005F1F3C"/>
    <w:rsid w:val="005F21BB"/>
    <w:rsid w:val="005F39D0"/>
    <w:rsid w:val="005F3D99"/>
    <w:rsid w:val="005F4151"/>
    <w:rsid w:val="005F44C3"/>
    <w:rsid w:val="005F4819"/>
    <w:rsid w:val="005F500F"/>
    <w:rsid w:val="005F517D"/>
    <w:rsid w:val="005F584C"/>
    <w:rsid w:val="005F5F8A"/>
    <w:rsid w:val="005F604F"/>
    <w:rsid w:val="005F6968"/>
    <w:rsid w:val="005F727A"/>
    <w:rsid w:val="005F730E"/>
    <w:rsid w:val="005F7806"/>
    <w:rsid w:val="005F7CA7"/>
    <w:rsid w:val="00600DB4"/>
    <w:rsid w:val="006016C7"/>
    <w:rsid w:val="00602977"/>
    <w:rsid w:val="006029EF"/>
    <w:rsid w:val="00604791"/>
    <w:rsid w:val="00604B54"/>
    <w:rsid w:val="00604E1A"/>
    <w:rsid w:val="0060522A"/>
    <w:rsid w:val="0060554C"/>
    <w:rsid w:val="00605930"/>
    <w:rsid w:val="00605FA9"/>
    <w:rsid w:val="00606671"/>
    <w:rsid w:val="006074D3"/>
    <w:rsid w:val="0061138F"/>
    <w:rsid w:val="0061203D"/>
    <w:rsid w:val="006123E5"/>
    <w:rsid w:val="0061289D"/>
    <w:rsid w:val="0061300A"/>
    <w:rsid w:val="00613451"/>
    <w:rsid w:val="006136ED"/>
    <w:rsid w:val="00613C48"/>
    <w:rsid w:val="00614730"/>
    <w:rsid w:val="00614BD7"/>
    <w:rsid w:val="00614F66"/>
    <w:rsid w:val="00615512"/>
    <w:rsid w:val="006156A3"/>
    <w:rsid w:val="00615ACD"/>
    <w:rsid w:val="00615CC5"/>
    <w:rsid w:val="00615CEB"/>
    <w:rsid w:val="0061625F"/>
    <w:rsid w:val="00616365"/>
    <w:rsid w:val="00616CB4"/>
    <w:rsid w:val="00616E20"/>
    <w:rsid w:val="006172A8"/>
    <w:rsid w:val="0061731E"/>
    <w:rsid w:val="00617680"/>
    <w:rsid w:val="00617F0D"/>
    <w:rsid w:val="0062003B"/>
    <w:rsid w:val="00622564"/>
    <w:rsid w:val="00622E6D"/>
    <w:rsid w:val="00623317"/>
    <w:rsid w:val="0062341C"/>
    <w:rsid w:val="00624B4F"/>
    <w:rsid w:val="0062647A"/>
    <w:rsid w:val="006268E2"/>
    <w:rsid w:val="0062750B"/>
    <w:rsid w:val="00627C43"/>
    <w:rsid w:val="00630BAB"/>
    <w:rsid w:val="00630F1E"/>
    <w:rsid w:val="00632928"/>
    <w:rsid w:val="006330BF"/>
    <w:rsid w:val="00633389"/>
    <w:rsid w:val="00634109"/>
    <w:rsid w:val="00634750"/>
    <w:rsid w:val="0063519C"/>
    <w:rsid w:val="0063545A"/>
    <w:rsid w:val="0063593E"/>
    <w:rsid w:val="00635D0F"/>
    <w:rsid w:val="00635FB2"/>
    <w:rsid w:val="00636062"/>
    <w:rsid w:val="0063661E"/>
    <w:rsid w:val="00636EED"/>
    <w:rsid w:val="00636EF0"/>
    <w:rsid w:val="00636F9E"/>
    <w:rsid w:val="006407BD"/>
    <w:rsid w:val="006415E5"/>
    <w:rsid w:val="006427A5"/>
    <w:rsid w:val="00642EF1"/>
    <w:rsid w:val="0064389A"/>
    <w:rsid w:val="006439AA"/>
    <w:rsid w:val="00644083"/>
    <w:rsid w:val="00644D81"/>
    <w:rsid w:val="0064567B"/>
    <w:rsid w:val="00645BA6"/>
    <w:rsid w:val="00645E63"/>
    <w:rsid w:val="00646096"/>
    <w:rsid w:val="00646968"/>
    <w:rsid w:val="0065356F"/>
    <w:rsid w:val="00653DB2"/>
    <w:rsid w:val="00654A4C"/>
    <w:rsid w:val="00660694"/>
    <w:rsid w:val="00661268"/>
    <w:rsid w:val="00661499"/>
    <w:rsid w:val="00661AEF"/>
    <w:rsid w:val="006625B7"/>
    <w:rsid w:val="00663456"/>
    <w:rsid w:val="0066397A"/>
    <w:rsid w:val="00664533"/>
    <w:rsid w:val="00664939"/>
    <w:rsid w:val="00664BC5"/>
    <w:rsid w:val="00664F1A"/>
    <w:rsid w:val="00666BFA"/>
    <w:rsid w:val="0067041C"/>
    <w:rsid w:val="00670966"/>
    <w:rsid w:val="006713D9"/>
    <w:rsid w:val="006715D7"/>
    <w:rsid w:val="00671691"/>
    <w:rsid w:val="00671DA1"/>
    <w:rsid w:val="00671EF9"/>
    <w:rsid w:val="00672649"/>
    <w:rsid w:val="00672B65"/>
    <w:rsid w:val="00673528"/>
    <w:rsid w:val="006742AC"/>
    <w:rsid w:val="00674960"/>
    <w:rsid w:val="00674F59"/>
    <w:rsid w:val="00675F83"/>
    <w:rsid w:val="00676088"/>
    <w:rsid w:val="00677061"/>
    <w:rsid w:val="00677095"/>
    <w:rsid w:val="00677423"/>
    <w:rsid w:val="00677555"/>
    <w:rsid w:val="0068044F"/>
    <w:rsid w:val="00680C9A"/>
    <w:rsid w:val="0068145D"/>
    <w:rsid w:val="006814AC"/>
    <w:rsid w:val="00682DD1"/>
    <w:rsid w:val="0068306B"/>
    <w:rsid w:val="00683CE2"/>
    <w:rsid w:val="00684128"/>
    <w:rsid w:val="00684FF5"/>
    <w:rsid w:val="006856FB"/>
    <w:rsid w:val="00687E85"/>
    <w:rsid w:val="0069042C"/>
    <w:rsid w:val="0069066A"/>
    <w:rsid w:val="0069092E"/>
    <w:rsid w:val="006914B5"/>
    <w:rsid w:val="00692DA9"/>
    <w:rsid w:val="00693CAB"/>
    <w:rsid w:val="00695117"/>
    <w:rsid w:val="00696C3F"/>
    <w:rsid w:val="00697AAB"/>
    <w:rsid w:val="006A05ED"/>
    <w:rsid w:val="006A07EB"/>
    <w:rsid w:val="006A0916"/>
    <w:rsid w:val="006A3388"/>
    <w:rsid w:val="006A5591"/>
    <w:rsid w:val="006A5D8F"/>
    <w:rsid w:val="006B0367"/>
    <w:rsid w:val="006B04C3"/>
    <w:rsid w:val="006B08D8"/>
    <w:rsid w:val="006B0E3C"/>
    <w:rsid w:val="006B0E89"/>
    <w:rsid w:val="006B13BF"/>
    <w:rsid w:val="006B1C31"/>
    <w:rsid w:val="006B1D4A"/>
    <w:rsid w:val="006B2218"/>
    <w:rsid w:val="006B2639"/>
    <w:rsid w:val="006B2ADA"/>
    <w:rsid w:val="006B34CF"/>
    <w:rsid w:val="006B36D9"/>
    <w:rsid w:val="006B462E"/>
    <w:rsid w:val="006B4958"/>
    <w:rsid w:val="006B4E0F"/>
    <w:rsid w:val="006B6255"/>
    <w:rsid w:val="006B64BF"/>
    <w:rsid w:val="006B6F35"/>
    <w:rsid w:val="006B7F13"/>
    <w:rsid w:val="006C08EC"/>
    <w:rsid w:val="006C22F7"/>
    <w:rsid w:val="006C3351"/>
    <w:rsid w:val="006C366C"/>
    <w:rsid w:val="006C3927"/>
    <w:rsid w:val="006C43F6"/>
    <w:rsid w:val="006C4535"/>
    <w:rsid w:val="006C535C"/>
    <w:rsid w:val="006C5845"/>
    <w:rsid w:val="006C5C13"/>
    <w:rsid w:val="006C5D05"/>
    <w:rsid w:val="006C677E"/>
    <w:rsid w:val="006C68A1"/>
    <w:rsid w:val="006C7405"/>
    <w:rsid w:val="006C75C6"/>
    <w:rsid w:val="006C7E3B"/>
    <w:rsid w:val="006D066D"/>
    <w:rsid w:val="006D0BF7"/>
    <w:rsid w:val="006D0D74"/>
    <w:rsid w:val="006D1021"/>
    <w:rsid w:val="006D10BD"/>
    <w:rsid w:val="006D1E66"/>
    <w:rsid w:val="006D26CD"/>
    <w:rsid w:val="006D29A1"/>
    <w:rsid w:val="006D3379"/>
    <w:rsid w:val="006D5059"/>
    <w:rsid w:val="006D51D3"/>
    <w:rsid w:val="006D5619"/>
    <w:rsid w:val="006D6129"/>
    <w:rsid w:val="006D6203"/>
    <w:rsid w:val="006D673D"/>
    <w:rsid w:val="006D73C2"/>
    <w:rsid w:val="006D789D"/>
    <w:rsid w:val="006E0E21"/>
    <w:rsid w:val="006E1085"/>
    <w:rsid w:val="006E1150"/>
    <w:rsid w:val="006E12E5"/>
    <w:rsid w:val="006E233D"/>
    <w:rsid w:val="006E29D0"/>
    <w:rsid w:val="006E2DE0"/>
    <w:rsid w:val="006E357D"/>
    <w:rsid w:val="006E3B99"/>
    <w:rsid w:val="006E57F0"/>
    <w:rsid w:val="006E608C"/>
    <w:rsid w:val="006E6186"/>
    <w:rsid w:val="006E6516"/>
    <w:rsid w:val="006E668C"/>
    <w:rsid w:val="006E7117"/>
    <w:rsid w:val="006E7219"/>
    <w:rsid w:val="006E7AE1"/>
    <w:rsid w:val="006E7EEA"/>
    <w:rsid w:val="006F05C1"/>
    <w:rsid w:val="006F1244"/>
    <w:rsid w:val="006F2715"/>
    <w:rsid w:val="006F27CB"/>
    <w:rsid w:val="006F36DA"/>
    <w:rsid w:val="006F397F"/>
    <w:rsid w:val="006F3CDD"/>
    <w:rsid w:val="006F3E60"/>
    <w:rsid w:val="006F5CA8"/>
    <w:rsid w:val="007004F2"/>
    <w:rsid w:val="00700935"/>
    <w:rsid w:val="00701584"/>
    <w:rsid w:val="00701BA1"/>
    <w:rsid w:val="0070304A"/>
    <w:rsid w:val="00705C0A"/>
    <w:rsid w:val="00706621"/>
    <w:rsid w:val="00706937"/>
    <w:rsid w:val="00707803"/>
    <w:rsid w:val="00710520"/>
    <w:rsid w:val="0071054C"/>
    <w:rsid w:val="00710A32"/>
    <w:rsid w:val="00710D5E"/>
    <w:rsid w:val="007114AB"/>
    <w:rsid w:val="00714288"/>
    <w:rsid w:val="00714A75"/>
    <w:rsid w:val="00714C54"/>
    <w:rsid w:val="00714D56"/>
    <w:rsid w:val="00715835"/>
    <w:rsid w:val="00715AAC"/>
    <w:rsid w:val="00716370"/>
    <w:rsid w:val="00716E11"/>
    <w:rsid w:val="0071710A"/>
    <w:rsid w:val="00717498"/>
    <w:rsid w:val="0072024C"/>
    <w:rsid w:val="00721A52"/>
    <w:rsid w:val="00721A63"/>
    <w:rsid w:val="00721E47"/>
    <w:rsid w:val="0072226A"/>
    <w:rsid w:val="00722CF6"/>
    <w:rsid w:val="0072395F"/>
    <w:rsid w:val="00724985"/>
    <w:rsid w:val="007252C1"/>
    <w:rsid w:val="007257C0"/>
    <w:rsid w:val="007263A4"/>
    <w:rsid w:val="00726C1F"/>
    <w:rsid w:val="0072761E"/>
    <w:rsid w:val="00727EBF"/>
    <w:rsid w:val="00730401"/>
    <w:rsid w:val="00730411"/>
    <w:rsid w:val="00730FDB"/>
    <w:rsid w:val="00731352"/>
    <w:rsid w:val="007313BF"/>
    <w:rsid w:val="0073182C"/>
    <w:rsid w:val="007320E9"/>
    <w:rsid w:val="007323B4"/>
    <w:rsid w:val="00733CB4"/>
    <w:rsid w:val="00733EBD"/>
    <w:rsid w:val="00733F88"/>
    <w:rsid w:val="0073419C"/>
    <w:rsid w:val="0073466D"/>
    <w:rsid w:val="00734A7B"/>
    <w:rsid w:val="007353B8"/>
    <w:rsid w:val="00735924"/>
    <w:rsid w:val="00736CCD"/>
    <w:rsid w:val="0074074E"/>
    <w:rsid w:val="007409A7"/>
    <w:rsid w:val="00741603"/>
    <w:rsid w:val="0074184D"/>
    <w:rsid w:val="007418C3"/>
    <w:rsid w:val="00741FA3"/>
    <w:rsid w:val="00742331"/>
    <w:rsid w:val="00742977"/>
    <w:rsid w:val="00743A89"/>
    <w:rsid w:val="00743AE6"/>
    <w:rsid w:val="00743D40"/>
    <w:rsid w:val="007440BB"/>
    <w:rsid w:val="00744EAE"/>
    <w:rsid w:val="00744EBF"/>
    <w:rsid w:val="00745637"/>
    <w:rsid w:val="007461EF"/>
    <w:rsid w:val="00746F89"/>
    <w:rsid w:val="00747A20"/>
    <w:rsid w:val="00747AC0"/>
    <w:rsid w:val="00750478"/>
    <w:rsid w:val="00751C92"/>
    <w:rsid w:val="00751DF6"/>
    <w:rsid w:val="0075261B"/>
    <w:rsid w:val="007533E0"/>
    <w:rsid w:val="007537C8"/>
    <w:rsid w:val="00753972"/>
    <w:rsid w:val="00753C27"/>
    <w:rsid w:val="00753EDE"/>
    <w:rsid w:val="00754152"/>
    <w:rsid w:val="007546FD"/>
    <w:rsid w:val="00754A55"/>
    <w:rsid w:val="00754EBC"/>
    <w:rsid w:val="00755212"/>
    <w:rsid w:val="00755773"/>
    <w:rsid w:val="0075604D"/>
    <w:rsid w:val="007563EE"/>
    <w:rsid w:val="00756C06"/>
    <w:rsid w:val="00756F10"/>
    <w:rsid w:val="007575C1"/>
    <w:rsid w:val="00757BEB"/>
    <w:rsid w:val="00760478"/>
    <w:rsid w:val="00760562"/>
    <w:rsid w:val="0076081D"/>
    <w:rsid w:val="00760934"/>
    <w:rsid w:val="00761AC3"/>
    <w:rsid w:val="0076294C"/>
    <w:rsid w:val="00763A40"/>
    <w:rsid w:val="00764572"/>
    <w:rsid w:val="007656B0"/>
    <w:rsid w:val="00765A8C"/>
    <w:rsid w:val="00766C8B"/>
    <w:rsid w:val="00767B97"/>
    <w:rsid w:val="007710BD"/>
    <w:rsid w:val="0077127E"/>
    <w:rsid w:val="00772A42"/>
    <w:rsid w:val="00772B95"/>
    <w:rsid w:val="00774A52"/>
    <w:rsid w:val="00776A5E"/>
    <w:rsid w:val="00777F8F"/>
    <w:rsid w:val="00780836"/>
    <w:rsid w:val="00780B3F"/>
    <w:rsid w:val="00781DC0"/>
    <w:rsid w:val="00782505"/>
    <w:rsid w:val="007830D6"/>
    <w:rsid w:val="00783C81"/>
    <w:rsid w:val="00784708"/>
    <w:rsid w:val="00784722"/>
    <w:rsid w:val="0078495B"/>
    <w:rsid w:val="00784A53"/>
    <w:rsid w:val="0078596E"/>
    <w:rsid w:val="0078784E"/>
    <w:rsid w:val="007879E8"/>
    <w:rsid w:val="007879ED"/>
    <w:rsid w:val="00787ECC"/>
    <w:rsid w:val="00790378"/>
    <w:rsid w:val="00790409"/>
    <w:rsid w:val="007906C7"/>
    <w:rsid w:val="00790DF3"/>
    <w:rsid w:val="00790FD0"/>
    <w:rsid w:val="00791325"/>
    <w:rsid w:val="00791B6A"/>
    <w:rsid w:val="00792212"/>
    <w:rsid w:val="0079310E"/>
    <w:rsid w:val="00793576"/>
    <w:rsid w:val="00793D32"/>
    <w:rsid w:val="007946B4"/>
    <w:rsid w:val="00794A9E"/>
    <w:rsid w:val="0079637E"/>
    <w:rsid w:val="00796616"/>
    <w:rsid w:val="00797017"/>
    <w:rsid w:val="0079779B"/>
    <w:rsid w:val="007A0016"/>
    <w:rsid w:val="007A039A"/>
    <w:rsid w:val="007A056C"/>
    <w:rsid w:val="007A167D"/>
    <w:rsid w:val="007A3452"/>
    <w:rsid w:val="007A383F"/>
    <w:rsid w:val="007A3CF3"/>
    <w:rsid w:val="007A445A"/>
    <w:rsid w:val="007A459F"/>
    <w:rsid w:val="007A52C8"/>
    <w:rsid w:val="007A56D3"/>
    <w:rsid w:val="007A5CC8"/>
    <w:rsid w:val="007A6629"/>
    <w:rsid w:val="007A76C3"/>
    <w:rsid w:val="007A7B70"/>
    <w:rsid w:val="007B1ACF"/>
    <w:rsid w:val="007B1BC2"/>
    <w:rsid w:val="007B1E29"/>
    <w:rsid w:val="007B1EA8"/>
    <w:rsid w:val="007B24DF"/>
    <w:rsid w:val="007B2A9A"/>
    <w:rsid w:val="007B34BC"/>
    <w:rsid w:val="007B4988"/>
    <w:rsid w:val="007B4B77"/>
    <w:rsid w:val="007B4F81"/>
    <w:rsid w:val="007B5956"/>
    <w:rsid w:val="007B60D8"/>
    <w:rsid w:val="007B6D58"/>
    <w:rsid w:val="007B7703"/>
    <w:rsid w:val="007C19C0"/>
    <w:rsid w:val="007C1EA4"/>
    <w:rsid w:val="007C1FD3"/>
    <w:rsid w:val="007C248C"/>
    <w:rsid w:val="007C2948"/>
    <w:rsid w:val="007C3369"/>
    <w:rsid w:val="007C35CF"/>
    <w:rsid w:val="007C37C1"/>
    <w:rsid w:val="007C3BF1"/>
    <w:rsid w:val="007C4656"/>
    <w:rsid w:val="007C5284"/>
    <w:rsid w:val="007C6B0F"/>
    <w:rsid w:val="007C709C"/>
    <w:rsid w:val="007C7624"/>
    <w:rsid w:val="007C7BDB"/>
    <w:rsid w:val="007D03D9"/>
    <w:rsid w:val="007D0D1A"/>
    <w:rsid w:val="007D121F"/>
    <w:rsid w:val="007D154E"/>
    <w:rsid w:val="007D1B5E"/>
    <w:rsid w:val="007D1E5F"/>
    <w:rsid w:val="007D2AFB"/>
    <w:rsid w:val="007D2D96"/>
    <w:rsid w:val="007D333E"/>
    <w:rsid w:val="007D3471"/>
    <w:rsid w:val="007D4822"/>
    <w:rsid w:val="007D5188"/>
    <w:rsid w:val="007D51AE"/>
    <w:rsid w:val="007D57F3"/>
    <w:rsid w:val="007D5B4D"/>
    <w:rsid w:val="007D64E0"/>
    <w:rsid w:val="007D6856"/>
    <w:rsid w:val="007D6F69"/>
    <w:rsid w:val="007E0196"/>
    <w:rsid w:val="007E02AC"/>
    <w:rsid w:val="007E036B"/>
    <w:rsid w:val="007E0BB6"/>
    <w:rsid w:val="007E1789"/>
    <w:rsid w:val="007E1FAC"/>
    <w:rsid w:val="007E301D"/>
    <w:rsid w:val="007E4A60"/>
    <w:rsid w:val="007E4F41"/>
    <w:rsid w:val="007E581E"/>
    <w:rsid w:val="007E583A"/>
    <w:rsid w:val="007E5E5D"/>
    <w:rsid w:val="007E674F"/>
    <w:rsid w:val="007E6C6E"/>
    <w:rsid w:val="007E6EEB"/>
    <w:rsid w:val="007F0EC5"/>
    <w:rsid w:val="007F1346"/>
    <w:rsid w:val="007F13E8"/>
    <w:rsid w:val="007F1F14"/>
    <w:rsid w:val="007F32B7"/>
    <w:rsid w:val="007F35DE"/>
    <w:rsid w:val="007F3DAA"/>
    <w:rsid w:val="007F4531"/>
    <w:rsid w:val="007F4DB7"/>
    <w:rsid w:val="007F4EB5"/>
    <w:rsid w:val="007F5413"/>
    <w:rsid w:val="007F590B"/>
    <w:rsid w:val="007F615C"/>
    <w:rsid w:val="007F6746"/>
    <w:rsid w:val="007F69C2"/>
    <w:rsid w:val="007F6C8C"/>
    <w:rsid w:val="007F7ADF"/>
    <w:rsid w:val="007F7AE2"/>
    <w:rsid w:val="00800D7D"/>
    <w:rsid w:val="008018AF"/>
    <w:rsid w:val="00801904"/>
    <w:rsid w:val="00801980"/>
    <w:rsid w:val="00802229"/>
    <w:rsid w:val="00802810"/>
    <w:rsid w:val="00802E55"/>
    <w:rsid w:val="00802ED6"/>
    <w:rsid w:val="00802F24"/>
    <w:rsid w:val="00803E3C"/>
    <w:rsid w:val="00803F6E"/>
    <w:rsid w:val="008058ED"/>
    <w:rsid w:val="00805DA5"/>
    <w:rsid w:val="00806694"/>
    <w:rsid w:val="00806DD7"/>
    <w:rsid w:val="008077F3"/>
    <w:rsid w:val="00807926"/>
    <w:rsid w:val="00811480"/>
    <w:rsid w:val="00811D6C"/>
    <w:rsid w:val="0081254B"/>
    <w:rsid w:val="00812A6C"/>
    <w:rsid w:val="008137BC"/>
    <w:rsid w:val="00813C26"/>
    <w:rsid w:val="00813C64"/>
    <w:rsid w:val="008140F7"/>
    <w:rsid w:val="00815654"/>
    <w:rsid w:val="00816AA5"/>
    <w:rsid w:val="008174BD"/>
    <w:rsid w:val="008175EB"/>
    <w:rsid w:val="008200BF"/>
    <w:rsid w:val="00821784"/>
    <w:rsid w:val="0082304C"/>
    <w:rsid w:val="0082306C"/>
    <w:rsid w:val="00823126"/>
    <w:rsid w:val="008238BE"/>
    <w:rsid w:val="00824635"/>
    <w:rsid w:val="00824AA2"/>
    <w:rsid w:val="008262C2"/>
    <w:rsid w:val="008264F6"/>
    <w:rsid w:val="008266FE"/>
    <w:rsid w:val="00826A8F"/>
    <w:rsid w:val="008277DE"/>
    <w:rsid w:val="00827B64"/>
    <w:rsid w:val="008301F0"/>
    <w:rsid w:val="00831179"/>
    <w:rsid w:val="00831487"/>
    <w:rsid w:val="008315AD"/>
    <w:rsid w:val="008316DC"/>
    <w:rsid w:val="0083196E"/>
    <w:rsid w:val="00832370"/>
    <w:rsid w:val="00834059"/>
    <w:rsid w:val="0083420E"/>
    <w:rsid w:val="00835147"/>
    <w:rsid w:val="008355DF"/>
    <w:rsid w:val="00835BC7"/>
    <w:rsid w:val="00836730"/>
    <w:rsid w:val="00836E03"/>
    <w:rsid w:val="00841369"/>
    <w:rsid w:val="00841F86"/>
    <w:rsid w:val="00842241"/>
    <w:rsid w:val="008431FB"/>
    <w:rsid w:val="00843880"/>
    <w:rsid w:val="008439E0"/>
    <w:rsid w:val="00843C9E"/>
    <w:rsid w:val="00843FD4"/>
    <w:rsid w:val="00844909"/>
    <w:rsid w:val="00845188"/>
    <w:rsid w:val="00846573"/>
    <w:rsid w:val="00847C84"/>
    <w:rsid w:val="008509BA"/>
    <w:rsid w:val="0085205E"/>
    <w:rsid w:val="00852AFD"/>
    <w:rsid w:val="00852D32"/>
    <w:rsid w:val="00853B07"/>
    <w:rsid w:val="00853D75"/>
    <w:rsid w:val="00854A89"/>
    <w:rsid w:val="00854F17"/>
    <w:rsid w:val="00855D86"/>
    <w:rsid w:val="00856A3C"/>
    <w:rsid w:val="00856B24"/>
    <w:rsid w:val="00856FD8"/>
    <w:rsid w:val="0085709F"/>
    <w:rsid w:val="00857888"/>
    <w:rsid w:val="00860828"/>
    <w:rsid w:val="00860F88"/>
    <w:rsid w:val="00862298"/>
    <w:rsid w:val="008626E5"/>
    <w:rsid w:val="008634EA"/>
    <w:rsid w:val="00864344"/>
    <w:rsid w:val="00864465"/>
    <w:rsid w:val="00864C26"/>
    <w:rsid w:val="00864E85"/>
    <w:rsid w:val="00864F0D"/>
    <w:rsid w:val="008658D2"/>
    <w:rsid w:val="00865ACB"/>
    <w:rsid w:val="008660DA"/>
    <w:rsid w:val="0086633D"/>
    <w:rsid w:val="008668CF"/>
    <w:rsid w:val="00866C12"/>
    <w:rsid w:val="0087019B"/>
    <w:rsid w:val="00871152"/>
    <w:rsid w:val="0087116D"/>
    <w:rsid w:val="00871CC8"/>
    <w:rsid w:val="0087295B"/>
    <w:rsid w:val="008733AD"/>
    <w:rsid w:val="00873DDC"/>
    <w:rsid w:val="00873E26"/>
    <w:rsid w:val="00873EDC"/>
    <w:rsid w:val="00874F0F"/>
    <w:rsid w:val="00875B13"/>
    <w:rsid w:val="00875D61"/>
    <w:rsid w:val="0087683E"/>
    <w:rsid w:val="00877876"/>
    <w:rsid w:val="0087787F"/>
    <w:rsid w:val="00877CA2"/>
    <w:rsid w:val="00877CF8"/>
    <w:rsid w:val="00880D61"/>
    <w:rsid w:val="008816EF"/>
    <w:rsid w:val="00881906"/>
    <w:rsid w:val="00882574"/>
    <w:rsid w:val="00883820"/>
    <w:rsid w:val="00883A13"/>
    <w:rsid w:val="00883DB6"/>
    <w:rsid w:val="00884064"/>
    <w:rsid w:val="00884BFC"/>
    <w:rsid w:val="00884CB1"/>
    <w:rsid w:val="00885BA9"/>
    <w:rsid w:val="00885DC9"/>
    <w:rsid w:val="00885F01"/>
    <w:rsid w:val="00885FD2"/>
    <w:rsid w:val="008864F8"/>
    <w:rsid w:val="00886C4E"/>
    <w:rsid w:val="008878E5"/>
    <w:rsid w:val="008900B8"/>
    <w:rsid w:val="008907F3"/>
    <w:rsid w:val="0089099C"/>
    <w:rsid w:val="00890ECF"/>
    <w:rsid w:val="008914AE"/>
    <w:rsid w:val="0089162B"/>
    <w:rsid w:val="00892C7A"/>
    <w:rsid w:val="00893054"/>
    <w:rsid w:val="0089311D"/>
    <w:rsid w:val="00893A7D"/>
    <w:rsid w:val="0089450C"/>
    <w:rsid w:val="00894C4E"/>
    <w:rsid w:val="008950D1"/>
    <w:rsid w:val="008969E4"/>
    <w:rsid w:val="00897706"/>
    <w:rsid w:val="008A058D"/>
    <w:rsid w:val="008A096B"/>
    <w:rsid w:val="008A0D45"/>
    <w:rsid w:val="008A18EC"/>
    <w:rsid w:val="008A1DEF"/>
    <w:rsid w:val="008A25AE"/>
    <w:rsid w:val="008A27FE"/>
    <w:rsid w:val="008A287E"/>
    <w:rsid w:val="008A29BC"/>
    <w:rsid w:val="008A32B4"/>
    <w:rsid w:val="008A38AE"/>
    <w:rsid w:val="008A4772"/>
    <w:rsid w:val="008A58F2"/>
    <w:rsid w:val="008A5ADC"/>
    <w:rsid w:val="008A6109"/>
    <w:rsid w:val="008A629F"/>
    <w:rsid w:val="008A63EC"/>
    <w:rsid w:val="008A6463"/>
    <w:rsid w:val="008A6C9D"/>
    <w:rsid w:val="008A6D28"/>
    <w:rsid w:val="008A6E62"/>
    <w:rsid w:val="008A7090"/>
    <w:rsid w:val="008A7AB4"/>
    <w:rsid w:val="008B03A7"/>
    <w:rsid w:val="008B0E7A"/>
    <w:rsid w:val="008B1535"/>
    <w:rsid w:val="008B1C26"/>
    <w:rsid w:val="008B2085"/>
    <w:rsid w:val="008B2460"/>
    <w:rsid w:val="008B3418"/>
    <w:rsid w:val="008B36F2"/>
    <w:rsid w:val="008B37AE"/>
    <w:rsid w:val="008B3C4A"/>
    <w:rsid w:val="008B487A"/>
    <w:rsid w:val="008B4C95"/>
    <w:rsid w:val="008B4D80"/>
    <w:rsid w:val="008B4E90"/>
    <w:rsid w:val="008B5071"/>
    <w:rsid w:val="008B60B5"/>
    <w:rsid w:val="008B655C"/>
    <w:rsid w:val="008B693F"/>
    <w:rsid w:val="008B6A74"/>
    <w:rsid w:val="008C0061"/>
    <w:rsid w:val="008C1746"/>
    <w:rsid w:val="008C2887"/>
    <w:rsid w:val="008C29AE"/>
    <w:rsid w:val="008C36FB"/>
    <w:rsid w:val="008C3854"/>
    <w:rsid w:val="008C3A9D"/>
    <w:rsid w:val="008C3CC5"/>
    <w:rsid w:val="008C3FA8"/>
    <w:rsid w:val="008C40DF"/>
    <w:rsid w:val="008C5E72"/>
    <w:rsid w:val="008C6241"/>
    <w:rsid w:val="008C699F"/>
    <w:rsid w:val="008C6AB0"/>
    <w:rsid w:val="008C6CA4"/>
    <w:rsid w:val="008C6D7A"/>
    <w:rsid w:val="008D1A4E"/>
    <w:rsid w:val="008D34EB"/>
    <w:rsid w:val="008D3957"/>
    <w:rsid w:val="008D3A56"/>
    <w:rsid w:val="008D427B"/>
    <w:rsid w:val="008D4C1E"/>
    <w:rsid w:val="008D4DF2"/>
    <w:rsid w:val="008D57FE"/>
    <w:rsid w:val="008D5FA2"/>
    <w:rsid w:val="008D6465"/>
    <w:rsid w:val="008D698C"/>
    <w:rsid w:val="008D6D6E"/>
    <w:rsid w:val="008D7238"/>
    <w:rsid w:val="008D7282"/>
    <w:rsid w:val="008D7FF4"/>
    <w:rsid w:val="008E1E6C"/>
    <w:rsid w:val="008E2A1D"/>
    <w:rsid w:val="008E2C9F"/>
    <w:rsid w:val="008E2DAD"/>
    <w:rsid w:val="008E32F7"/>
    <w:rsid w:val="008E367E"/>
    <w:rsid w:val="008E5315"/>
    <w:rsid w:val="008E546D"/>
    <w:rsid w:val="008E5E57"/>
    <w:rsid w:val="008E60CC"/>
    <w:rsid w:val="008E64DB"/>
    <w:rsid w:val="008E6E2E"/>
    <w:rsid w:val="008E750B"/>
    <w:rsid w:val="008E7EDF"/>
    <w:rsid w:val="008F0222"/>
    <w:rsid w:val="008F0396"/>
    <w:rsid w:val="008F11BF"/>
    <w:rsid w:val="008F20F3"/>
    <w:rsid w:val="008F29DF"/>
    <w:rsid w:val="008F31F5"/>
    <w:rsid w:val="008F410E"/>
    <w:rsid w:val="008F4168"/>
    <w:rsid w:val="008F4327"/>
    <w:rsid w:val="008F4675"/>
    <w:rsid w:val="008F4D07"/>
    <w:rsid w:val="008F58AE"/>
    <w:rsid w:val="008F5E6A"/>
    <w:rsid w:val="008F641E"/>
    <w:rsid w:val="008F6841"/>
    <w:rsid w:val="008F750F"/>
    <w:rsid w:val="008F7BCA"/>
    <w:rsid w:val="0090064A"/>
    <w:rsid w:val="0090244E"/>
    <w:rsid w:val="00902C81"/>
    <w:rsid w:val="00903151"/>
    <w:rsid w:val="00903B89"/>
    <w:rsid w:val="00904475"/>
    <w:rsid w:val="00904579"/>
    <w:rsid w:val="00904860"/>
    <w:rsid w:val="00905238"/>
    <w:rsid w:val="0090605F"/>
    <w:rsid w:val="009067FA"/>
    <w:rsid w:val="0090790D"/>
    <w:rsid w:val="00907922"/>
    <w:rsid w:val="00910826"/>
    <w:rsid w:val="00910D9E"/>
    <w:rsid w:val="00913318"/>
    <w:rsid w:val="00913CF0"/>
    <w:rsid w:val="009160B3"/>
    <w:rsid w:val="00916943"/>
    <w:rsid w:val="00917C31"/>
    <w:rsid w:val="00917DB9"/>
    <w:rsid w:val="00920234"/>
    <w:rsid w:val="009208E5"/>
    <w:rsid w:val="00920B98"/>
    <w:rsid w:val="00921205"/>
    <w:rsid w:val="009227ED"/>
    <w:rsid w:val="00923008"/>
    <w:rsid w:val="009235E6"/>
    <w:rsid w:val="009246E2"/>
    <w:rsid w:val="009248E0"/>
    <w:rsid w:val="009249D2"/>
    <w:rsid w:val="00924E52"/>
    <w:rsid w:val="009251F6"/>
    <w:rsid w:val="00925D74"/>
    <w:rsid w:val="00926A29"/>
    <w:rsid w:val="00926D5E"/>
    <w:rsid w:val="0093031E"/>
    <w:rsid w:val="0093062B"/>
    <w:rsid w:val="00930B34"/>
    <w:rsid w:val="0093162A"/>
    <w:rsid w:val="00931FA8"/>
    <w:rsid w:val="00932942"/>
    <w:rsid w:val="00932A69"/>
    <w:rsid w:val="00932E7B"/>
    <w:rsid w:val="00933724"/>
    <w:rsid w:val="00933ADB"/>
    <w:rsid w:val="00933D8A"/>
    <w:rsid w:val="00933DB8"/>
    <w:rsid w:val="00934C28"/>
    <w:rsid w:val="00935386"/>
    <w:rsid w:val="00935758"/>
    <w:rsid w:val="00935F1B"/>
    <w:rsid w:val="009360B4"/>
    <w:rsid w:val="009368E4"/>
    <w:rsid w:val="00936DE7"/>
    <w:rsid w:val="009401AA"/>
    <w:rsid w:val="00940A12"/>
    <w:rsid w:val="00941327"/>
    <w:rsid w:val="0094137A"/>
    <w:rsid w:val="00941626"/>
    <w:rsid w:val="00941B5F"/>
    <w:rsid w:val="00942730"/>
    <w:rsid w:val="00943C9B"/>
    <w:rsid w:val="00943D5B"/>
    <w:rsid w:val="0094425C"/>
    <w:rsid w:val="00944261"/>
    <w:rsid w:val="009449A2"/>
    <w:rsid w:val="0094506D"/>
    <w:rsid w:val="009451D6"/>
    <w:rsid w:val="009464D9"/>
    <w:rsid w:val="00946754"/>
    <w:rsid w:val="00946E46"/>
    <w:rsid w:val="00950D65"/>
    <w:rsid w:val="00951357"/>
    <w:rsid w:val="00951F25"/>
    <w:rsid w:val="0095254D"/>
    <w:rsid w:val="00952ADA"/>
    <w:rsid w:val="009537A8"/>
    <w:rsid w:val="00954CA6"/>
    <w:rsid w:val="009554F8"/>
    <w:rsid w:val="00955768"/>
    <w:rsid w:val="00955FF6"/>
    <w:rsid w:val="009561FA"/>
    <w:rsid w:val="00956A94"/>
    <w:rsid w:val="00956FF5"/>
    <w:rsid w:val="009570CB"/>
    <w:rsid w:val="0095712D"/>
    <w:rsid w:val="00957695"/>
    <w:rsid w:val="0095783C"/>
    <w:rsid w:val="00960A2E"/>
    <w:rsid w:val="009611E5"/>
    <w:rsid w:val="00961348"/>
    <w:rsid w:val="009629BC"/>
    <w:rsid w:val="00963006"/>
    <w:rsid w:val="00963C0D"/>
    <w:rsid w:val="0096463D"/>
    <w:rsid w:val="00964E2A"/>
    <w:rsid w:val="00966399"/>
    <w:rsid w:val="0096652E"/>
    <w:rsid w:val="0096677D"/>
    <w:rsid w:val="009672E7"/>
    <w:rsid w:val="00967752"/>
    <w:rsid w:val="00967FBF"/>
    <w:rsid w:val="00970177"/>
    <w:rsid w:val="009705D5"/>
    <w:rsid w:val="00970779"/>
    <w:rsid w:val="009707EF"/>
    <w:rsid w:val="00970E36"/>
    <w:rsid w:val="0097188F"/>
    <w:rsid w:val="00971EC0"/>
    <w:rsid w:val="0097272B"/>
    <w:rsid w:val="00974CF2"/>
    <w:rsid w:val="00974F95"/>
    <w:rsid w:val="00975724"/>
    <w:rsid w:val="00975AD9"/>
    <w:rsid w:val="00975DF7"/>
    <w:rsid w:val="00977157"/>
    <w:rsid w:val="009778ED"/>
    <w:rsid w:val="00977ED9"/>
    <w:rsid w:val="00981FA6"/>
    <w:rsid w:val="00982A52"/>
    <w:rsid w:val="00983451"/>
    <w:rsid w:val="00983919"/>
    <w:rsid w:val="009839A5"/>
    <w:rsid w:val="00983EE2"/>
    <w:rsid w:val="0098408B"/>
    <w:rsid w:val="00984192"/>
    <w:rsid w:val="00984CEA"/>
    <w:rsid w:val="00985010"/>
    <w:rsid w:val="00985072"/>
    <w:rsid w:val="00985D7A"/>
    <w:rsid w:val="00986D27"/>
    <w:rsid w:val="009870EC"/>
    <w:rsid w:val="00987135"/>
    <w:rsid w:val="009873F9"/>
    <w:rsid w:val="00990AB1"/>
    <w:rsid w:val="00991813"/>
    <w:rsid w:val="00994B33"/>
    <w:rsid w:val="00994DED"/>
    <w:rsid w:val="009952F0"/>
    <w:rsid w:val="00997B75"/>
    <w:rsid w:val="009A1582"/>
    <w:rsid w:val="009A26DE"/>
    <w:rsid w:val="009A2784"/>
    <w:rsid w:val="009A2ABE"/>
    <w:rsid w:val="009A3361"/>
    <w:rsid w:val="009A34C1"/>
    <w:rsid w:val="009A34F6"/>
    <w:rsid w:val="009A4112"/>
    <w:rsid w:val="009A45DE"/>
    <w:rsid w:val="009A4E4F"/>
    <w:rsid w:val="009A4EBF"/>
    <w:rsid w:val="009A576D"/>
    <w:rsid w:val="009A5B39"/>
    <w:rsid w:val="009A5B41"/>
    <w:rsid w:val="009A5FB2"/>
    <w:rsid w:val="009A67DE"/>
    <w:rsid w:val="009A6908"/>
    <w:rsid w:val="009A7697"/>
    <w:rsid w:val="009A7D21"/>
    <w:rsid w:val="009A7E68"/>
    <w:rsid w:val="009B03EF"/>
    <w:rsid w:val="009B09F6"/>
    <w:rsid w:val="009B0B59"/>
    <w:rsid w:val="009B1C6F"/>
    <w:rsid w:val="009B1E89"/>
    <w:rsid w:val="009B1F22"/>
    <w:rsid w:val="009B2440"/>
    <w:rsid w:val="009B2987"/>
    <w:rsid w:val="009B3112"/>
    <w:rsid w:val="009B5B13"/>
    <w:rsid w:val="009B61BC"/>
    <w:rsid w:val="009B7877"/>
    <w:rsid w:val="009B7D0F"/>
    <w:rsid w:val="009B7D48"/>
    <w:rsid w:val="009B7EF7"/>
    <w:rsid w:val="009C024E"/>
    <w:rsid w:val="009C0D7C"/>
    <w:rsid w:val="009C23BE"/>
    <w:rsid w:val="009C284D"/>
    <w:rsid w:val="009C291C"/>
    <w:rsid w:val="009C3915"/>
    <w:rsid w:val="009C4BE4"/>
    <w:rsid w:val="009C4D77"/>
    <w:rsid w:val="009C5531"/>
    <w:rsid w:val="009C5836"/>
    <w:rsid w:val="009C5D3E"/>
    <w:rsid w:val="009C651F"/>
    <w:rsid w:val="009C6ED8"/>
    <w:rsid w:val="009D047F"/>
    <w:rsid w:val="009D0F3B"/>
    <w:rsid w:val="009D2213"/>
    <w:rsid w:val="009D303C"/>
    <w:rsid w:val="009D3232"/>
    <w:rsid w:val="009D3638"/>
    <w:rsid w:val="009D3A2F"/>
    <w:rsid w:val="009D4617"/>
    <w:rsid w:val="009D4BD5"/>
    <w:rsid w:val="009D74AA"/>
    <w:rsid w:val="009D7625"/>
    <w:rsid w:val="009E0503"/>
    <w:rsid w:val="009E0A2F"/>
    <w:rsid w:val="009E0A8B"/>
    <w:rsid w:val="009E0C20"/>
    <w:rsid w:val="009E1245"/>
    <w:rsid w:val="009E1A0D"/>
    <w:rsid w:val="009E2750"/>
    <w:rsid w:val="009E33A4"/>
    <w:rsid w:val="009E3B1A"/>
    <w:rsid w:val="009E4844"/>
    <w:rsid w:val="009E4A91"/>
    <w:rsid w:val="009E50EC"/>
    <w:rsid w:val="009E5A1A"/>
    <w:rsid w:val="009E6308"/>
    <w:rsid w:val="009E69D1"/>
    <w:rsid w:val="009E6C4F"/>
    <w:rsid w:val="009E74E7"/>
    <w:rsid w:val="009F1262"/>
    <w:rsid w:val="009F2345"/>
    <w:rsid w:val="009F2F17"/>
    <w:rsid w:val="009F3022"/>
    <w:rsid w:val="009F30BC"/>
    <w:rsid w:val="009F33B5"/>
    <w:rsid w:val="009F3BF7"/>
    <w:rsid w:val="009F3E99"/>
    <w:rsid w:val="009F476C"/>
    <w:rsid w:val="009F597E"/>
    <w:rsid w:val="009F59EF"/>
    <w:rsid w:val="009F5EBF"/>
    <w:rsid w:val="009F6723"/>
    <w:rsid w:val="009F6EED"/>
    <w:rsid w:val="009F7B32"/>
    <w:rsid w:val="00A01BC5"/>
    <w:rsid w:val="00A0281A"/>
    <w:rsid w:val="00A02A53"/>
    <w:rsid w:val="00A02B24"/>
    <w:rsid w:val="00A02E82"/>
    <w:rsid w:val="00A02E96"/>
    <w:rsid w:val="00A032D4"/>
    <w:rsid w:val="00A03A7D"/>
    <w:rsid w:val="00A0446E"/>
    <w:rsid w:val="00A047BE"/>
    <w:rsid w:val="00A04AF1"/>
    <w:rsid w:val="00A05281"/>
    <w:rsid w:val="00A052C4"/>
    <w:rsid w:val="00A057DE"/>
    <w:rsid w:val="00A063C2"/>
    <w:rsid w:val="00A074C5"/>
    <w:rsid w:val="00A07557"/>
    <w:rsid w:val="00A07E1E"/>
    <w:rsid w:val="00A07F41"/>
    <w:rsid w:val="00A10104"/>
    <w:rsid w:val="00A1061C"/>
    <w:rsid w:val="00A10622"/>
    <w:rsid w:val="00A107E0"/>
    <w:rsid w:val="00A122E8"/>
    <w:rsid w:val="00A122FF"/>
    <w:rsid w:val="00A13CDB"/>
    <w:rsid w:val="00A13E94"/>
    <w:rsid w:val="00A143C6"/>
    <w:rsid w:val="00A14D35"/>
    <w:rsid w:val="00A15A32"/>
    <w:rsid w:val="00A171FF"/>
    <w:rsid w:val="00A20F4A"/>
    <w:rsid w:val="00A21347"/>
    <w:rsid w:val="00A21576"/>
    <w:rsid w:val="00A22DB9"/>
    <w:rsid w:val="00A24128"/>
    <w:rsid w:val="00A24A8A"/>
    <w:rsid w:val="00A251EA"/>
    <w:rsid w:val="00A2529F"/>
    <w:rsid w:val="00A25779"/>
    <w:rsid w:val="00A26315"/>
    <w:rsid w:val="00A263FE"/>
    <w:rsid w:val="00A26DD2"/>
    <w:rsid w:val="00A277BC"/>
    <w:rsid w:val="00A27915"/>
    <w:rsid w:val="00A27D0E"/>
    <w:rsid w:val="00A30827"/>
    <w:rsid w:val="00A31309"/>
    <w:rsid w:val="00A314DE"/>
    <w:rsid w:val="00A33099"/>
    <w:rsid w:val="00A331E4"/>
    <w:rsid w:val="00A336C1"/>
    <w:rsid w:val="00A33701"/>
    <w:rsid w:val="00A35337"/>
    <w:rsid w:val="00A35389"/>
    <w:rsid w:val="00A35D4C"/>
    <w:rsid w:val="00A35D7A"/>
    <w:rsid w:val="00A37812"/>
    <w:rsid w:val="00A37A79"/>
    <w:rsid w:val="00A40542"/>
    <w:rsid w:val="00A407B4"/>
    <w:rsid w:val="00A40C84"/>
    <w:rsid w:val="00A41797"/>
    <w:rsid w:val="00A41F87"/>
    <w:rsid w:val="00A423A1"/>
    <w:rsid w:val="00A4252D"/>
    <w:rsid w:val="00A42F71"/>
    <w:rsid w:val="00A442A8"/>
    <w:rsid w:val="00A44CAD"/>
    <w:rsid w:val="00A44D89"/>
    <w:rsid w:val="00A458A1"/>
    <w:rsid w:val="00A461CB"/>
    <w:rsid w:val="00A47684"/>
    <w:rsid w:val="00A47828"/>
    <w:rsid w:val="00A47C26"/>
    <w:rsid w:val="00A47E22"/>
    <w:rsid w:val="00A50661"/>
    <w:rsid w:val="00A525AC"/>
    <w:rsid w:val="00A52B24"/>
    <w:rsid w:val="00A54233"/>
    <w:rsid w:val="00A546FE"/>
    <w:rsid w:val="00A54B1B"/>
    <w:rsid w:val="00A55ACA"/>
    <w:rsid w:val="00A56558"/>
    <w:rsid w:val="00A567A5"/>
    <w:rsid w:val="00A56C64"/>
    <w:rsid w:val="00A57DEF"/>
    <w:rsid w:val="00A607EA"/>
    <w:rsid w:val="00A60D62"/>
    <w:rsid w:val="00A61445"/>
    <w:rsid w:val="00A6199E"/>
    <w:rsid w:val="00A61B68"/>
    <w:rsid w:val="00A61DEB"/>
    <w:rsid w:val="00A62420"/>
    <w:rsid w:val="00A62DC4"/>
    <w:rsid w:val="00A63DA6"/>
    <w:rsid w:val="00A647A9"/>
    <w:rsid w:val="00A65184"/>
    <w:rsid w:val="00A65CCA"/>
    <w:rsid w:val="00A671AF"/>
    <w:rsid w:val="00A671F6"/>
    <w:rsid w:val="00A71A21"/>
    <w:rsid w:val="00A71F87"/>
    <w:rsid w:val="00A720FF"/>
    <w:rsid w:val="00A72BB1"/>
    <w:rsid w:val="00A731ED"/>
    <w:rsid w:val="00A73961"/>
    <w:rsid w:val="00A73BD6"/>
    <w:rsid w:val="00A74257"/>
    <w:rsid w:val="00A74BC3"/>
    <w:rsid w:val="00A750E4"/>
    <w:rsid w:val="00A75FD5"/>
    <w:rsid w:val="00A77014"/>
    <w:rsid w:val="00A77142"/>
    <w:rsid w:val="00A7716A"/>
    <w:rsid w:val="00A77263"/>
    <w:rsid w:val="00A77A87"/>
    <w:rsid w:val="00A804FD"/>
    <w:rsid w:val="00A8095A"/>
    <w:rsid w:val="00A81731"/>
    <w:rsid w:val="00A82148"/>
    <w:rsid w:val="00A83603"/>
    <w:rsid w:val="00A847EB"/>
    <w:rsid w:val="00A8585C"/>
    <w:rsid w:val="00A85CF7"/>
    <w:rsid w:val="00A8603B"/>
    <w:rsid w:val="00A86301"/>
    <w:rsid w:val="00A86413"/>
    <w:rsid w:val="00A86618"/>
    <w:rsid w:val="00A86D94"/>
    <w:rsid w:val="00A87303"/>
    <w:rsid w:val="00A875B9"/>
    <w:rsid w:val="00A87D32"/>
    <w:rsid w:val="00A907C2"/>
    <w:rsid w:val="00A908DE"/>
    <w:rsid w:val="00A917E4"/>
    <w:rsid w:val="00A91DB8"/>
    <w:rsid w:val="00A92A9F"/>
    <w:rsid w:val="00A92AF2"/>
    <w:rsid w:val="00A94060"/>
    <w:rsid w:val="00A94493"/>
    <w:rsid w:val="00A95EE0"/>
    <w:rsid w:val="00A9635C"/>
    <w:rsid w:val="00A97211"/>
    <w:rsid w:val="00AA057F"/>
    <w:rsid w:val="00AA07DF"/>
    <w:rsid w:val="00AA083F"/>
    <w:rsid w:val="00AA1368"/>
    <w:rsid w:val="00AA1BC5"/>
    <w:rsid w:val="00AA2B24"/>
    <w:rsid w:val="00AA3941"/>
    <w:rsid w:val="00AA41F8"/>
    <w:rsid w:val="00AA4837"/>
    <w:rsid w:val="00AA52BB"/>
    <w:rsid w:val="00AA5A29"/>
    <w:rsid w:val="00AA5DF6"/>
    <w:rsid w:val="00AA6003"/>
    <w:rsid w:val="00AA763D"/>
    <w:rsid w:val="00AA7BA4"/>
    <w:rsid w:val="00AA7EC7"/>
    <w:rsid w:val="00AA7EFF"/>
    <w:rsid w:val="00AB0E00"/>
    <w:rsid w:val="00AB2395"/>
    <w:rsid w:val="00AB2C62"/>
    <w:rsid w:val="00AB313D"/>
    <w:rsid w:val="00AB33C3"/>
    <w:rsid w:val="00AB4FFA"/>
    <w:rsid w:val="00AB608E"/>
    <w:rsid w:val="00AB6CC6"/>
    <w:rsid w:val="00AC0184"/>
    <w:rsid w:val="00AC06E3"/>
    <w:rsid w:val="00AC0DB2"/>
    <w:rsid w:val="00AC1F11"/>
    <w:rsid w:val="00AC286A"/>
    <w:rsid w:val="00AC31C1"/>
    <w:rsid w:val="00AC3276"/>
    <w:rsid w:val="00AC39C7"/>
    <w:rsid w:val="00AC3BF6"/>
    <w:rsid w:val="00AC3E94"/>
    <w:rsid w:val="00AC5335"/>
    <w:rsid w:val="00AC569A"/>
    <w:rsid w:val="00AC583A"/>
    <w:rsid w:val="00AC66B2"/>
    <w:rsid w:val="00AC6F27"/>
    <w:rsid w:val="00AC7438"/>
    <w:rsid w:val="00AC7D6E"/>
    <w:rsid w:val="00AD019F"/>
    <w:rsid w:val="00AD0581"/>
    <w:rsid w:val="00AD0B1F"/>
    <w:rsid w:val="00AD1072"/>
    <w:rsid w:val="00AD1858"/>
    <w:rsid w:val="00AD3F45"/>
    <w:rsid w:val="00AD4598"/>
    <w:rsid w:val="00AD598E"/>
    <w:rsid w:val="00AD5C49"/>
    <w:rsid w:val="00AD60CE"/>
    <w:rsid w:val="00AD623B"/>
    <w:rsid w:val="00AD66CB"/>
    <w:rsid w:val="00AD6F98"/>
    <w:rsid w:val="00AD7116"/>
    <w:rsid w:val="00AD71CB"/>
    <w:rsid w:val="00AE046F"/>
    <w:rsid w:val="00AE0972"/>
    <w:rsid w:val="00AE0E73"/>
    <w:rsid w:val="00AE162E"/>
    <w:rsid w:val="00AE1AB0"/>
    <w:rsid w:val="00AE2483"/>
    <w:rsid w:val="00AE24B1"/>
    <w:rsid w:val="00AE36DC"/>
    <w:rsid w:val="00AE42B9"/>
    <w:rsid w:val="00AE52C1"/>
    <w:rsid w:val="00AE64F8"/>
    <w:rsid w:val="00AE684C"/>
    <w:rsid w:val="00AE7F6C"/>
    <w:rsid w:val="00AF0238"/>
    <w:rsid w:val="00AF1155"/>
    <w:rsid w:val="00AF13DA"/>
    <w:rsid w:val="00AF1708"/>
    <w:rsid w:val="00AF20CF"/>
    <w:rsid w:val="00AF2498"/>
    <w:rsid w:val="00AF34CB"/>
    <w:rsid w:val="00AF42F8"/>
    <w:rsid w:val="00AF433F"/>
    <w:rsid w:val="00AF4775"/>
    <w:rsid w:val="00AF53B4"/>
    <w:rsid w:val="00AF5527"/>
    <w:rsid w:val="00AF5568"/>
    <w:rsid w:val="00AF5EC1"/>
    <w:rsid w:val="00AF6672"/>
    <w:rsid w:val="00AF6D88"/>
    <w:rsid w:val="00AF74D1"/>
    <w:rsid w:val="00AF75EB"/>
    <w:rsid w:val="00B00FAB"/>
    <w:rsid w:val="00B01453"/>
    <w:rsid w:val="00B0172C"/>
    <w:rsid w:val="00B04AC9"/>
    <w:rsid w:val="00B04B16"/>
    <w:rsid w:val="00B0531F"/>
    <w:rsid w:val="00B056D2"/>
    <w:rsid w:val="00B0573E"/>
    <w:rsid w:val="00B0627E"/>
    <w:rsid w:val="00B06367"/>
    <w:rsid w:val="00B0681C"/>
    <w:rsid w:val="00B06BEC"/>
    <w:rsid w:val="00B0755B"/>
    <w:rsid w:val="00B076E7"/>
    <w:rsid w:val="00B079AF"/>
    <w:rsid w:val="00B10240"/>
    <w:rsid w:val="00B1027A"/>
    <w:rsid w:val="00B10B82"/>
    <w:rsid w:val="00B10D39"/>
    <w:rsid w:val="00B10DA5"/>
    <w:rsid w:val="00B12869"/>
    <w:rsid w:val="00B12AA0"/>
    <w:rsid w:val="00B12CF2"/>
    <w:rsid w:val="00B13B93"/>
    <w:rsid w:val="00B13C97"/>
    <w:rsid w:val="00B1466D"/>
    <w:rsid w:val="00B15172"/>
    <w:rsid w:val="00B160A2"/>
    <w:rsid w:val="00B1620F"/>
    <w:rsid w:val="00B1630C"/>
    <w:rsid w:val="00B1647C"/>
    <w:rsid w:val="00B16895"/>
    <w:rsid w:val="00B1719B"/>
    <w:rsid w:val="00B1747B"/>
    <w:rsid w:val="00B200E0"/>
    <w:rsid w:val="00B20F23"/>
    <w:rsid w:val="00B21313"/>
    <w:rsid w:val="00B213D0"/>
    <w:rsid w:val="00B21746"/>
    <w:rsid w:val="00B21D50"/>
    <w:rsid w:val="00B21E08"/>
    <w:rsid w:val="00B21F3C"/>
    <w:rsid w:val="00B2373E"/>
    <w:rsid w:val="00B240CC"/>
    <w:rsid w:val="00B243DE"/>
    <w:rsid w:val="00B24A2D"/>
    <w:rsid w:val="00B252C0"/>
    <w:rsid w:val="00B25987"/>
    <w:rsid w:val="00B25D22"/>
    <w:rsid w:val="00B26A8D"/>
    <w:rsid w:val="00B27CE1"/>
    <w:rsid w:val="00B300F1"/>
    <w:rsid w:val="00B3081C"/>
    <w:rsid w:val="00B308EA"/>
    <w:rsid w:val="00B32485"/>
    <w:rsid w:val="00B32D41"/>
    <w:rsid w:val="00B32F7B"/>
    <w:rsid w:val="00B33843"/>
    <w:rsid w:val="00B340DF"/>
    <w:rsid w:val="00B342A1"/>
    <w:rsid w:val="00B34C44"/>
    <w:rsid w:val="00B35C65"/>
    <w:rsid w:val="00B36D75"/>
    <w:rsid w:val="00B4087D"/>
    <w:rsid w:val="00B4139E"/>
    <w:rsid w:val="00B41866"/>
    <w:rsid w:val="00B429AD"/>
    <w:rsid w:val="00B43ED7"/>
    <w:rsid w:val="00B441DC"/>
    <w:rsid w:val="00B4475A"/>
    <w:rsid w:val="00B44AB4"/>
    <w:rsid w:val="00B454F0"/>
    <w:rsid w:val="00B459DF"/>
    <w:rsid w:val="00B45BF2"/>
    <w:rsid w:val="00B45E4C"/>
    <w:rsid w:val="00B4655A"/>
    <w:rsid w:val="00B46714"/>
    <w:rsid w:val="00B4702F"/>
    <w:rsid w:val="00B47078"/>
    <w:rsid w:val="00B4729A"/>
    <w:rsid w:val="00B47D15"/>
    <w:rsid w:val="00B502ED"/>
    <w:rsid w:val="00B50646"/>
    <w:rsid w:val="00B50D3E"/>
    <w:rsid w:val="00B5127C"/>
    <w:rsid w:val="00B512EF"/>
    <w:rsid w:val="00B51641"/>
    <w:rsid w:val="00B5197D"/>
    <w:rsid w:val="00B51CAA"/>
    <w:rsid w:val="00B528FD"/>
    <w:rsid w:val="00B52A80"/>
    <w:rsid w:val="00B53C6D"/>
    <w:rsid w:val="00B551C6"/>
    <w:rsid w:val="00B56596"/>
    <w:rsid w:val="00B568DC"/>
    <w:rsid w:val="00B56B5D"/>
    <w:rsid w:val="00B57BC1"/>
    <w:rsid w:val="00B60500"/>
    <w:rsid w:val="00B60710"/>
    <w:rsid w:val="00B61DB8"/>
    <w:rsid w:val="00B6253E"/>
    <w:rsid w:val="00B6280C"/>
    <w:rsid w:val="00B62E48"/>
    <w:rsid w:val="00B63016"/>
    <w:rsid w:val="00B6375B"/>
    <w:rsid w:val="00B63933"/>
    <w:rsid w:val="00B64456"/>
    <w:rsid w:val="00B651B9"/>
    <w:rsid w:val="00B65468"/>
    <w:rsid w:val="00B65770"/>
    <w:rsid w:val="00B660A8"/>
    <w:rsid w:val="00B673F7"/>
    <w:rsid w:val="00B702C7"/>
    <w:rsid w:val="00B71749"/>
    <w:rsid w:val="00B718B5"/>
    <w:rsid w:val="00B71D0D"/>
    <w:rsid w:val="00B71F87"/>
    <w:rsid w:val="00B7229A"/>
    <w:rsid w:val="00B72364"/>
    <w:rsid w:val="00B73595"/>
    <w:rsid w:val="00B737E0"/>
    <w:rsid w:val="00B739F5"/>
    <w:rsid w:val="00B749A0"/>
    <w:rsid w:val="00B74CE5"/>
    <w:rsid w:val="00B756D3"/>
    <w:rsid w:val="00B757DA"/>
    <w:rsid w:val="00B7619A"/>
    <w:rsid w:val="00B7688D"/>
    <w:rsid w:val="00B76D17"/>
    <w:rsid w:val="00B771D6"/>
    <w:rsid w:val="00B8056F"/>
    <w:rsid w:val="00B806F2"/>
    <w:rsid w:val="00B80E40"/>
    <w:rsid w:val="00B810B6"/>
    <w:rsid w:val="00B814D4"/>
    <w:rsid w:val="00B8171B"/>
    <w:rsid w:val="00B8186B"/>
    <w:rsid w:val="00B81DEB"/>
    <w:rsid w:val="00B81FF4"/>
    <w:rsid w:val="00B828F1"/>
    <w:rsid w:val="00B83C8F"/>
    <w:rsid w:val="00B844F7"/>
    <w:rsid w:val="00B84DAB"/>
    <w:rsid w:val="00B8510D"/>
    <w:rsid w:val="00B86950"/>
    <w:rsid w:val="00B86EE1"/>
    <w:rsid w:val="00B87674"/>
    <w:rsid w:val="00B90B65"/>
    <w:rsid w:val="00B916F3"/>
    <w:rsid w:val="00B92282"/>
    <w:rsid w:val="00B9244C"/>
    <w:rsid w:val="00B93533"/>
    <w:rsid w:val="00B9403C"/>
    <w:rsid w:val="00B945D6"/>
    <w:rsid w:val="00B947C5"/>
    <w:rsid w:val="00B94919"/>
    <w:rsid w:val="00B958DE"/>
    <w:rsid w:val="00B9599D"/>
    <w:rsid w:val="00B95B7F"/>
    <w:rsid w:val="00B9616B"/>
    <w:rsid w:val="00B961E4"/>
    <w:rsid w:val="00B973A9"/>
    <w:rsid w:val="00BA0249"/>
    <w:rsid w:val="00BA07FA"/>
    <w:rsid w:val="00BA0EFF"/>
    <w:rsid w:val="00BA1166"/>
    <w:rsid w:val="00BA1D97"/>
    <w:rsid w:val="00BA2E54"/>
    <w:rsid w:val="00BA3516"/>
    <w:rsid w:val="00BA3783"/>
    <w:rsid w:val="00BA3C63"/>
    <w:rsid w:val="00BA3D84"/>
    <w:rsid w:val="00BA4E9F"/>
    <w:rsid w:val="00BA6317"/>
    <w:rsid w:val="00BA6398"/>
    <w:rsid w:val="00BA7681"/>
    <w:rsid w:val="00BB0253"/>
    <w:rsid w:val="00BB0C93"/>
    <w:rsid w:val="00BB0F4F"/>
    <w:rsid w:val="00BB13C9"/>
    <w:rsid w:val="00BB15D9"/>
    <w:rsid w:val="00BB2560"/>
    <w:rsid w:val="00BB2B09"/>
    <w:rsid w:val="00BB2D7C"/>
    <w:rsid w:val="00BB30A6"/>
    <w:rsid w:val="00BB33D1"/>
    <w:rsid w:val="00BB3892"/>
    <w:rsid w:val="00BB3947"/>
    <w:rsid w:val="00BB3A58"/>
    <w:rsid w:val="00BB3C48"/>
    <w:rsid w:val="00BB3FE4"/>
    <w:rsid w:val="00BB5092"/>
    <w:rsid w:val="00BB5524"/>
    <w:rsid w:val="00BB5D96"/>
    <w:rsid w:val="00BB6F8D"/>
    <w:rsid w:val="00BC1012"/>
    <w:rsid w:val="00BC35F7"/>
    <w:rsid w:val="00BC4117"/>
    <w:rsid w:val="00BC563F"/>
    <w:rsid w:val="00BC6687"/>
    <w:rsid w:val="00BC7433"/>
    <w:rsid w:val="00BC7857"/>
    <w:rsid w:val="00BD0EFC"/>
    <w:rsid w:val="00BD237B"/>
    <w:rsid w:val="00BD2577"/>
    <w:rsid w:val="00BD2E79"/>
    <w:rsid w:val="00BD3BB3"/>
    <w:rsid w:val="00BD3CFC"/>
    <w:rsid w:val="00BD3D5D"/>
    <w:rsid w:val="00BD3FC3"/>
    <w:rsid w:val="00BD57BA"/>
    <w:rsid w:val="00BD6D11"/>
    <w:rsid w:val="00BD72D6"/>
    <w:rsid w:val="00BE0D2D"/>
    <w:rsid w:val="00BE2202"/>
    <w:rsid w:val="00BE2514"/>
    <w:rsid w:val="00BE2999"/>
    <w:rsid w:val="00BE3DE6"/>
    <w:rsid w:val="00BE3EF1"/>
    <w:rsid w:val="00BE4002"/>
    <w:rsid w:val="00BE45CE"/>
    <w:rsid w:val="00BE4936"/>
    <w:rsid w:val="00BE6190"/>
    <w:rsid w:val="00BE6C0C"/>
    <w:rsid w:val="00BE7C24"/>
    <w:rsid w:val="00BF06B5"/>
    <w:rsid w:val="00BF1007"/>
    <w:rsid w:val="00BF1518"/>
    <w:rsid w:val="00BF1560"/>
    <w:rsid w:val="00BF166B"/>
    <w:rsid w:val="00BF1730"/>
    <w:rsid w:val="00BF240E"/>
    <w:rsid w:val="00BF3651"/>
    <w:rsid w:val="00BF3C37"/>
    <w:rsid w:val="00BF3D4F"/>
    <w:rsid w:val="00BF4385"/>
    <w:rsid w:val="00BF4F73"/>
    <w:rsid w:val="00BF5707"/>
    <w:rsid w:val="00BF5CA5"/>
    <w:rsid w:val="00BF6551"/>
    <w:rsid w:val="00BF6A76"/>
    <w:rsid w:val="00BF6D4C"/>
    <w:rsid w:val="00BF727C"/>
    <w:rsid w:val="00BF7FAF"/>
    <w:rsid w:val="00C009FE"/>
    <w:rsid w:val="00C00B04"/>
    <w:rsid w:val="00C01EBB"/>
    <w:rsid w:val="00C02B25"/>
    <w:rsid w:val="00C04271"/>
    <w:rsid w:val="00C04AB5"/>
    <w:rsid w:val="00C05119"/>
    <w:rsid w:val="00C0607B"/>
    <w:rsid w:val="00C070FD"/>
    <w:rsid w:val="00C10285"/>
    <w:rsid w:val="00C10666"/>
    <w:rsid w:val="00C114B3"/>
    <w:rsid w:val="00C117F5"/>
    <w:rsid w:val="00C11993"/>
    <w:rsid w:val="00C12231"/>
    <w:rsid w:val="00C1224A"/>
    <w:rsid w:val="00C13E41"/>
    <w:rsid w:val="00C14217"/>
    <w:rsid w:val="00C1459B"/>
    <w:rsid w:val="00C14663"/>
    <w:rsid w:val="00C1601C"/>
    <w:rsid w:val="00C16E40"/>
    <w:rsid w:val="00C17014"/>
    <w:rsid w:val="00C176F2"/>
    <w:rsid w:val="00C17D7C"/>
    <w:rsid w:val="00C17EE1"/>
    <w:rsid w:val="00C2199E"/>
    <w:rsid w:val="00C21A43"/>
    <w:rsid w:val="00C21BD5"/>
    <w:rsid w:val="00C21BD6"/>
    <w:rsid w:val="00C221A3"/>
    <w:rsid w:val="00C223D6"/>
    <w:rsid w:val="00C225C5"/>
    <w:rsid w:val="00C232EA"/>
    <w:rsid w:val="00C2368E"/>
    <w:rsid w:val="00C23ACE"/>
    <w:rsid w:val="00C24964"/>
    <w:rsid w:val="00C25802"/>
    <w:rsid w:val="00C26A21"/>
    <w:rsid w:val="00C271EB"/>
    <w:rsid w:val="00C2731A"/>
    <w:rsid w:val="00C274CD"/>
    <w:rsid w:val="00C30D39"/>
    <w:rsid w:val="00C30FD2"/>
    <w:rsid w:val="00C31957"/>
    <w:rsid w:val="00C31AF3"/>
    <w:rsid w:val="00C32C01"/>
    <w:rsid w:val="00C33C49"/>
    <w:rsid w:val="00C33D8D"/>
    <w:rsid w:val="00C34D13"/>
    <w:rsid w:val="00C34D23"/>
    <w:rsid w:val="00C356FA"/>
    <w:rsid w:val="00C36C7C"/>
    <w:rsid w:val="00C3749E"/>
    <w:rsid w:val="00C376CB"/>
    <w:rsid w:val="00C401A3"/>
    <w:rsid w:val="00C403EF"/>
    <w:rsid w:val="00C405F3"/>
    <w:rsid w:val="00C408E7"/>
    <w:rsid w:val="00C40B65"/>
    <w:rsid w:val="00C40DF8"/>
    <w:rsid w:val="00C41283"/>
    <w:rsid w:val="00C41334"/>
    <w:rsid w:val="00C4214B"/>
    <w:rsid w:val="00C43578"/>
    <w:rsid w:val="00C44B68"/>
    <w:rsid w:val="00C4503B"/>
    <w:rsid w:val="00C457CC"/>
    <w:rsid w:val="00C45F5C"/>
    <w:rsid w:val="00C46431"/>
    <w:rsid w:val="00C465D2"/>
    <w:rsid w:val="00C4678B"/>
    <w:rsid w:val="00C469C6"/>
    <w:rsid w:val="00C46C3B"/>
    <w:rsid w:val="00C4714A"/>
    <w:rsid w:val="00C50059"/>
    <w:rsid w:val="00C5028C"/>
    <w:rsid w:val="00C51072"/>
    <w:rsid w:val="00C5167C"/>
    <w:rsid w:val="00C52CA5"/>
    <w:rsid w:val="00C5594A"/>
    <w:rsid w:val="00C56086"/>
    <w:rsid w:val="00C56B59"/>
    <w:rsid w:val="00C57461"/>
    <w:rsid w:val="00C575CA"/>
    <w:rsid w:val="00C578CD"/>
    <w:rsid w:val="00C57CF5"/>
    <w:rsid w:val="00C57E10"/>
    <w:rsid w:val="00C604C9"/>
    <w:rsid w:val="00C6055C"/>
    <w:rsid w:val="00C60F74"/>
    <w:rsid w:val="00C61003"/>
    <w:rsid w:val="00C61DE9"/>
    <w:rsid w:val="00C62114"/>
    <w:rsid w:val="00C62132"/>
    <w:rsid w:val="00C6243E"/>
    <w:rsid w:val="00C6276D"/>
    <w:rsid w:val="00C6288B"/>
    <w:rsid w:val="00C62B09"/>
    <w:rsid w:val="00C62CD8"/>
    <w:rsid w:val="00C63604"/>
    <w:rsid w:val="00C637D9"/>
    <w:rsid w:val="00C6382F"/>
    <w:rsid w:val="00C638A9"/>
    <w:rsid w:val="00C6463D"/>
    <w:rsid w:val="00C64AF4"/>
    <w:rsid w:val="00C64F14"/>
    <w:rsid w:val="00C65811"/>
    <w:rsid w:val="00C65F93"/>
    <w:rsid w:val="00C672BD"/>
    <w:rsid w:val="00C70807"/>
    <w:rsid w:val="00C72280"/>
    <w:rsid w:val="00C72C85"/>
    <w:rsid w:val="00C7371B"/>
    <w:rsid w:val="00C7390F"/>
    <w:rsid w:val="00C73B8A"/>
    <w:rsid w:val="00C73E28"/>
    <w:rsid w:val="00C7411B"/>
    <w:rsid w:val="00C745DC"/>
    <w:rsid w:val="00C747B2"/>
    <w:rsid w:val="00C748AD"/>
    <w:rsid w:val="00C74DB9"/>
    <w:rsid w:val="00C74F7B"/>
    <w:rsid w:val="00C754CE"/>
    <w:rsid w:val="00C76586"/>
    <w:rsid w:val="00C768E7"/>
    <w:rsid w:val="00C76CF4"/>
    <w:rsid w:val="00C76E97"/>
    <w:rsid w:val="00C77C4B"/>
    <w:rsid w:val="00C806BD"/>
    <w:rsid w:val="00C80B92"/>
    <w:rsid w:val="00C80BD3"/>
    <w:rsid w:val="00C80D35"/>
    <w:rsid w:val="00C83295"/>
    <w:rsid w:val="00C84DAC"/>
    <w:rsid w:val="00C855DF"/>
    <w:rsid w:val="00C8596E"/>
    <w:rsid w:val="00C85D61"/>
    <w:rsid w:val="00C85DE8"/>
    <w:rsid w:val="00C86D30"/>
    <w:rsid w:val="00C87260"/>
    <w:rsid w:val="00C87687"/>
    <w:rsid w:val="00C9023C"/>
    <w:rsid w:val="00C902C6"/>
    <w:rsid w:val="00C9085F"/>
    <w:rsid w:val="00C908A1"/>
    <w:rsid w:val="00C90D52"/>
    <w:rsid w:val="00C9101C"/>
    <w:rsid w:val="00C932A9"/>
    <w:rsid w:val="00C9489E"/>
    <w:rsid w:val="00C94C46"/>
    <w:rsid w:val="00C94EFD"/>
    <w:rsid w:val="00C956C3"/>
    <w:rsid w:val="00C96022"/>
    <w:rsid w:val="00C96254"/>
    <w:rsid w:val="00C972F9"/>
    <w:rsid w:val="00C976D2"/>
    <w:rsid w:val="00C97C8D"/>
    <w:rsid w:val="00CA2946"/>
    <w:rsid w:val="00CA2FB9"/>
    <w:rsid w:val="00CA316C"/>
    <w:rsid w:val="00CA32E7"/>
    <w:rsid w:val="00CA366B"/>
    <w:rsid w:val="00CA3FEF"/>
    <w:rsid w:val="00CA401A"/>
    <w:rsid w:val="00CA7B76"/>
    <w:rsid w:val="00CB1B21"/>
    <w:rsid w:val="00CB1B8C"/>
    <w:rsid w:val="00CB2186"/>
    <w:rsid w:val="00CB2256"/>
    <w:rsid w:val="00CB287D"/>
    <w:rsid w:val="00CB2AF8"/>
    <w:rsid w:val="00CB419E"/>
    <w:rsid w:val="00CB47D4"/>
    <w:rsid w:val="00CB48CF"/>
    <w:rsid w:val="00CB4A68"/>
    <w:rsid w:val="00CB4CE1"/>
    <w:rsid w:val="00CB5C0F"/>
    <w:rsid w:val="00CB5DD0"/>
    <w:rsid w:val="00CB5FA1"/>
    <w:rsid w:val="00CB69D3"/>
    <w:rsid w:val="00CC01A6"/>
    <w:rsid w:val="00CC0FE6"/>
    <w:rsid w:val="00CC1D22"/>
    <w:rsid w:val="00CC1EEC"/>
    <w:rsid w:val="00CC2C67"/>
    <w:rsid w:val="00CC2CBB"/>
    <w:rsid w:val="00CC3CD7"/>
    <w:rsid w:val="00CC3DAF"/>
    <w:rsid w:val="00CC40D3"/>
    <w:rsid w:val="00CC4300"/>
    <w:rsid w:val="00CC50B0"/>
    <w:rsid w:val="00CC679D"/>
    <w:rsid w:val="00CC734A"/>
    <w:rsid w:val="00CD0429"/>
    <w:rsid w:val="00CD0C75"/>
    <w:rsid w:val="00CD0FAB"/>
    <w:rsid w:val="00CD14E5"/>
    <w:rsid w:val="00CD1EED"/>
    <w:rsid w:val="00CD20BB"/>
    <w:rsid w:val="00CD2111"/>
    <w:rsid w:val="00CD22F3"/>
    <w:rsid w:val="00CD2427"/>
    <w:rsid w:val="00CD2C6B"/>
    <w:rsid w:val="00CD4A67"/>
    <w:rsid w:val="00CD4AE6"/>
    <w:rsid w:val="00CD4FF0"/>
    <w:rsid w:val="00CD519E"/>
    <w:rsid w:val="00CD55A4"/>
    <w:rsid w:val="00CD6417"/>
    <w:rsid w:val="00CD6F2F"/>
    <w:rsid w:val="00CD73B8"/>
    <w:rsid w:val="00CD754F"/>
    <w:rsid w:val="00CE19B3"/>
    <w:rsid w:val="00CE2213"/>
    <w:rsid w:val="00CE2268"/>
    <w:rsid w:val="00CE238B"/>
    <w:rsid w:val="00CE5228"/>
    <w:rsid w:val="00CE5382"/>
    <w:rsid w:val="00CE56CD"/>
    <w:rsid w:val="00CE5814"/>
    <w:rsid w:val="00CE6940"/>
    <w:rsid w:val="00CE6D72"/>
    <w:rsid w:val="00CE740B"/>
    <w:rsid w:val="00CE7D33"/>
    <w:rsid w:val="00CE7E94"/>
    <w:rsid w:val="00CF0B2D"/>
    <w:rsid w:val="00CF0BE7"/>
    <w:rsid w:val="00CF0C52"/>
    <w:rsid w:val="00CF1400"/>
    <w:rsid w:val="00CF2F14"/>
    <w:rsid w:val="00CF3202"/>
    <w:rsid w:val="00CF3B93"/>
    <w:rsid w:val="00CF513C"/>
    <w:rsid w:val="00CF5BA8"/>
    <w:rsid w:val="00CF626E"/>
    <w:rsid w:val="00CF6B02"/>
    <w:rsid w:val="00CF779F"/>
    <w:rsid w:val="00CF7A0A"/>
    <w:rsid w:val="00D008A0"/>
    <w:rsid w:val="00D00C3C"/>
    <w:rsid w:val="00D01E17"/>
    <w:rsid w:val="00D01E62"/>
    <w:rsid w:val="00D0207F"/>
    <w:rsid w:val="00D02430"/>
    <w:rsid w:val="00D028EF"/>
    <w:rsid w:val="00D03417"/>
    <w:rsid w:val="00D036F2"/>
    <w:rsid w:val="00D04162"/>
    <w:rsid w:val="00D04C4A"/>
    <w:rsid w:val="00D05711"/>
    <w:rsid w:val="00D05E9E"/>
    <w:rsid w:val="00D05FF7"/>
    <w:rsid w:val="00D06293"/>
    <w:rsid w:val="00D06BC5"/>
    <w:rsid w:val="00D072E8"/>
    <w:rsid w:val="00D079D2"/>
    <w:rsid w:val="00D10D7E"/>
    <w:rsid w:val="00D10F7C"/>
    <w:rsid w:val="00D11073"/>
    <w:rsid w:val="00D1219C"/>
    <w:rsid w:val="00D12E21"/>
    <w:rsid w:val="00D12F8A"/>
    <w:rsid w:val="00D1541C"/>
    <w:rsid w:val="00D15F90"/>
    <w:rsid w:val="00D16C32"/>
    <w:rsid w:val="00D1704E"/>
    <w:rsid w:val="00D1749F"/>
    <w:rsid w:val="00D17FC7"/>
    <w:rsid w:val="00D21883"/>
    <w:rsid w:val="00D228C1"/>
    <w:rsid w:val="00D24626"/>
    <w:rsid w:val="00D2475E"/>
    <w:rsid w:val="00D24B03"/>
    <w:rsid w:val="00D24C21"/>
    <w:rsid w:val="00D250E3"/>
    <w:rsid w:val="00D253BA"/>
    <w:rsid w:val="00D255A6"/>
    <w:rsid w:val="00D258B2"/>
    <w:rsid w:val="00D2591B"/>
    <w:rsid w:val="00D25C92"/>
    <w:rsid w:val="00D26C60"/>
    <w:rsid w:val="00D300C2"/>
    <w:rsid w:val="00D30D33"/>
    <w:rsid w:val="00D30DA7"/>
    <w:rsid w:val="00D30E4E"/>
    <w:rsid w:val="00D3129D"/>
    <w:rsid w:val="00D316A4"/>
    <w:rsid w:val="00D318DC"/>
    <w:rsid w:val="00D323EE"/>
    <w:rsid w:val="00D3251E"/>
    <w:rsid w:val="00D32FBE"/>
    <w:rsid w:val="00D3327B"/>
    <w:rsid w:val="00D344E2"/>
    <w:rsid w:val="00D3567A"/>
    <w:rsid w:val="00D35869"/>
    <w:rsid w:val="00D37E71"/>
    <w:rsid w:val="00D40165"/>
    <w:rsid w:val="00D40931"/>
    <w:rsid w:val="00D40DDE"/>
    <w:rsid w:val="00D417E6"/>
    <w:rsid w:val="00D43655"/>
    <w:rsid w:val="00D43B88"/>
    <w:rsid w:val="00D44491"/>
    <w:rsid w:val="00D45CAB"/>
    <w:rsid w:val="00D46618"/>
    <w:rsid w:val="00D46B37"/>
    <w:rsid w:val="00D46D42"/>
    <w:rsid w:val="00D4762E"/>
    <w:rsid w:val="00D507A9"/>
    <w:rsid w:val="00D50F0C"/>
    <w:rsid w:val="00D50FB1"/>
    <w:rsid w:val="00D5199C"/>
    <w:rsid w:val="00D51EC3"/>
    <w:rsid w:val="00D52DE7"/>
    <w:rsid w:val="00D54277"/>
    <w:rsid w:val="00D547F3"/>
    <w:rsid w:val="00D55477"/>
    <w:rsid w:val="00D55A13"/>
    <w:rsid w:val="00D57444"/>
    <w:rsid w:val="00D6021D"/>
    <w:rsid w:val="00D60A46"/>
    <w:rsid w:val="00D60FB5"/>
    <w:rsid w:val="00D61202"/>
    <w:rsid w:val="00D615A8"/>
    <w:rsid w:val="00D61735"/>
    <w:rsid w:val="00D61C54"/>
    <w:rsid w:val="00D62338"/>
    <w:rsid w:val="00D62474"/>
    <w:rsid w:val="00D628F8"/>
    <w:rsid w:val="00D62D47"/>
    <w:rsid w:val="00D644CC"/>
    <w:rsid w:val="00D65D48"/>
    <w:rsid w:val="00D65F8C"/>
    <w:rsid w:val="00D66328"/>
    <w:rsid w:val="00D67964"/>
    <w:rsid w:val="00D67EF6"/>
    <w:rsid w:val="00D7007B"/>
    <w:rsid w:val="00D70774"/>
    <w:rsid w:val="00D7086D"/>
    <w:rsid w:val="00D70CF3"/>
    <w:rsid w:val="00D70F27"/>
    <w:rsid w:val="00D71053"/>
    <w:rsid w:val="00D71BC4"/>
    <w:rsid w:val="00D71ED5"/>
    <w:rsid w:val="00D727D2"/>
    <w:rsid w:val="00D72F1C"/>
    <w:rsid w:val="00D73335"/>
    <w:rsid w:val="00D738E9"/>
    <w:rsid w:val="00D73DEE"/>
    <w:rsid w:val="00D7489F"/>
    <w:rsid w:val="00D74E47"/>
    <w:rsid w:val="00D7545A"/>
    <w:rsid w:val="00D754EE"/>
    <w:rsid w:val="00D7587D"/>
    <w:rsid w:val="00D77234"/>
    <w:rsid w:val="00D77442"/>
    <w:rsid w:val="00D774ED"/>
    <w:rsid w:val="00D77940"/>
    <w:rsid w:val="00D77CFF"/>
    <w:rsid w:val="00D803DA"/>
    <w:rsid w:val="00D804E1"/>
    <w:rsid w:val="00D82548"/>
    <w:rsid w:val="00D83405"/>
    <w:rsid w:val="00D836EC"/>
    <w:rsid w:val="00D83E11"/>
    <w:rsid w:val="00D84105"/>
    <w:rsid w:val="00D84974"/>
    <w:rsid w:val="00D850A0"/>
    <w:rsid w:val="00D8511F"/>
    <w:rsid w:val="00D856D6"/>
    <w:rsid w:val="00D86CDE"/>
    <w:rsid w:val="00D87ABF"/>
    <w:rsid w:val="00D87FEA"/>
    <w:rsid w:val="00D901F7"/>
    <w:rsid w:val="00D9080A"/>
    <w:rsid w:val="00D913DA"/>
    <w:rsid w:val="00D92BFB"/>
    <w:rsid w:val="00D95A9B"/>
    <w:rsid w:val="00D95E39"/>
    <w:rsid w:val="00D96214"/>
    <w:rsid w:val="00D9652F"/>
    <w:rsid w:val="00D96FD9"/>
    <w:rsid w:val="00D973C6"/>
    <w:rsid w:val="00DA1941"/>
    <w:rsid w:val="00DA1E5D"/>
    <w:rsid w:val="00DA2808"/>
    <w:rsid w:val="00DA28E7"/>
    <w:rsid w:val="00DA2DDF"/>
    <w:rsid w:val="00DA39CE"/>
    <w:rsid w:val="00DA52FA"/>
    <w:rsid w:val="00DA5B1E"/>
    <w:rsid w:val="00DA5C21"/>
    <w:rsid w:val="00DA61CC"/>
    <w:rsid w:val="00DA6CFD"/>
    <w:rsid w:val="00DA6D10"/>
    <w:rsid w:val="00DA6EDD"/>
    <w:rsid w:val="00DA7017"/>
    <w:rsid w:val="00DA769F"/>
    <w:rsid w:val="00DB0230"/>
    <w:rsid w:val="00DB12DC"/>
    <w:rsid w:val="00DB1B08"/>
    <w:rsid w:val="00DB3725"/>
    <w:rsid w:val="00DB4208"/>
    <w:rsid w:val="00DB4EAD"/>
    <w:rsid w:val="00DB50A6"/>
    <w:rsid w:val="00DB537E"/>
    <w:rsid w:val="00DB5730"/>
    <w:rsid w:val="00DB5B1C"/>
    <w:rsid w:val="00DB71EE"/>
    <w:rsid w:val="00DB7682"/>
    <w:rsid w:val="00DC0248"/>
    <w:rsid w:val="00DC05D6"/>
    <w:rsid w:val="00DC158D"/>
    <w:rsid w:val="00DC1F6C"/>
    <w:rsid w:val="00DC209F"/>
    <w:rsid w:val="00DC3169"/>
    <w:rsid w:val="00DC396B"/>
    <w:rsid w:val="00DC3F15"/>
    <w:rsid w:val="00DC46B7"/>
    <w:rsid w:val="00DC515E"/>
    <w:rsid w:val="00DC5298"/>
    <w:rsid w:val="00DC61C9"/>
    <w:rsid w:val="00DC63A3"/>
    <w:rsid w:val="00DC63A4"/>
    <w:rsid w:val="00DC651C"/>
    <w:rsid w:val="00DC6F02"/>
    <w:rsid w:val="00DC77F4"/>
    <w:rsid w:val="00DC7E94"/>
    <w:rsid w:val="00DD0298"/>
    <w:rsid w:val="00DD1903"/>
    <w:rsid w:val="00DD1A4B"/>
    <w:rsid w:val="00DD1D7F"/>
    <w:rsid w:val="00DD2179"/>
    <w:rsid w:val="00DD286B"/>
    <w:rsid w:val="00DD3273"/>
    <w:rsid w:val="00DD402C"/>
    <w:rsid w:val="00DD498C"/>
    <w:rsid w:val="00DD4E08"/>
    <w:rsid w:val="00DD57DB"/>
    <w:rsid w:val="00DD6670"/>
    <w:rsid w:val="00DD69E2"/>
    <w:rsid w:val="00DD6E41"/>
    <w:rsid w:val="00DD7528"/>
    <w:rsid w:val="00DD783C"/>
    <w:rsid w:val="00DD7BD2"/>
    <w:rsid w:val="00DE0298"/>
    <w:rsid w:val="00DE0431"/>
    <w:rsid w:val="00DE0E01"/>
    <w:rsid w:val="00DE14BC"/>
    <w:rsid w:val="00DE1C90"/>
    <w:rsid w:val="00DE2304"/>
    <w:rsid w:val="00DE25C3"/>
    <w:rsid w:val="00DE2DB3"/>
    <w:rsid w:val="00DE3F91"/>
    <w:rsid w:val="00DE4C4D"/>
    <w:rsid w:val="00DE5150"/>
    <w:rsid w:val="00DE53F3"/>
    <w:rsid w:val="00DE5C4B"/>
    <w:rsid w:val="00DE5D3B"/>
    <w:rsid w:val="00DE6B84"/>
    <w:rsid w:val="00DE7102"/>
    <w:rsid w:val="00DE7355"/>
    <w:rsid w:val="00DE74E2"/>
    <w:rsid w:val="00DE7663"/>
    <w:rsid w:val="00DF0222"/>
    <w:rsid w:val="00DF031A"/>
    <w:rsid w:val="00DF0D81"/>
    <w:rsid w:val="00DF160A"/>
    <w:rsid w:val="00DF1911"/>
    <w:rsid w:val="00DF1990"/>
    <w:rsid w:val="00DF321A"/>
    <w:rsid w:val="00DF3CD4"/>
    <w:rsid w:val="00DF5048"/>
    <w:rsid w:val="00DF525D"/>
    <w:rsid w:val="00DF6292"/>
    <w:rsid w:val="00DF6EF4"/>
    <w:rsid w:val="00DF7011"/>
    <w:rsid w:val="00E00120"/>
    <w:rsid w:val="00E0034A"/>
    <w:rsid w:val="00E00A52"/>
    <w:rsid w:val="00E01CE9"/>
    <w:rsid w:val="00E01F59"/>
    <w:rsid w:val="00E02111"/>
    <w:rsid w:val="00E02DB8"/>
    <w:rsid w:val="00E042BE"/>
    <w:rsid w:val="00E04D2A"/>
    <w:rsid w:val="00E0564A"/>
    <w:rsid w:val="00E064F3"/>
    <w:rsid w:val="00E07808"/>
    <w:rsid w:val="00E07B0A"/>
    <w:rsid w:val="00E10339"/>
    <w:rsid w:val="00E10886"/>
    <w:rsid w:val="00E10D2F"/>
    <w:rsid w:val="00E11BBE"/>
    <w:rsid w:val="00E123F1"/>
    <w:rsid w:val="00E1295D"/>
    <w:rsid w:val="00E12D4F"/>
    <w:rsid w:val="00E12FB9"/>
    <w:rsid w:val="00E1306D"/>
    <w:rsid w:val="00E131F8"/>
    <w:rsid w:val="00E13948"/>
    <w:rsid w:val="00E13DDC"/>
    <w:rsid w:val="00E14490"/>
    <w:rsid w:val="00E14D7F"/>
    <w:rsid w:val="00E15A73"/>
    <w:rsid w:val="00E16CF8"/>
    <w:rsid w:val="00E16FC0"/>
    <w:rsid w:val="00E20457"/>
    <w:rsid w:val="00E2056F"/>
    <w:rsid w:val="00E20FB8"/>
    <w:rsid w:val="00E21457"/>
    <w:rsid w:val="00E2354B"/>
    <w:rsid w:val="00E24701"/>
    <w:rsid w:val="00E2628D"/>
    <w:rsid w:val="00E26377"/>
    <w:rsid w:val="00E26814"/>
    <w:rsid w:val="00E2725B"/>
    <w:rsid w:val="00E27725"/>
    <w:rsid w:val="00E27ABC"/>
    <w:rsid w:val="00E27B7C"/>
    <w:rsid w:val="00E300F9"/>
    <w:rsid w:val="00E30DA6"/>
    <w:rsid w:val="00E30DB4"/>
    <w:rsid w:val="00E319F2"/>
    <w:rsid w:val="00E31AB0"/>
    <w:rsid w:val="00E32F77"/>
    <w:rsid w:val="00E33121"/>
    <w:rsid w:val="00E33DCE"/>
    <w:rsid w:val="00E3405F"/>
    <w:rsid w:val="00E34466"/>
    <w:rsid w:val="00E35F22"/>
    <w:rsid w:val="00E374E0"/>
    <w:rsid w:val="00E40F20"/>
    <w:rsid w:val="00E424F2"/>
    <w:rsid w:val="00E43255"/>
    <w:rsid w:val="00E434DD"/>
    <w:rsid w:val="00E441BE"/>
    <w:rsid w:val="00E44E88"/>
    <w:rsid w:val="00E45463"/>
    <w:rsid w:val="00E45BC7"/>
    <w:rsid w:val="00E46641"/>
    <w:rsid w:val="00E469F1"/>
    <w:rsid w:val="00E46BFD"/>
    <w:rsid w:val="00E46CEB"/>
    <w:rsid w:val="00E47483"/>
    <w:rsid w:val="00E47A50"/>
    <w:rsid w:val="00E47BC2"/>
    <w:rsid w:val="00E50626"/>
    <w:rsid w:val="00E50638"/>
    <w:rsid w:val="00E50BA5"/>
    <w:rsid w:val="00E529D7"/>
    <w:rsid w:val="00E532FC"/>
    <w:rsid w:val="00E5411B"/>
    <w:rsid w:val="00E54D76"/>
    <w:rsid w:val="00E55123"/>
    <w:rsid w:val="00E5599C"/>
    <w:rsid w:val="00E567DC"/>
    <w:rsid w:val="00E57425"/>
    <w:rsid w:val="00E60079"/>
    <w:rsid w:val="00E60181"/>
    <w:rsid w:val="00E605F9"/>
    <w:rsid w:val="00E6173A"/>
    <w:rsid w:val="00E6175D"/>
    <w:rsid w:val="00E62CFE"/>
    <w:rsid w:val="00E631E4"/>
    <w:rsid w:val="00E6387C"/>
    <w:rsid w:val="00E64CBB"/>
    <w:rsid w:val="00E666DE"/>
    <w:rsid w:val="00E66E5E"/>
    <w:rsid w:val="00E67566"/>
    <w:rsid w:val="00E70ADE"/>
    <w:rsid w:val="00E70F2D"/>
    <w:rsid w:val="00E717D9"/>
    <w:rsid w:val="00E72942"/>
    <w:rsid w:val="00E72AEB"/>
    <w:rsid w:val="00E74F5E"/>
    <w:rsid w:val="00E75A73"/>
    <w:rsid w:val="00E76E87"/>
    <w:rsid w:val="00E802AF"/>
    <w:rsid w:val="00E8035D"/>
    <w:rsid w:val="00E811AB"/>
    <w:rsid w:val="00E8125A"/>
    <w:rsid w:val="00E82337"/>
    <w:rsid w:val="00E840D6"/>
    <w:rsid w:val="00E84107"/>
    <w:rsid w:val="00E84638"/>
    <w:rsid w:val="00E84838"/>
    <w:rsid w:val="00E84E8A"/>
    <w:rsid w:val="00E85D01"/>
    <w:rsid w:val="00E86A92"/>
    <w:rsid w:val="00E87A4F"/>
    <w:rsid w:val="00E87C5A"/>
    <w:rsid w:val="00E91188"/>
    <w:rsid w:val="00E9192E"/>
    <w:rsid w:val="00E93D3F"/>
    <w:rsid w:val="00E940C6"/>
    <w:rsid w:val="00E944E4"/>
    <w:rsid w:val="00E946A8"/>
    <w:rsid w:val="00E95691"/>
    <w:rsid w:val="00E95BBD"/>
    <w:rsid w:val="00E9608B"/>
    <w:rsid w:val="00E96BE4"/>
    <w:rsid w:val="00E96DF3"/>
    <w:rsid w:val="00EA0904"/>
    <w:rsid w:val="00EA0F26"/>
    <w:rsid w:val="00EA1368"/>
    <w:rsid w:val="00EA1F7C"/>
    <w:rsid w:val="00EA2991"/>
    <w:rsid w:val="00EA2D59"/>
    <w:rsid w:val="00EA2F53"/>
    <w:rsid w:val="00EA365B"/>
    <w:rsid w:val="00EA39A4"/>
    <w:rsid w:val="00EA3CC3"/>
    <w:rsid w:val="00EA5B14"/>
    <w:rsid w:val="00EA6004"/>
    <w:rsid w:val="00EB03BC"/>
    <w:rsid w:val="00EB070A"/>
    <w:rsid w:val="00EB2ED9"/>
    <w:rsid w:val="00EB3010"/>
    <w:rsid w:val="00EB39C9"/>
    <w:rsid w:val="00EB434A"/>
    <w:rsid w:val="00EB4B73"/>
    <w:rsid w:val="00EB53FD"/>
    <w:rsid w:val="00EB5858"/>
    <w:rsid w:val="00EB6283"/>
    <w:rsid w:val="00EB6FE2"/>
    <w:rsid w:val="00EB7BDB"/>
    <w:rsid w:val="00EC044B"/>
    <w:rsid w:val="00EC085E"/>
    <w:rsid w:val="00EC0EE2"/>
    <w:rsid w:val="00EC10EC"/>
    <w:rsid w:val="00EC1CD5"/>
    <w:rsid w:val="00EC3150"/>
    <w:rsid w:val="00EC33C0"/>
    <w:rsid w:val="00EC38BF"/>
    <w:rsid w:val="00EC3C13"/>
    <w:rsid w:val="00EC4144"/>
    <w:rsid w:val="00EC4B5F"/>
    <w:rsid w:val="00EC60DA"/>
    <w:rsid w:val="00EC61BE"/>
    <w:rsid w:val="00EC6689"/>
    <w:rsid w:val="00EC6721"/>
    <w:rsid w:val="00EC78D0"/>
    <w:rsid w:val="00ED0AE9"/>
    <w:rsid w:val="00ED1F55"/>
    <w:rsid w:val="00ED31F3"/>
    <w:rsid w:val="00ED55B5"/>
    <w:rsid w:val="00ED5803"/>
    <w:rsid w:val="00ED5F82"/>
    <w:rsid w:val="00ED6049"/>
    <w:rsid w:val="00ED6731"/>
    <w:rsid w:val="00EE0E1E"/>
    <w:rsid w:val="00EE240B"/>
    <w:rsid w:val="00EE2F22"/>
    <w:rsid w:val="00EE3E6E"/>
    <w:rsid w:val="00EE41C2"/>
    <w:rsid w:val="00EE4C1B"/>
    <w:rsid w:val="00EE4E08"/>
    <w:rsid w:val="00EE58F6"/>
    <w:rsid w:val="00EE5B3A"/>
    <w:rsid w:val="00EE69CA"/>
    <w:rsid w:val="00EE6F9A"/>
    <w:rsid w:val="00EE7212"/>
    <w:rsid w:val="00EE763B"/>
    <w:rsid w:val="00EF0419"/>
    <w:rsid w:val="00EF0433"/>
    <w:rsid w:val="00EF054E"/>
    <w:rsid w:val="00EF0DE9"/>
    <w:rsid w:val="00EF1828"/>
    <w:rsid w:val="00EF19B0"/>
    <w:rsid w:val="00EF1A0B"/>
    <w:rsid w:val="00EF2632"/>
    <w:rsid w:val="00EF3B4C"/>
    <w:rsid w:val="00EF403F"/>
    <w:rsid w:val="00EF41EE"/>
    <w:rsid w:val="00EF54D4"/>
    <w:rsid w:val="00EF5B67"/>
    <w:rsid w:val="00EF60E5"/>
    <w:rsid w:val="00EF69EB"/>
    <w:rsid w:val="00EF7C4D"/>
    <w:rsid w:val="00EF7E01"/>
    <w:rsid w:val="00F00D5E"/>
    <w:rsid w:val="00F00EC5"/>
    <w:rsid w:val="00F012A7"/>
    <w:rsid w:val="00F01569"/>
    <w:rsid w:val="00F029B8"/>
    <w:rsid w:val="00F06C91"/>
    <w:rsid w:val="00F07F23"/>
    <w:rsid w:val="00F07FF1"/>
    <w:rsid w:val="00F1001F"/>
    <w:rsid w:val="00F1056A"/>
    <w:rsid w:val="00F1073A"/>
    <w:rsid w:val="00F107F1"/>
    <w:rsid w:val="00F114A3"/>
    <w:rsid w:val="00F120E9"/>
    <w:rsid w:val="00F13280"/>
    <w:rsid w:val="00F13363"/>
    <w:rsid w:val="00F146AA"/>
    <w:rsid w:val="00F159C4"/>
    <w:rsid w:val="00F15CAD"/>
    <w:rsid w:val="00F17220"/>
    <w:rsid w:val="00F17353"/>
    <w:rsid w:val="00F17696"/>
    <w:rsid w:val="00F2022D"/>
    <w:rsid w:val="00F204E0"/>
    <w:rsid w:val="00F205B1"/>
    <w:rsid w:val="00F20CDC"/>
    <w:rsid w:val="00F21528"/>
    <w:rsid w:val="00F21FBF"/>
    <w:rsid w:val="00F223D8"/>
    <w:rsid w:val="00F23124"/>
    <w:rsid w:val="00F238EC"/>
    <w:rsid w:val="00F23F58"/>
    <w:rsid w:val="00F24696"/>
    <w:rsid w:val="00F25A13"/>
    <w:rsid w:val="00F267F0"/>
    <w:rsid w:val="00F27316"/>
    <w:rsid w:val="00F2783F"/>
    <w:rsid w:val="00F3003E"/>
    <w:rsid w:val="00F30A82"/>
    <w:rsid w:val="00F30AF8"/>
    <w:rsid w:val="00F314E1"/>
    <w:rsid w:val="00F32BAA"/>
    <w:rsid w:val="00F32C40"/>
    <w:rsid w:val="00F32E77"/>
    <w:rsid w:val="00F335AF"/>
    <w:rsid w:val="00F33A96"/>
    <w:rsid w:val="00F35488"/>
    <w:rsid w:val="00F3601C"/>
    <w:rsid w:val="00F362CE"/>
    <w:rsid w:val="00F36BB1"/>
    <w:rsid w:val="00F3716E"/>
    <w:rsid w:val="00F37686"/>
    <w:rsid w:val="00F37EE2"/>
    <w:rsid w:val="00F400AC"/>
    <w:rsid w:val="00F40371"/>
    <w:rsid w:val="00F41062"/>
    <w:rsid w:val="00F42FC0"/>
    <w:rsid w:val="00F4320C"/>
    <w:rsid w:val="00F437A0"/>
    <w:rsid w:val="00F43CAC"/>
    <w:rsid w:val="00F4480A"/>
    <w:rsid w:val="00F44C5A"/>
    <w:rsid w:val="00F45529"/>
    <w:rsid w:val="00F4616E"/>
    <w:rsid w:val="00F46409"/>
    <w:rsid w:val="00F47216"/>
    <w:rsid w:val="00F50E85"/>
    <w:rsid w:val="00F521AA"/>
    <w:rsid w:val="00F52F8A"/>
    <w:rsid w:val="00F53DF5"/>
    <w:rsid w:val="00F540A2"/>
    <w:rsid w:val="00F54548"/>
    <w:rsid w:val="00F54CC0"/>
    <w:rsid w:val="00F55DCE"/>
    <w:rsid w:val="00F5649D"/>
    <w:rsid w:val="00F56565"/>
    <w:rsid w:val="00F57020"/>
    <w:rsid w:val="00F57A94"/>
    <w:rsid w:val="00F57F33"/>
    <w:rsid w:val="00F60220"/>
    <w:rsid w:val="00F60554"/>
    <w:rsid w:val="00F612E4"/>
    <w:rsid w:val="00F63DFE"/>
    <w:rsid w:val="00F66DD9"/>
    <w:rsid w:val="00F6721E"/>
    <w:rsid w:val="00F6798D"/>
    <w:rsid w:val="00F67B21"/>
    <w:rsid w:val="00F702A3"/>
    <w:rsid w:val="00F70567"/>
    <w:rsid w:val="00F70670"/>
    <w:rsid w:val="00F70CC6"/>
    <w:rsid w:val="00F70EFF"/>
    <w:rsid w:val="00F715FF"/>
    <w:rsid w:val="00F71C3F"/>
    <w:rsid w:val="00F71FCB"/>
    <w:rsid w:val="00F720AD"/>
    <w:rsid w:val="00F7227C"/>
    <w:rsid w:val="00F724FC"/>
    <w:rsid w:val="00F75A6E"/>
    <w:rsid w:val="00F76071"/>
    <w:rsid w:val="00F762EF"/>
    <w:rsid w:val="00F7729F"/>
    <w:rsid w:val="00F80CB1"/>
    <w:rsid w:val="00F816F3"/>
    <w:rsid w:val="00F81B6E"/>
    <w:rsid w:val="00F81CF8"/>
    <w:rsid w:val="00F820ED"/>
    <w:rsid w:val="00F827CA"/>
    <w:rsid w:val="00F83120"/>
    <w:rsid w:val="00F849CA"/>
    <w:rsid w:val="00F85274"/>
    <w:rsid w:val="00F85690"/>
    <w:rsid w:val="00F86507"/>
    <w:rsid w:val="00F867A1"/>
    <w:rsid w:val="00F90041"/>
    <w:rsid w:val="00F909EF"/>
    <w:rsid w:val="00F9165D"/>
    <w:rsid w:val="00F91D52"/>
    <w:rsid w:val="00F91E52"/>
    <w:rsid w:val="00F928A9"/>
    <w:rsid w:val="00F92EA5"/>
    <w:rsid w:val="00F93F6A"/>
    <w:rsid w:val="00F9438E"/>
    <w:rsid w:val="00F94D51"/>
    <w:rsid w:val="00F94F11"/>
    <w:rsid w:val="00F9518E"/>
    <w:rsid w:val="00F95C2B"/>
    <w:rsid w:val="00F96617"/>
    <w:rsid w:val="00F96ED7"/>
    <w:rsid w:val="00F97F33"/>
    <w:rsid w:val="00FA112D"/>
    <w:rsid w:val="00FA170F"/>
    <w:rsid w:val="00FA1D7F"/>
    <w:rsid w:val="00FA205D"/>
    <w:rsid w:val="00FA2065"/>
    <w:rsid w:val="00FA213D"/>
    <w:rsid w:val="00FA2616"/>
    <w:rsid w:val="00FA2DBE"/>
    <w:rsid w:val="00FA3040"/>
    <w:rsid w:val="00FA34D6"/>
    <w:rsid w:val="00FA5854"/>
    <w:rsid w:val="00FA5B34"/>
    <w:rsid w:val="00FA6973"/>
    <w:rsid w:val="00FA751C"/>
    <w:rsid w:val="00FA7524"/>
    <w:rsid w:val="00FB0082"/>
    <w:rsid w:val="00FB1AD8"/>
    <w:rsid w:val="00FB2B75"/>
    <w:rsid w:val="00FB2E38"/>
    <w:rsid w:val="00FB3329"/>
    <w:rsid w:val="00FB3374"/>
    <w:rsid w:val="00FB36B3"/>
    <w:rsid w:val="00FB39FB"/>
    <w:rsid w:val="00FB4F22"/>
    <w:rsid w:val="00FB6584"/>
    <w:rsid w:val="00FB774E"/>
    <w:rsid w:val="00FC1999"/>
    <w:rsid w:val="00FC1C26"/>
    <w:rsid w:val="00FC232E"/>
    <w:rsid w:val="00FC2698"/>
    <w:rsid w:val="00FC3FCF"/>
    <w:rsid w:val="00FC5936"/>
    <w:rsid w:val="00FC59B0"/>
    <w:rsid w:val="00FC5D90"/>
    <w:rsid w:val="00FD0424"/>
    <w:rsid w:val="00FD050F"/>
    <w:rsid w:val="00FD0B56"/>
    <w:rsid w:val="00FD164F"/>
    <w:rsid w:val="00FD2057"/>
    <w:rsid w:val="00FD265A"/>
    <w:rsid w:val="00FD2C0B"/>
    <w:rsid w:val="00FD2DB7"/>
    <w:rsid w:val="00FD37B8"/>
    <w:rsid w:val="00FD3A8A"/>
    <w:rsid w:val="00FD3E22"/>
    <w:rsid w:val="00FD466F"/>
    <w:rsid w:val="00FD58BD"/>
    <w:rsid w:val="00FD621A"/>
    <w:rsid w:val="00FD6235"/>
    <w:rsid w:val="00FD6EE4"/>
    <w:rsid w:val="00FD7BBC"/>
    <w:rsid w:val="00FD7CCB"/>
    <w:rsid w:val="00FE0D85"/>
    <w:rsid w:val="00FE1494"/>
    <w:rsid w:val="00FE153E"/>
    <w:rsid w:val="00FE241D"/>
    <w:rsid w:val="00FE2436"/>
    <w:rsid w:val="00FE2C29"/>
    <w:rsid w:val="00FE3126"/>
    <w:rsid w:val="00FE3F35"/>
    <w:rsid w:val="00FE4489"/>
    <w:rsid w:val="00FE44A5"/>
    <w:rsid w:val="00FE4A9D"/>
    <w:rsid w:val="00FE4EA6"/>
    <w:rsid w:val="00FE543E"/>
    <w:rsid w:val="00FE5441"/>
    <w:rsid w:val="00FE5C3D"/>
    <w:rsid w:val="00FE6C54"/>
    <w:rsid w:val="00FE70C8"/>
    <w:rsid w:val="00FF05A3"/>
    <w:rsid w:val="00FF0800"/>
    <w:rsid w:val="00FF16DA"/>
    <w:rsid w:val="00FF1AA3"/>
    <w:rsid w:val="00FF2B8C"/>
    <w:rsid w:val="00FF2DB6"/>
    <w:rsid w:val="00FF40F1"/>
    <w:rsid w:val="00FF42EB"/>
    <w:rsid w:val="00FF563C"/>
    <w:rsid w:val="00FF69BA"/>
    <w:rsid w:val="00FF6B8C"/>
    <w:rsid w:val="00FF6D0D"/>
    <w:rsid w:val="00FF6F84"/>
    <w:rsid w:val="00FF7045"/>
    <w:rsid w:val="00FF7340"/>
    <w:rsid w:val="00FF739C"/>
    <w:rsid w:val="00FF7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22D4A83E"/>
  <w15:docId w15:val="{58AF7A47-0181-4969-B587-93A761C7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6798D"/>
    <w:pPr>
      <w:jc w:val="both"/>
    </w:pPr>
    <w:rPr>
      <w:sz w:val="28"/>
    </w:rPr>
  </w:style>
  <w:style w:type="paragraph" w:styleId="1">
    <w:name w:val="heading 1"/>
    <w:basedOn w:val="a0"/>
    <w:next w:val="a0"/>
    <w:link w:val="10"/>
    <w:qFormat/>
    <w:rsid w:val="002635F7"/>
    <w:pPr>
      <w:suppressAutoHyphens/>
      <w:spacing w:after="240" w:line="360" w:lineRule="auto"/>
      <w:ind w:firstLine="851"/>
      <w:jc w:val="center"/>
      <w:outlineLvl w:val="0"/>
    </w:pPr>
    <w:rPr>
      <w:caps/>
      <w:kern w:val="28"/>
    </w:rPr>
  </w:style>
  <w:style w:type="paragraph" w:styleId="2">
    <w:name w:val="heading 2"/>
    <w:basedOn w:val="a0"/>
    <w:next w:val="a0"/>
    <w:link w:val="20"/>
    <w:uiPriority w:val="9"/>
    <w:qFormat/>
    <w:rsid w:val="002635F7"/>
    <w:pPr>
      <w:suppressAutoHyphens/>
      <w:spacing w:line="360" w:lineRule="auto"/>
      <w:ind w:firstLine="851"/>
      <w:jc w:val="left"/>
      <w:outlineLvl w:val="1"/>
    </w:pPr>
  </w:style>
  <w:style w:type="paragraph" w:styleId="3">
    <w:name w:val="heading 3"/>
    <w:basedOn w:val="a0"/>
    <w:next w:val="a0"/>
    <w:link w:val="30"/>
    <w:qFormat/>
    <w:rsid w:val="0055391F"/>
    <w:pPr>
      <w:suppressAutoHyphens/>
      <w:spacing w:before="240" w:after="240" w:line="360" w:lineRule="auto"/>
      <w:ind w:firstLine="851"/>
      <w:jc w:val="left"/>
      <w:outlineLvl w:val="2"/>
    </w:pPr>
  </w:style>
  <w:style w:type="paragraph" w:styleId="4">
    <w:name w:val="heading 4"/>
    <w:basedOn w:val="a0"/>
    <w:next w:val="a0"/>
    <w:link w:val="40"/>
    <w:qFormat/>
    <w:rsid w:val="00DA28E7"/>
    <w:pPr>
      <w:suppressAutoHyphens/>
      <w:spacing w:before="240" w:after="240" w:line="360" w:lineRule="auto"/>
      <w:ind w:firstLine="851"/>
      <w:jc w:val="left"/>
      <w:outlineLvl w:val="3"/>
    </w:pPr>
  </w:style>
  <w:style w:type="paragraph" w:styleId="5">
    <w:name w:val="heading 5"/>
    <w:basedOn w:val="a0"/>
    <w:next w:val="a0"/>
    <w:link w:val="50"/>
    <w:uiPriority w:val="9"/>
    <w:qFormat/>
    <w:rsid w:val="000B55D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2F5B26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qFormat/>
    <w:rsid w:val="00D03417"/>
    <w:pPr>
      <w:keepNext/>
      <w:numPr>
        <w:numId w:val="1"/>
      </w:numPr>
      <w:spacing w:line="360" w:lineRule="auto"/>
      <w:jc w:val="center"/>
      <w:outlineLvl w:val="6"/>
    </w:pPr>
    <w:rPr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link w:val="4"/>
    <w:rsid w:val="00DA28E7"/>
    <w:rPr>
      <w:sz w:val="28"/>
      <w:lang w:val="uk-UA"/>
    </w:rPr>
  </w:style>
  <w:style w:type="character" w:customStyle="1" w:styleId="60">
    <w:name w:val="Заголовок 6 Знак"/>
    <w:link w:val="6"/>
    <w:semiHidden/>
    <w:rsid w:val="002F5B26"/>
    <w:rPr>
      <w:rFonts w:ascii="Cambria" w:eastAsia="Times New Roman" w:hAnsi="Cambria" w:cs="Times New Roman"/>
      <w:i/>
      <w:iCs/>
      <w:color w:val="243F60"/>
      <w:sz w:val="28"/>
      <w:lang w:val="uk-UA"/>
    </w:rPr>
  </w:style>
  <w:style w:type="character" w:customStyle="1" w:styleId="70">
    <w:name w:val="Заголовок 7 Знак"/>
    <w:link w:val="7"/>
    <w:rsid w:val="0004039E"/>
    <w:rPr>
      <w:sz w:val="28"/>
      <w:szCs w:val="24"/>
    </w:rPr>
  </w:style>
  <w:style w:type="paragraph" w:styleId="a4">
    <w:name w:val="header"/>
    <w:basedOn w:val="a0"/>
    <w:link w:val="a5"/>
    <w:uiPriority w:val="99"/>
    <w:rsid w:val="00D03417"/>
    <w:pPr>
      <w:tabs>
        <w:tab w:val="center" w:pos="4153"/>
        <w:tab w:val="right" w:pos="8306"/>
      </w:tabs>
    </w:pPr>
  </w:style>
  <w:style w:type="paragraph" w:styleId="a6">
    <w:name w:val="caption"/>
    <w:basedOn w:val="a0"/>
    <w:next w:val="a0"/>
    <w:uiPriority w:val="35"/>
    <w:qFormat/>
    <w:rsid w:val="00D03417"/>
    <w:pPr>
      <w:suppressAutoHyphens/>
      <w:spacing w:line="336" w:lineRule="auto"/>
      <w:jc w:val="center"/>
    </w:pPr>
  </w:style>
  <w:style w:type="paragraph" w:styleId="a7">
    <w:name w:val="footer"/>
    <w:basedOn w:val="a0"/>
    <w:link w:val="a8"/>
    <w:uiPriority w:val="99"/>
    <w:rsid w:val="00D03417"/>
    <w:pPr>
      <w:tabs>
        <w:tab w:val="center" w:pos="4153"/>
        <w:tab w:val="right" w:pos="8306"/>
      </w:tabs>
    </w:pPr>
  </w:style>
  <w:style w:type="character" w:styleId="a9">
    <w:name w:val="page number"/>
    <w:rsid w:val="00D03417"/>
    <w:rPr>
      <w:rFonts w:ascii="Times New Roman" w:hAnsi="Times New Roman"/>
      <w:noProof w:val="0"/>
      <w:lang w:val="uk-UA"/>
    </w:rPr>
  </w:style>
  <w:style w:type="paragraph" w:styleId="11">
    <w:name w:val="toc 1"/>
    <w:basedOn w:val="a0"/>
    <w:next w:val="a0"/>
    <w:autoRedefine/>
    <w:uiPriority w:val="39"/>
    <w:qFormat/>
    <w:rsid w:val="003B7962"/>
    <w:pPr>
      <w:tabs>
        <w:tab w:val="right" w:leader="dot" w:pos="9911"/>
      </w:tabs>
      <w:spacing w:line="480" w:lineRule="auto"/>
      <w:ind w:left="284"/>
      <w:jc w:val="left"/>
    </w:pPr>
    <w:rPr>
      <w:bCs/>
      <w:szCs w:val="28"/>
    </w:rPr>
  </w:style>
  <w:style w:type="paragraph" w:styleId="21">
    <w:name w:val="toc 2"/>
    <w:basedOn w:val="a0"/>
    <w:next w:val="a0"/>
    <w:autoRedefine/>
    <w:uiPriority w:val="39"/>
    <w:qFormat/>
    <w:rsid w:val="008B2460"/>
    <w:pPr>
      <w:tabs>
        <w:tab w:val="right" w:leader="dot" w:pos="9921"/>
      </w:tabs>
      <w:spacing w:line="360" w:lineRule="auto"/>
      <w:ind w:firstLine="851"/>
      <w:outlineLvl w:val="0"/>
    </w:pPr>
  </w:style>
  <w:style w:type="paragraph" w:styleId="31">
    <w:name w:val="toc 3"/>
    <w:basedOn w:val="a0"/>
    <w:next w:val="a0"/>
    <w:autoRedefine/>
    <w:uiPriority w:val="39"/>
    <w:qFormat/>
    <w:rsid w:val="0004039E"/>
    <w:pPr>
      <w:ind w:left="560"/>
      <w:jc w:val="left"/>
    </w:pPr>
    <w:rPr>
      <w:i/>
      <w:iCs/>
      <w:sz w:val="20"/>
    </w:rPr>
  </w:style>
  <w:style w:type="paragraph" w:styleId="41">
    <w:name w:val="toc 4"/>
    <w:basedOn w:val="a0"/>
    <w:next w:val="a0"/>
    <w:autoRedefine/>
    <w:semiHidden/>
    <w:rsid w:val="00D03417"/>
    <w:pPr>
      <w:ind w:left="840"/>
      <w:jc w:val="left"/>
    </w:pPr>
    <w:rPr>
      <w:sz w:val="18"/>
      <w:szCs w:val="18"/>
    </w:rPr>
  </w:style>
  <w:style w:type="paragraph" w:styleId="aa">
    <w:name w:val="Body Text"/>
    <w:basedOn w:val="a0"/>
    <w:link w:val="ab"/>
    <w:rsid w:val="00D03417"/>
    <w:pPr>
      <w:spacing w:line="336" w:lineRule="auto"/>
      <w:ind w:firstLine="851"/>
    </w:pPr>
  </w:style>
  <w:style w:type="paragraph" w:customStyle="1" w:styleId="ac">
    <w:name w:val="Переменные"/>
    <w:basedOn w:val="aa"/>
    <w:rsid w:val="00D03417"/>
    <w:pPr>
      <w:tabs>
        <w:tab w:val="left" w:pos="482"/>
      </w:tabs>
      <w:ind w:left="482" w:hanging="482"/>
    </w:pPr>
  </w:style>
  <w:style w:type="paragraph" w:styleId="ad">
    <w:name w:val="Document Map"/>
    <w:basedOn w:val="a0"/>
    <w:semiHidden/>
    <w:rsid w:val="00D03417"/>
    <w:pPr>
      <w:shd w:val="clear" w:color="auto" w:fill="000080"/>
    </w:pPr>
    <w:rPr>
      <w:sz w:val="24"/>
    </w:rPr>
  </w:style>
  <w:style w:type="paragraph" w:customStyle="1" w:styleId="ae">
    <w:name w:val="Формула"/>
    <w:basedOn w:val="aa"/>
    <w:rsid w:val="00D03417"/>
    <w:pPr>
      <w:tabs>
        <w:tab w:val="center" w:pos="4536"/>
        <w:tab w:val="right" w:pos="9356"/>
      </w:tabs>
      <w:ind w:firstLine="0"/>
    </w:pPr>
  </w:style>
  <w:style w:type="paragraph" w:styleId="22">
    <w:name w:val="Body Text 2"/>
    <w:basedOn w:val="a0"/>
    <w:link w:val="23"/>
    <w:rsid w:val="00D03417"/>
    <w:rPr>
      <w:sz w:val="26"/>
    </w:rPr>
  </w:style>
  <w:style w:type="character" w:customStyle="1" w:styleId="23">
    <w:name w:val="Основной текст 2 Знак"/>
    <w:link w:val="22"/>
    <w:rsid w:val="0004039E"/>
    <w:rPr>
      <w:sz w:val="26"/>
      <w:lang w:val="uk-UA" w:eastAsia="ru-RU" w:bidi="ar-SA"/>
    </w:rPr>
  </w:style>
  <w:style w:type="paragraph" w:styleId="af">
    <w:name w:val="Body Text Indent"/>
    <w:aliases w:val="текст,Основной текст 1"/>
    <w:basedOn w:val="a0"/>
    <w:link w:val="af0"/>
    <w:rsid w:val="00D03417"/>
    <w:pPr>
      <w:spacing w:after="120"/>
      <w:ind w:left="360"/>
    </w:pPr>
  </w:style>
  <w:style w:type="paragraph" w:styleId="af1">
    <w:name w:val="Title"/>
    <w:basedOn w:val="a0"/>
    <w:qFormat/>
    <w:rsid w:val="00D03417"/>
    <w:pPr>
      <w:jc w:val="center"/>
    </w:pPr>
    <w:rPr>
      <w:szCs w:val="24"/>
    </w:rPr>
  </w:style>
  <w:style w:type="paragraph" w:styleId="32">
    <w:name w:val="Body Text Indent 3"/>
    <w:basedOn w:val="a0"/>
    <w:link w:val="33"/>
    <w:rsid w:val="009E74E7"/>
    <w:pPr>
      <w:spacing w:after="120"/>
      <w:ind w:left="283"/>
    </w:pPr>
    <w:rPr>
      <w:sz w:val="16"/>
      <w:szCs w:val="16"/>
    </w:rPr>
  </w:style>
  <w:style w:type="paragraph" w:styleId="af2">
    <w:name w:val="footnote text"/>
    <w:basedOn w:val="a0"/>
    <w:link w:val="af3"/>
    <w:uiPriority w:val="99"/>
    <w:semiHidden/>
    <w:rsid w:val="00D03417"/>
    <w:pPr>
      <w:jc w:val="left"/>
    </w:pPr>
    <w:rPr>
      <w:sz w:val="20"/>
    </w:rPr>
  </w:style>
  <w:style w:type="character" w:styleId="af4">
    <w:name w:val="footnote reference"/>
    <w:uiPriority w:val="99"/>
    <w:semiHidden/>
    <w:rsid w:val="00D03417"/>
    <w:rPr>
      <w:vertAlign w:val="superscript"/>
    </w:rPr>
  </w:style>
  <w:style w:type="paragraph" w:styleId="34">
    <w:name w:val="List 3"/>
    <w:basedOn w:val="a0"/>
    <w:rsid w:val="009E74E7"/>
    <w:pPr>
      <w:ind w:left="566" w:hanging="283"/>
      <w:jc w:val="left"/>
    </w:pPr>
    <w:rPr>
      <w:sz w:val="20"/>
    </w:rPr>
  </w:style>
  <w:style w:type="paragraph" w:styleId="24">
    <w:name w:val="List Bullet 2"/>
    <w:basedOn w:val="a0"/>
    <w:autoRedefine/>
    <w:rsid w:val="009E74E7"/>
    <w:pPr>
      <w:overflowPunct w:val="0"/>
      <w:autoSpaceDE w:val="0"/>
      <w:autoSpaceDN w:val="0"/>
      <w:adjustRightInd w:val="0"/>
      <w:ind w:firstLine="540"/>
      <w:textAlignment w:val="baseline"/>
    </w:pPr>
    <w:rPr>
      <w:sz w:val="20"/>
    </w:rPr>
  </w:style>
  <w:style w:type="paragraph" w:customStyle="1" w:styleId="12">
    <w:name w:val="Обычный1"/>
    <w:rsid w:val="003502AA"/>
    <w:pPr>
      <w:spacing w:before="100" w:after="100"/>
    </w:pPr>
    <w:rPr>
      <w:snapToGrid w:val="0"/>
      <w:sz w:val="24"/>
    </w:rPr>
  </w:style>
  <w:style w:type="paragraph" w:customStyle="1" w:styleId="13">
    <w:name w:val="Мой заголовок 1"/>
    <w:basedOn w:val="a0"/>
    <w:link w:val="14"/>
    <w:autoRedefine/>
    <w:rsid w:val="00832370"/>
    <w:pPr>
      <w:tabs>
        <w:tab w:val="right" w:leader="dot" w:pos="9781"/>
      </w:tabs>
      <w:spacing w:line="360" w:lineRule="auto"/>
      <w:jc w:val="center"/>
    </w:pPr>
  </w:style>
  <w:style w:type="character" w:customStyle="1" w:styleId="14">
    <w:name w:val="Мой заголовок 1 Знак"/>
    <w:link w:val="13"/>
    <w:rsid w:val="00832370"/>
    <w:rPr>
      <w:sz w:val="28"/>
      <w:lang w:val="ru-RU" w:eastAsia="ru-RU" w:bidi="ar-SA"/>
    </w:rPr>
  </w:style>
  <w:style w:type="paragraph" w:customStyle="1" w:styleId="25">
    <w:name w:val="Мой заголовок 2"/>
    <w:basedOn w:val="7"/>
    <w:link w:val="26"/>
    <w:rsid w:val="006427A5"/>
    <w:pPr>
      <w:tabs>
        <w:tab w:val="clear" w:pos="420"/>
        <w:tab w:val="num" w:pos="1134"/>
      </w:tabs>
      <w:ind w:left="426" w:firstLine="284"/>
      <w:jc w:val="both"/>
    </w:pPr>
  </w:style>
  <w:style w:type="character" w:customStyle="1" w:styleId="26">
    <w:name w:val="Мой заголовок 2 Знак"/>
    <w:link w:val="25"/>
    <w:rsid w:val="0004039E"/>
    <w:rPr>
      <w:sz w:val="28"/>
      <w:szCs w:val="24"/>
    </w:rPr>
  </w:style>
  <w:style w:type="table" w:styleId="af5">
    <w:name w:val="Table Grid"/>
    <w:basedOn w:val="a2"/>
    <w:qFormat/>
    <w:rsid w:val="008733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">
    <w:name w:val="Заголовок-1"/>
    <w:basedOn w:val="a0"/>
    <w:rsid w:val="001C35C9"/>
    <w:pPr>
      <w:spacing w:line="360" w:lineRule="auto"/>
      <w:ind w:firstLine="851"/>
      <w:jc w:val="center"/>
    </w:pPr>
    <w:rPr>
      <w:szCs w:val="28"/>
    </w:rPr>
  </w:style>
  <w:style w:type="paragraph" w:customStyle="1" w:styleId="35">
    <w:name w:val="Мой заголовок 3"/>
    <w:basedOn w:val="a0"/>
    <w:link w:val="36"/>
    <w:rsid w:val="006427A5"/>
    <w:pPr>
      <w:tabs>
        <w:tab w:val="num" w:pos="420"/>
      </w:tabs>
      <w:spacing w:line="360" w:lineRule="auto"/>
      <w:ind w:left="420" w:hanging="420"/>
      <w:jc w:val="left"/>
    </w:pPr>
  </w:style>
  <w:style w:type="character" w:customStyle="1" w:styleId="36">
    <w:name w:val="Мой заголовок 3 Знак"/>
    <w:link w:val="35"/>
    <w:rsid w:val="00B10DA5"/>
    <w:rPr>
      <w:sz w:val="28"/>
      <w:lang w:val="uk-UA"/>
    </w:rPr>
  </w:style>
  <w:style w:type="character" w:styleId="af6">
    <w:name w:val="Hyperlink"/>
    <w:rsid w:val="0004039E"/>
    <w:rPr>
      <w:color w:val="0000FF"/>
      <w:u w:val="single"/>
    </w:rPr>
  </w:style>
  <w:style w:type="paragraph" w:customStyle="1" w:styleId="42">
    <w:name w:val="Мой заголовок 4"/>
    <w:basedOn w:val="35"/>
    <w:rsid w:val="00F120E9"/>
    <w:pPr>
      <w:numPr>
        <w:ilvl w:val="2"/>
      </w:numPr>
      <w:tabs>
        <w:tab w:val="num" w:pos="420"/>
        <w:tab w:val="num" w:pos="851"/>
      </w:tabs>
      <w:ind w:left="426" w:hanging="284"/>
      <w:jc w:val="center"/>
    </w:pPr>
  </w:style>
  <w:style w:type="paragraph" w:styleId="51">
    <w:name w:val="toc 5"/>
    <w:basedOn w:val="a0"/>
    <w:next w:val="a0"/>
    <w:autoRedefine/>
    <w:semiHidden/>
    <w:rsid w:val="0071710A"/>
    <w:pPr>
      <w:ind w:left="1120"/>
      <w:jc w:val="left"/>
    </w:pPr>
    <w:rPr>
      <w:sz w:val="18"/>
      <w:szCs w:val="18"/>
    </w:rPr>
  </w:style>
  <w:style w:type="paragraph" w:styleId="15">
    <w:name w:val="index 1"/>
    <w:basedOn w:val="a0"/>
    <w:next w:val="a0"/>
    <w:autoRedefine/>
    <w:semiHidden/>
    <w:rsid w:val="00D774ED"/>
    <w:pPr>
      <w:ind w:left="280" w:hanging="280"/>
    </w:pPr>
  </w:style>
  <w:style w:type="paragraph" w:styleId="61">
    <w:name w:val="toc 6"/>
    <w:basedOn w:val="a0"/>
    <w:next w:val="a0"/>
    <w:autoRedefine/>
    <w:semiHidden/>
    <w:rsid w:val="0071710A"/>
    <w:pPr>
      <w:ind w:left="1400"/>
      <w:jc w:val="left"/>
    </w:pPr>
    <w:rPr>
      <w:sz w:val="18"/>
      <w:szCs w:val="18"/>
    </w:rPr>
  </w:style>
  <w:style w:type="paragraph" w:styleId="71">
    <w:name w:val="toc 7"/>
    <w:basedOn w:val="a0"/>
    <w:next w:val="a0"/>
    <w:autoRedefine/>
    <w:semiHidden/>
    <w:rsid w:val="0071710A"/>
    <w:pPr>
      <w:ind w:left="168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semiHidden/>
    <w:rsid w:val="0071710A"/>
    <w:pPr>
      <w:ind w:left="196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rsid w:val="0071710A"/>
    <w:pPr>
      <w:ind w:left="2240"/>
      <w:jc w:val="left"/>
    </w:pPr>
    <w:rPr>
      <w:sz w:val="18"/>
      <w:szCs w:val="18"/>
    </w:rPr>
  </w:style>
  <w:style w:type="character" w:customStyle="1" w:styleId="af7">
    <w:name w:val="курсовик"/>
    <w:rsid w:val="00CC1EEC"/>
    <w:rPr>
      <w:rFonts w:ascii="GOST type B" w:hAnsi="GOST type B"/>
      <w:i/>
      <w:iCs/>
      <w:w w:val="90"/>
      <w:sz w:val="40"/>
    </w:rPr>
  </w:style>
  <w:style w:type="character" w:customStyle="1" w:styleId="72">
    <w:name w:val="курсовик7мм"/>
    <w:rsid w:val="00CC1EEC"/>
    <w:rPr>
      <w:rFonts w:ascii="GOST type B" w:hAnsi="GOST type B"/>
      <w:i/>
      <w:iCs/>
      <w:w w:val="90"/>
      <w:sz w:val="52"/>
    </w:rPr>
  </w:style>
  <w:style w:type="character" w:customStyle="1" w:styleId="af8">
    <w:name w:val="курстекст"/>
    <w:rsid w:val="003B6C32"/>
    <w:rPr>
      <w:rFonts w:ascii="GOST type B" w:hAnsi="GOST type B"/>
      <w:i/>
      <w:iCs/>
      <w:w w:val="90"/>
      <w:sz w:val="32"/>
    </w:rPr>
  </w:style>
  <w:style w:type="paragraph" w:styleId="af9">
    <w:name w:val="Plain Text"/>
    <w:basedOn w:val="a0"/>
    <w:link w:val="afa"/>
    <w:rsid w:val="007F35DE"/>
    <w:pPr>
      <w:jc w:val="left"/>
    </w:pPr>
    <w:rPr>
      <w:rFonts w:ascii="Courier New" w:hAnsi="Courier New"/>
      <w:sz w:val="20"/>
    </w:rPr>
  </w:style>
  <w:style w:type="paragraph" w:styleId="afb">
    <w:name w:val="Normal (Web)"/>
    <w:basedOn w:val="a0"/>
    <w:uiPriority w:val="99"/>
    <w:rsid w:val="00494D20"/>
    <w:pPr>
      <w:spacing w:before="100" w:beforeAutospacing="1" w:after="100" w:afterAutospacing="1"/>
      <w:jc w:val="left"/>
    </w:pPr>
    <w:rPr>
      <w:color w:val="FFFFFF"/>
      <w:sz w:val="24"/>
      <w:szCs w:val="24"/>
    </w:rPr>
  </w:style>
  <w:style w:type="paragraph" w:customStyle="1" w:styleId="27">
    <w:name w:val="Мой стиль 2"/>
    <w:basedOn w:val="2"/>
    <w:rsid w:val="00A86D94"/>
    <w:pPr>
      <w:keepNext/>
    </w:pPr>
    <w:rPr>
      <w:b/>
      <w:szCs w:val="28"/>
    </w:rPr>
  </w:style>
  <w:style w:type="paragraph" w:customStyle="1" w:styleId="110">
    <w:name w:val="Обычный11"/>
    <w:rsid w:val="00A86D94"/>
    <w:pPr>
      <w:ind w:left="709" w:right="566" w:firstLine="284"/>
      <w:jc w:val="both"/>
    </w:pPr>
    <w:rPr>
      <w:sz w:val="28"/>
    </w:rPr>
  </w:style>
  <w:style w:type="paragraph" w:customStyle="1" w:styleId="16">
    <w:name w:val="1"/>
    <w:basedOn w:val="a0"/>
    <w:next w:val="afb"/>
    <w:rsid w:val="00A86D94"/>
    <w:pPr>
      <w:spacing w:before="100" w:after="100"/>
      <w:jc w:val="left"/>
    </w:pPr>
    <w:rPr>
      <w:sz w:val="24"/>
    </w:rPr>
  </w:style>
  <w:style w:type="paragraph" w:styleId="28">
    <w:name w:val="Body Text Indent 2"/>
    <w:basedOn w:val="a0"/>
    <w:rsid w:val="00A86D94"/>
    <w:pPr>
      <w:spacing w:after="120" w:line="480" w:lineRule="auto"/>
      <w:ind w:left="283"/>
    </w:pPr>
  </w:style>
  <w:style w:type="paragraph" w:customStyle="1" w:styleId="37">
    <w:name w:val="Мой стиль 3"/>
    <w:basedOn w:val="3"/>
    <w:rsid w:val="00A86D94"/>
    <w:pPr>
      <w:keepNext/>
    </w:pPr>
    <w:rPr>
      <w:b/>
      <w:szCs w:val="28"/>
    </w:rPr>
  </w:style>
  <w:style w:type="paragraph" w:customStyle="1" w:styleId="17">
    <w:name w:val="Мой стиль1"/>
    <w:basedOn w:val="1"/>
    <w:rsid w:val="00A86D94"/>
    <w:pPr>
      <w:keepNext/>
      <w:suppressAutoHyphens w:val="0"/>
      <w:spacing w:before="240" w:after="60" w:line="480" w:lineRule="auto"/>
      <w:jc w:val="both"/>
    </w:pPr>
    <w:rPr>
      <w:rFonts w:cs="Arial"/>
      <w:b/>
      <w:bCs/>
      <w:caps w:val="0"/>
      <w:kern w:val="32"/>
      <w:szCs w:val="32"/>
    </w:rPr>
  </w:style>
  <w:style w:type="paragraph" w:customStyle="1" w:styleId="afc">
    <w:name w:val="Чертежный"/>
    <w:rsid w:val="00E91188"/>
    <w:pPr>
      <w:jc w:val="both"/>
    </w:pPr>
    <w:rPr>
      <w:rFonts w:ascii="ISOCPEUR" w:hAnsi="ISOCPEUR"/>
      <w:i/>
      <w:sz w:val="28"/>
      <w:lang w:val="uk-UA"/>
    </w:rPr>
  </w:style>
  <w:style w:type="paragraph" w:styleId="38">
    <w:name w:val="Body Text 3"/>
    <w:basedOn w:val="a0"/>
    <w:rsid w:val="00042FF3"/>
    <w:pPr>
      <w:spacing w:after="120"/>
    </w:pPr>
    <w:rPr>
      <w:sz w:val="16"/>
      <w:szCs w:val="16"/>
    </w:rPr>
  </w:style>
  <w:style w:type="paragraph" w:customStyle="1" w:styleId="18">
    <w:name w:val="Мой стиль 1 Знак"/>
    <w:basedOn w:val="1"/>
    <w:rsid w:val="000B55D7"/>
    <w:pPr>
      <w:keepNext/>
      <w:spacing w:line="480" w:lineRule="auto"/>
    </w:pPr>
    <w:rPr>
      <w:b/>
      <w:caps w:val="0"/>
      <w:kern w:val="0"/>
      <w:szCs w:val="28"/>
    </w:rPr>
  </w:style>
  <w:style w:type="paragraph" w:customStyle="1" w:styleId="afd">
    <w:name w:val="Мой стиль(для таблицы) Знак Знак"/>
    <w:basedOn w:val="11"/>
    <w:rsid w:val="000B55D7"/>
    <w:pPr>
      <w:tabs>
        <w:tab w:val="clear" w:pos="9911"/>
        <w:tab w:val="right" w:leader="dot" w:pos="9912"/>
      </w:tabs>
      <w:suppressAutoHyphens/>
      <w:ind w:firstLine="456"/>
    </w:pPr>
    <w:rPr>
      <w:bCs w:val="0"/>
    </w:rPr>
  </w:style>
  <w:style w:type="paragraph" w:styleId="afe">
    <w:name w:val="Balloon Text"/>
    <w:basedOn w:val="a0"/>
    <w:link w:val="aff"/>
    <w:uiPriority w:val="99"/>
    <w:rsid w:val="00447D4C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link w:val="afe"/>
    <w:uiPriority w:val="99"/>
    <w:rsid w:val="00447D4C"/>
    <w:rPr>
      <w:rFonts w:ascii="Tahoma" w:hAnsi="Tahoma" w:cs="Tahoma"/>
      <w:sz w:val="16"/>
      <w:szCs w:val="16"/>
      <w:lang w:val="uk-UA"/>
    </w:rPr>
  </w:style>
  <w:style w:type="paragraph" w:styleId="aff0">
    <w:name w:val="List Paragraph"/>
    <w:basedOn w:val="a0"/>
    <w:uiPriority w:val="34"/>
    <w:qFormat/>
    <w:rsid w:val="0005114A"/>
    <w:pPr>
      <w:ind w:left="720"/>
      <w:contextualSpacing/>
    </w:pPr>
  </w:style>
  <w:style w:type="paragraph" w:customStyle="1" w:styleId="aff1">
    <w:name w:val="Текст_ диплом"/>
    <w:basedOn w:val="a0"/>
    <w:link w:val="aff2"/>
    <w:qFormat/>
    <w:rsid w:val="00FC232E"/>
    <w:pPr>
      <w:spacing w:line="360" w:lineRule="auto"/>
      <w:ind w:firstLine="851"/>
    </w:pPr>
  </w:style>
  <w:style w:type="character" w:customStyle="1" w:styleId="aff2">
    <w:name w:val="Текст_ диплом Знак"/>
    <w:link w:val="aff1"/>
    <w:rsid w:val="00FC232E"/>
    <w:rPr>
      <w:sz w:val="28"/>
    </w:rPr>
  </w:style>
  <w:style w:type="character" w:styleId="aff3">
    <w:name w:val="Emphasis"/>
    <w:qFormat/>
    <w:rsid w:val="004060E7"/>
    <w:rPr>
      <w:i/>
      <w:iCs/>
    </w:rPr>
  </w:style>
  <w:style w:type="table" w:styleId="-10">
    <w:name w:val="Table Web 1"/>
    <w:basedOn w:val="a2"/>
    <w:rsid w:val="009F59EF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2"/>
    <w:rsid w:val="009F59EF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2"/>
    <w:rsid w:val="009F59EF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Elegant"/>
    <w:basedOn w:val="a2"/>
    <w:rsid w:val="009F59EF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2"/>
    <w:rsid w:val="009F59EF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Subtle 2"/>
    <w:basedOn w:val="a2"/>
    <w:rsid w:val="009F59EF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2"/>
    <w:rsid w:val="009F59EF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2"/>
    <w:rsid w:val="009F59EF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2"/>
    <w:rsid w:val="009F59EF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2"/>
    <w:rsid w:val="009F59EF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3D effects 1"/>
    <w:basedOn w:val="a2"/>
    <w:rsid w:val="009F59EF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2"/>
    <w:rsid w:val="009F59EF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3D effects 3"/>
    <w:basedOn w:val="a2"/>
    <w:rsid w:val="009F59EF"/>
    <w:pPr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No Spacing"/>
    <w:link w:val="aff6"/>
    <w:uiPriority w:val="1"/>
    <w:qFormat/>
    <w:rsid w:val="004964D6"/>
    <w:pPr>
      <w:jc w:val="both"/>
    </w:pPr>
    <w:rPr>
      <w:sz w:val="28"/>
      <w:lang w:val="uk-UA"/>
    </w:rPr>
  </w:style>
  <w:style w:type="character" w:customStyle="1" w:styleId="apple-style-span">
    <w:name w:val="apple-style-span"/>
    <w:basedOn w:val="a1"/>
    <w:rsid w:val="006D789D"/>
  </w:style>
  <w:style w:type="character" w:customStyle="1" w:styleId="apple-converted-space">
    <w:name w:val="apple-converted-space"/>
    <w:rsid w:val="0063593E"/>
  </w:style>
  <w:style w:type="paragraph" w:customStyle="1" w:styleId="150">
    <w:name w:val="Методичка 1.5"/>
    <w:basedOn w:val="110"/>
    <w:rsid w:val="008D57FE"/>
    <w:pPr>
      <w:widowControl w:val="0"/>
      <w:spacing w:line="-360" w:lineRule="auto"/>
      <w:ind w:left="0" w:right="0" w:firstLine="567"/>
    </w:pPr>
    <w:rPr>
      <w:b/>
    </w:rPr>
  </w:style>
  <w:style w:type="paragraph" w:styleId="HTML">
    <w:name w:val="HTML Preformatted"/>
    <w:basedOn w:val="a0"/>
    <w:link w:val="HTML0"/>
    <w:unhideWhenUsed/>
    <w:rsid w:val="00BF4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rsid w:val="00BF4385"/>
    <w:rPr>
      <w:rFonts w:ascii="Courier New" w:hAnsi="Courier New" w:cs="Courier New"/>
    </w:rPr>
  </w:style>
  <w:style w:type="character" w:customStyle="1" w:styleId="code">
    <w:name w:val="code"/>
    <w:rsid w:val="00BF4385"/>
  </w:style>
  <w:style w:type="character" w:customStyle="1" w:styleId="sentence">
    <w:name w:val="sentence"/>
    <w:rsid w:val="00BF4385"/>
  </w:style>
  <w:style w:type="paragraph" w:styleId="aff7">
    <w:name w:val="TOC Heading"/>
    <w:basedOn w:val="1"/>
    <w:next w:val="a0"/>
    <w:uiPriority w:val="39"/>
    <w:unhideWhenUsed/>
    <w:qFormat/>
    <w:rsid w:val="008878E5"/>
    <w:pPr>
      <w:keepNext/>
      <w:keepLines/>
      <w:suppressAutoHyphens w:val="0"/>
      <w:spacing w:before="480" w:after="0" w:line="276" w:lineRule="auto"/>
      <w:ind w:firstLine="0"/>
      <w:jc w:val="left"/>
      <w:outlineLvl w:val="9"/>
    </w:pPr>
    <w:rPr>
      <w:rFonts w:ascii="Cambria" w:hAnsi="Cambria"/>
      <w:b/>
      <w:bCs/>
      <w:caps w:val="0"/>
      <w:color w:val="365F91"/>
      <w:kern w:val="0"/>
      <w:szCs w:val="28"/>
    </w:rPr>
  </w:style>
  <w:style w:type="character" w:customStyle="1" w:styleId="lwcollapsibleareatitle">
    <w:name w:val="lw_collapsiblearea_title"/>
    <w:rsid w:val="00001E4F"/>
  </w:style>
  <w:style w:type="character" w:customStyle="1" w:styleId="input">
    <w:name w:val="input"/>
    <w:rsid w:val="00001E4F"/>
  </w:style>
  <w:style w:type="paragraph" w:customStyle="1" w:styleId="a">
    <w:name w:val="лит"/>
    <w:autoRedefine/>
    <w:uiPriority w:val="99"/>
    <w:rsid w:val="00EB53FD"/>
    <w:pPr>
      <w:numPr>
        <w:numId w:val="2"/>
      </w:numPr>
      <w:spacing w:line="360" w:lineRule="auto"/>
      <w:ind w:firstLine="1134"/>
    </w:pPr>
    <w:rPr>
      <w:sz w:val="28"/>
      <w:szCs w:val="28"/>
    </w:rPr>
  </w:style>
  <w:style w:type="character" w:customStyle="1" w:styleId="a8">
    <w:name w:val="Нижний колонтитул Знак"/>
    <w:basedOn w:val="a1"/>
    <w:link w:val="a7"/>
    <w:uiPriority w:val="99"/>
    <w:rsid w:val="00D55A13"/>
    <w:rPr>
      <w:noProof/>
      <w:sz w:val="28"/>
    </w:rPr>
  </w:style>
  <w:style w:type="character" w:styleId="aff8">
    <w:name w:val="FollowedHyperlink"/>
    <w:basedOn w:val="a1"/>
    <w:uiPriority w:val="99"/>
    <w:semiHidden/>
    <w:unhideWhenUsed/>
    <w:rsid w:val="00CD1EED"/>
    <w:rPr>
      <w:color w:val="800080" w:themeColor="followedHyperlink"/>
      <w:u w:val="single"/>
    </w:rPr>
  </w:style>
  <w:style w:type="paragraph" w:customStyle="1" w:styleId="Default">
    <w:name w:val="Default"/>
    <w:rsid w:val="00A032D4"/>
    <w:pPr>
      <w:autoSpaceDE w:val="0"/>
      <w:autoSpaceDN w:val="0"/>
      <w:adjustRightInd w:val="0"/>
    </w:pPr>
    <w:rPr>
      <w:rFonts w:ascii="DTP HelBlaObl" w:hAnsi="DTP HelBlaObl" w:cs="DTP HelBlaObl"/>
      <w:color w:val="000000"/>
      <w:sz w:val="24"/>
      <w:szCs w:val="24"/>
    </w:rPr>
  </w:style>
  <w:style w:type="paragraph" w:customStyle="1" w:styleId="bl">
    <w:name w:val="bl"/>
    <w:basedOn w:val="a0"/>
    <w:rsid w:val="00A032D4"/>
    <w:pPr>
      <w:spacing w:before="100" w:beforeAutospacing="1" w:after="100" w:afterAutospacing="1"/>
      <w:jc w:val="left"/>
    </w:pPr>
    <w:rPr>
      <w:sz w:val="24"/>
      <w:szCs w:val="24"/>
    </w:rPr>
  </w:style>
  <w:style w:type="character" w:styleId="aff9">
    <w:name w:val="Strong"/>
    <w:basedOn w:val="a1"/>
    <w:qFormat/>
    <w:rsid w:val="00A032D4"/>
    <w:rPr>
      <w:b/>
      <w:bCs/>
    </w:rPr>
  </w:style>
  <w:style w:type="paragraph" w:customStyle="1" w:styleId="underpicture">
    <w:name w:val="underpicture"/>
    <w:basedOn w:val="a0"/>
    <w:rsid w:val="00E2354B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Pa10">
    <w:name w:val="Pa10"/>
    <w:basedOn w:val="Default"/>
    <w:next w:val="Default"/>
    <w:uiPriority w:val="99"/>
    <w:rsid w:val="008A6D28"/>
    <w:pPr>
      <w:spacing w:line="200" w:lineRule="atLeast"/>
    </w:pPr>
    <w:rPr>
      <w:rFonts w:ascii="WMBHXF+Kudryashev" w:hAnsi="WMBHXF+Kudryashev" w:cs="Times New Roman"/>
      <w:color w:val="auto"/>
    </w:rPr>
  </w:style>
  <w:style w:type="character" w:styleId="affa">
    <w:name w:val="Placeholder Text"/>
    <w:basedOn w:val="a1"/>
    <w:uiPriority w:val="99"/>
    <w:semiHidden/>
    <w:rsid w:val="005843F3"/>
    <w:rPr>
      <w:color w:val="808080"/>
    </w:rPr>
  </w:style>
  <w:style w:type="character" w:customStyle="1" w:styleId="mw-headline">
    <w:name w:val="mw-headline"/>
    <w:basedOn w:val="a1"/>
    <w:rsid w:val="00262220"/>
  </w:style>
  <w:style w:type="character" w:customStyle="1" w:styleId="mw-editsection">
    <w:name w:val="mw-editsection"/>
    <w:basedOn w:val="a1"/>
    <w:rsid w:val="00C17EE1"/>
  </w:style>
  <w:style w:type="character" w:customStyle="1" w:styleId="mw-editsection-bracket">
    <w:name w:val="mw-editsection-bracket"/>
    <w:basedOn w:val="a1"/>
    <w:rsid w:val="00C17EE1"/>
  </w:style>
  <w:style w:type="character" w:customStyle="1" w:styleId="mw-editsection-divider">
    <w:name w:val="mw-editsection-divider"/>
    <w:basedOn w:val="a1"/>
    <w:rsid w:val="00C17EE1"/>
  </w:style>
  <w:style w:type="paragraph" w:customStyle="1" w:styleId="addtask">
    <w:name w:val="addtask"/>
    <w:basedOn w:val="a0"/>
    <w:rsid w:val="00131A09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Standard">
    <w:name w:val="Standard"/>
    <w:rsid w:val="00DC61C9"/>
    <w:pPr>
      <w:suppressAutoHyphens/>
      <w:autoSpaceDN w:val="0"/>
      <w:spacing w:after="200" w:line="276" w:lineRule="auto"/>
      <w:textAlignment w:val="baseline"/>
    </w:pPr>
    <w:rPr>
      <w:rFonts w:ascii="Cambria" w:hAnsi="Cambria" w:cs="Calibri"/>
      <w:kern w:val="3"/>
      <w:sz w:val="22"/>
      <w:szCs w:val="22"/>
      <w:lang w:eastAsia="zh-CN"/>
    </w:rPr>
  </w:style>
  <w:style w:type="paragraph" w:customStyle="1" w:styleId="Textbody">
    <w:name w:val="Text body"/>
    <w:basedOn w:val="Standard"/>
    <w:rsid w:val="00DC61C9"/>
    <w:pPr>
      <w:jc w:val="both"/>
    </w:pPr>
    <w:rPr>
      <w:rFonts w:ascii="Arial" w:hAnsi="Arial"/>
      <w:szCs w:val="20"/>
    </w:rPr>
  </w:style>
  <w:style w:type="numbering" w:customStyle="1" w:styleId="WW8Num5">
    <w:name w:val="WW8Num5"/>
    <w:basedOn w:val="a3"/>
    <w:rsid w:val="00DC61C9"/>
    <w:pPr>
      <w:numPr>
        <w:numId w:val="3"/>
      </w:numPr>
    </w:pPr>
  </w:style>
  <w:style w:type="character" w:styleId="affb">
    <w:name w:val="annotation reference"/>
    <w:basedOn w:val="a1"/>
    <w:uiPriority w:val="99"/>
    <w:semiHidden/>
    <w:unhideWhenUsed/>
    <w:rsid w:val="004E7D87"/>
    <w:rPr>
      <w:sz w:val="16"/>
      <w:szCs w:val="16"/>
    </w:rPr>
  </w:style>
  <w:style w:type="paragraph" w:styleId="affc">
    <w:name w:val="annotation text"/>
    <w:basedOn w:val="a0"/>
    <w:link w:val="affd"/>
    <w:uiPriority w:val="99"/>
    <w:semiHidden/>
    <w:unhideWhenUsed/>
    <w:rsid w:val="004E7D87"/>
    <w:rPr>
      <w:sz w:val="20"/>
    </w:rPr>
  </w:style>
  <w:style w:type="character" w:customStyle="1" w:styleId="affd">
    <w:name w:val="Текст примечания Знак"/>
    <w:basedOn w:val="a1"/>
    <w:link w:val="affc"/>
    <w:uiPriority w:val="99"/>
    <w:semiHidden/>
    <w:rsid w:val="004E7D87"/>
    <w:rPr>
      <w:noProof/>
    </w:rPr>
  </w:style>
  <w:style w:type="paragraph" w:styleId="affe">
    <w:name w:val="annotation subject"/>
    <w:basedOn w:val="affc"/>
    <w:next w:val="affc"/>
    <w:link w:val="afff"/>
    <w:uiPriority w:val="99"/>
    <w:semiHidden/>
    <w:unhideWhenUsed/>
    <w:rsid w:val="004E7D87"/>
    <w:rPr>
      <w:b/>
      <w:bCs/>
    </w:rPr>
  </w:style>
  <w:style w:type="character" w:customStyle="1" w:styleId="afff">
    <w:name w:val="Тема примечания Знак"/>
    <w:basedOn w:val="affd"/>
    <w:link w:val="affe"/>
    <w:uiPriority w:val="99"/>
    <w:semiHidden/>
    <w:rsid w:val="004E7D87"/>
    <w:rPr>
      <w:b/>
      <w:bCs/>
      <w:noProof/>
    </w:rPr>
  </w:style>
  <w:style w:type="character" w:customStyle="1" w:styleId="10">
    <w:name w:val="Заголовок 1 Знак"/>
    <w:basedOn w:val="a1"/>
    <w:link w:val="1"/>
    <w:rsid w:val="00356A19"/>
    <w:rPr>
      <w:caps/>
      <w:noProof/>
      <w:kern w:val="28"/>
      <w:sz w:val="28"/>
    </w:rPr>
  </w:style>
  <w:style w:type="paragraph" w:customStyle="1" w:styleId="2c">
    <w:name w:val="Обычный2"/>
    <w:basedOn w:val="a0"/>
    <w:rsid w:val="002C72F3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aff6">
    <w:name w:val="Без интервала Знак"/>
    <w:basedOn w:val="a1"/>
    <w:link w:val="aff5"/>
    <w:uiPriority w:val="1"/>
    <w:rsid w:val="00B308EA"/>
    <w:rPr>
      <w:sz w:val="28"/>
      <w:lang w:val="uk-UA"/>
    </w:rPr>
  </w:style>
  <w:style w:type="paragraph" w:styleId="afff0">
    <w:name w:val="endnote text"/>
    <w:basedOn w:val="a0"/>
    <w:link w:val="afff1"/>
    <w:semiHidden/>
    <w:unhideWhenUsed/>
    <w:rsid w:val="00E9608B"/>
    <w:rPr>
      <w:sz w:val="20"/>
    </w:rPr>
  </w:style>
  <w:style w:type="character" w:customStyle="1" w:styleId="afff1">
    <w:name w:val="Текст концевой сноски Знак"/>
    <w:basedOn w:val="a1"/>
    <w:link w:val="afff0"/>
    <w:semiHidden/>
    <w:rsid w:val="00E9608B"/>
    <w:rPr>
      <w:noProof/>
    </w:rPr>
  </w:style>
  <w:style w:type="character" w:styleId="afff2">
    <w:name w:val="endnote reference"/>
    <w:basedOn w:val="a1"/>
    <w:semiHidden/>
    <w:unhideWhenUsed/>
    <w:rsid w:val="00E9608B"/>
    <w:rPr>
      <w:vertAlign w:val="superscript"/>
    </w:rPr>
  </w:style>
  <w:style w:type="character" w:customStyle="1" w:styleId="tgc">
    <w:name w:val="_tgc"/>
    <w:basedOn w:val="a1"/>
    <w:rsid w:val="00204A8C"/>
  </w:style>
  <w:style w:type="character" w:customStyle="1" w:styleId="ucoz-forum-post">
    <w:name w:val="ucoz-forum-post"/>
    <w:basedOn w:val="a1"/>
    <w:rsid w:val="000B2DEC"/>
  </w:style>
  <w:style w:type="character" w:customStyle="1" w:styleId="30">
    <w:name w:val="Заголовок 3 Знак"/>
    <w:basedOn w:val="a1"/>
    <w:link w:val="3"/>
    <w:rsid w:val="00060E93"/>
    <w:rPr>
      <w:noProof/>
      <w:sz w:val="28"/>
    </w:rPr>
  </w:style>
  <w:style w:type="character" w:customStyle="1" w:styleId="st">
    <w:name w:val="st"/>
    <w:basedOn w:val="a1"/>
    <w:rsid w:val="00060E93"/>
  </w:style>
  <w:style w:type="character" w:customStyle="1" w:styleId="50">
    <w:name w:val="Заголовок 5 Знак"/>
    <w:link w:val="5"/>
    <w:uiPriority w:val="9"/>
    <w:rsid w:val="00E10339"/>
    <w:rPr>
      <w:b/>
      <w:bCs/>
      <w:i/>
      <w:iCs/>
      <w:noProof/>
      <w:sz w:val="26"/>
      <w:szCs w:val="26"/>
    </w:rPr>
  </w:style>
  <w:style w:type="character" w:customStyle="1" w:styleId="a5">
    <w:name w:val="Верхний колонтитул Знак"/>
    <w:link w:val="a4"/>
    <w:uiPriority w:val="99"/>
    <w:rsid w:val="00E10339"/>
    <w:rPr>
      <w:noProof/>
      <w:sz w:val="28"/>
    </w:rPr>
  </w:style>
  <w:style w:type="character" w:customStyle="1" w:styleId="define">
    <w:name w:val="define"/>
    <w:basedOn w:val="a1"/>
    <w:rsid w:val="00E10339"/>
  </w:style>
  <w:style w:type="character" w:customStyle="1" w:styleId="2d">
    <w:name w:val="Основной текст (2)_"/>
    <w:link w:val="2e"/>
    <w:rsid w:val="00E10339"/>
    <w:rPr>
      <w:sz w:val="22"/>
      <w:shd w:val="clear" w:color="auto" w:fill="FFFFFF"/>
    </w:rPr>
  </w:style>
  <w:style w:type="paragraph" w:customStyle="1" w:styleId="2e">
    <w:name w:val="Основной текст (2)"/>
    <w:basedOn w:val="a0"/>
    <w:link w:val="2d"/>
    <w:rsid w:val="00E10339"/>
    <w:pPr>
      <w:widowControl w:val="0"/>
      <w:shd w:val="clear" w:color="auto" w:fill="FFFFFF"/>
      <w:spacing w:before="120" w:line="254" w:lineRule="exact"/>
      <w:ind w:hanging="240"/>
    </w:pPr>
    <w:rPr>
      <w:sz w:val="22"/>
    </w:rPr>
  </w:style>
  <w:style w:type="character" w:customStyle="1" w:styleId="52">
    <w:name w:val="Основной текст (5)_"/>
    <w:link w:val="53"/>
    <w:rsid w:val="00E10339"/>
    <w:rPr>
      <w:rFonts w:ascii="Trebuchet MS" w:eastAsia="Trebuchet MS" w:hAnsi="Trebuchet MS" w:cs="Trebuchet MS"/>
      <w:b/>
      <w:bCs/>
      <w:shd w:val="clear" w:color="auto" w:fill="FFFFFF"/>
    </w:rPr>
  </w:style>
  <w:style w:type="paragraph" w:customStyle="1" w:styleId="53">
    <w:name w:val="Основной текст (5)"/>
    <w:basedOn w:val="a0"/>
    <w:link w:val="52"/>
    <w:rsid w:val="00E10339"/>
    <w:pPr>
      <w:widowControl w:val="0"/>
      <w:shd w:val="clear" w:color="auto" w:fill="FFFFFF"/>
      <w:spacing w:after="2700" w:line="0" w:lineRule="atLeast"/>
      <w:jc w:val="center"/>
    </w:pPr>
    <w:rPr>
      <w:rFonts w:ascii="Trebuchet MS" w:eastAsia="Trebuchet MS" w:hAnsi="Trebuchet MS" w:cs="Trebuchet MS"/>
      <w:b/>
      <w:bCs/>
      <w:sz w:val="20"/>
    </w:rPr>
  </w:style>
  <w:style w:type="character" w:customStyle="1" w:styleId="44">
    <w:name w:val="Основной текст (4)_"/>
    <w:link w:val="45"/>
    <w:rsid w:val="00E10339"/>
    <w:rPr>
      <w:rFonts w:ascii="Trebuchet MS" w:eastAsia="Trebuchet MS" w:hAnsi="Trebuchet MS" w:cs="Trebuchet MS"/>
      <w:b/>
      <w:bCs/>
      <w:szCs w:val="28"/>
      <w:shd w:val="clear" w:color="auto" w:fill="FFFFFF"/>
    </w:rPr>
  </w:style>
  <w:style w:type="character" w:customStyle="1" w:styleId="80">
    <w:name w:val="Основной текст (8)_"/>
    <w:link w:val="81"/>
    <w:rsid w:val="00E10339"/>
    <w:rPr>
      <w:rFonts w:ascii="Trebuchet MS" w:eastAsia="Trebuchet MS" w:hAnsi="Trebuchet MS" w:cs="Trebuchet MS"/>
      <w:sz w:val="17"/>
      <w:szCs w:val="17"/>
      <w:shd w:val="clear" w:color="auto" w:fill="FFFFFF"/>
    </w:rPr>
  </w:style>
  <w:style w:type="paragraph" w:customStyle="1" w:styleId="45">
    <w:name w:val="Основной текст (4)"/>
    <w:basedOn w:val="a0"/>
    <w:link w:val="44"/>
    <w:rsid w:val="00E10339"/>
    <w:pPr>
      <w:widowControl w:val="0"/>
      <w:shd w:val="clear" w:color="auto" w:fill="FFFFFF"/>
      <w:spacing w:before="480" w:after="360" w:line="0" w:lineRule="atLeast"/>
      <w:jc w:val="left"/>
    </w:pPr>
    <w:rPr>
      <w:rFonts w:ascii="Trebuchet MS" w:eastAsia="Trebuchet MS" w:hAnsi="Trebuchet MS" w:cs="Trebuchet MS"/>
      <w:b/>
      <w:bCs/>
      <w:sz w:val="20"/>
      <w:szCs w:val="28"/>
    </w:rPr>
  </w:style>
  <w:style w:type="paragraph" w:customStyle="1" w:styleId="81">
    <w:name w:val="Основной текст (8)"/>
    <w:basedOn w:val="a0"/>
    <w:link w:val="80"/>
    <w:rsid w:val="00E10339"/>
    <w:pPr>
      <w:widowControl w:val="0"/>
      <w:shd w:val="clear" w:color="auto" w:fill="FFFFFF"/>
      <w:spacing w:line="257" w:lineRule="exact"/>
    </w:pPr>
    <w:rPr>
      <w:rFonts w:ascii="Trebuchet MS" w:eastAsia="Trebuchet MS" w:hAnsi="Trebuchet MS" w:cs="Trebuchet MS"/>
      <w:sz w:val="17"/>
      <w:szCs w:val="17"/>
    </w:rPr>
  </w:style>
  <w:style w:type="paragraph" w:customStyle="1" w:styleId="pe">
    <w:name w:val="pe"/>
    <w:basedOn w:val="a0"/>
    <w:rsid w:val="00E10339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90">
    <w:name w:val="Заголовок №9_"/>
    <w:rsid w:val="00E10339"/>
    <w:rPr>
      <w:rFonts w:ascii="Trebuchet MS" w:eastAsia="Trebuchet MS" w:hAnsi="Trebuchet MS" w:cs="Trebuchet MS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91">
    <w:name w:val="Заголовок №9"/>
    <w:rsid w:val="00E10339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BookmanOldStyle10pt0pt">
    <w:name w:val="Основной текст (2) + Bookman Old Style;10 pt;Полужирный;Интервал 0 pt"/>
    <w:rsid w:val="00E10339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customStyle="1" w:styleId="2105pt">
    <w:name w:val="Основной текст (2) + 10;5 pt;Полужирный"/>
    <w:rsid w:val="00E1033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2CourierNew10pt">
    <w:name w:val="Основной текст (2) + Courier New;10 pt"/>
    <w:rsid w:val="00E1033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customStyle="1" w:styleId="119">
    <w:name w:val="Основной текст (119)_"/>
    <w:link w:val="1190"/>
    <w:rsid w:val="00E10339"/>
    <w:rPr>
      <w:b/>
      <w:bCs/>
      <w:sz w:val="21"/>
      <w:szCs w:val="21"/>
      <w:shd w:val="clear" w:color="auto" w:fill="FFFFFF"/>
    </w:rPr>
  </w:style>
  <w:style w:type="character" w:customStyle="1" w:styleId="2CourierNew10pt0">
    <w:name w:val="Основной текст (2) + Courier New;10 pt;Полужирный"/>
    <w:rsid w:val="00E10339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paragraph" w:customStyle="1" w:styleId="1190">
    <w:name w:val="Основной текст (119)"/>
    <w:basedOn w:val="a0"/>
    <w:link w:val="119"/>
    <w:rsid w:val="00E10339"/>
    <w:pPr>
      <w:widowControl w:val="0"/>
      <w:shd w:val="clear" w:color="auto" w:fill="FFFFFF"/>
      <w:spacing w:before="120" w:line="254" w:lineRule="exact"/>
      <w:ind w:hanging="300"/>
    </w:pPr>
    <w:rPr>
      <w:b/>
      <w:bCs/>
      <w:sz w:val="21"/>
      <w:szCs w:val="21"/>
    </w:rPr>
  </w:style>
  <w:style w:type="character" w:customStyle="1" w:styleId="2TrebuchetMS10pt1pt">
    <w:name w:val="Основной текст (2) + Trebuchet MS;10 pt;Полужирный;Интервал 1 pt"/>
    <w:rsid w:val="00E10339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table" w:customStyle="1" w:styleId="1c">
    <w:name w:val="Сетка таблицы1"/>
    <w:basedOn w:val="a2"/>
    <w:next w:val="af5"/>
    <w:uiPriority w:val="59"/>
    <w:rsid w:val="00E1033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">
    <w:name w:val="w"/>
    <w:rsid w:val="00E10339"/>
  </w:style>
  <w:style w:type="character" w:customStyle="1" w:styleId="text1">
    <w:name w:val="text1"/>
    <w:rsid w:val="00E10339"/>
  </w:style>
  <w:style w:type="character" w:customStyle="1" w:styleId="20">
    <w:name w:val="Заголовок 2 Знак"/>
    <w:link w:val="2"/>
    <w:uiPriority w:val="9"/>
    <w:rsid w:val="00E10339"/>
    <w:rPr>
      <w:noProof/>
      <w:sz w:val="28"/>
    </w:rPr>
  </w:style>
  <w:style w:type="character" w:customStyle="1" w:styleId="ab">
    <w:name w:val="Основной текст Знак"/>
    <w:link w:val="aa"/>
    <w:rsid w:val="00E10339"/>
    <w:rPr>
      <w:noProof/>
      <w:sz w:val="28"/>
    </w:rPr>
  </w:style>
  <w:style w:type="character" w:customStyle="1" w:styleId="xmlemitalic">
    <w:name w:val="xmlemitalic"/>
    <w:rsid w:val="00E10339"/>
  </w:style>
  <w:style w:type="paragraph" w:customStyle="1" w:styleId="1d">
    <w:name w:val="Название объекта1"/>
    <w:basedOn w:val="a0"/>
    <w:rsid w:val="00E10339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last">
    <w:name w:val="last"/>
    <w:basedOn w:val="a0"/>
    <w:rsid w:val="00E10339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s2">
    <w:name w:val="s2"/>
    <w:basedOn w:val="a1"/>
    <w:rsid w:val="00E10339"/>
  </w:style>
  <w:style w:type="character" w:customStyle="1" w:styleId="af0">
    <w:name w:val="Основной текст с отступом Знак"/>
    <w:aliases w:val="текст Знак,Основной текст 1 Знак"/>
    <w:basedOn w:val="a1"/>
    <w:link w:val="af"/>
    <w:rsid w:val="00EC78D0"/>
    <w:rPr>
      <w:noProof/>
      <w:sz w:val="28"/>
    </w:rPr>
  </w:style>
  <w:style w:type="character" w:customStyle="1" w:styleId="afa">
    <w:name w:val="Текст Знак"/>
    <w:basedOn w:val="a1"/>
    <w:link w:val="af9"/>
    <w:rsid w:val="00EC78D0"/>
    <w:rPr>
      <w:rFonts w:ascii="Courier New" w:hAnsi="Courier New"/>
      <w:noProof/>
    </w:rPr>
  </w:style>
  <w:style w:type="character" w:customStyle="1" w:styleId="33">
    <w:name w:val="Основной текст с отступом 3 Знак"/>
    <w:basedOn w:val="a1"/>
    <w:link w:val="32"/>
    <w:rsid w:val="00EC78D0"/>
    <w:rPr>
      <w:noProof/>
      <w:sz w:val="16"/>
      <w:szCs w:val="16"/>
    </w:rPr>
  </w:style>
  <w:style w:type="paragraph" w:customStyle="1" w:styleId="afff3">
    <w:name w:val="Стандарт"/>
    <w:basedOn w:val="a0"/>
    <w:link w:val="afff4"/>
    <w:rsid w:val="00EC78D0"/>
    <w:pPr>
      <w:spacing w:line="360" w:lineRule="auto"/>
    </w:pPr>
    <w:rPr>
      <w:szCs w:val="24"/>
    </w:rPr>
  </w:style>
  <w:style w:type="character" w:customStyle="1" w:styleId="afff4">
    <w:name w:val="Стандарт Знак"/>
    <w:link w:val="afff3"/>
    <w:rsid w:val="00EC78D0"/>
    <w:rPr>
      <w:sz w:val="28"/>
      <w:szCs w:val="24"/>
    </w:rPr>
  </w:style>
  <w:style w:type="character" w:styleId="HTML1">
    <w:name w:val="HTML Acronym"/>
    <w:rsid w:val="00EC78D0"/>
  </w:style>
  <w:style w:type="paragraph" w:customStyle="1" w:styleId="140">
    <w:name w:val="Обычный+14"/>
    <w:basedOn w:val="a0"/>
    <w:rsid w:val="00EC78D0"/>
    <w:pPr>
      <w:jc w:val="left"/>
    </w:pPr>
    <w:rPr>
      <w:sz w:val="24"/>
      <w:szCs w:val="24"/>
    </w:rPr>
  </w:style>
  <w:style w:type="paragraph" w:customStyle="1" w:styleId="141">
    <w:name w:val="Обычный + 14 пт"/>
    <w:aliases w:val="По ширине,Слева:  0,63 см,Первая строка:  0,95 см,Справа:..."/>
    <w:basedOn w:val="aff0"/>
    <w:rsid w:val="00EC78D0"/>
    <w:pPr>
      <w:tabs>
        <w:tab w:val="left" w:pos="142"/>
      </w:tabs>
      <w:spacing w:line="360" w:lineRule="auto"/>
      <w:ind w:left="360" w:right="180" w:firstLine="540"/>
      <w:jc w:val="left"/>
    </w:pPr>
    <w:rPr>
      <w:rFonts w:eastAsia="Calibri"/>
      <w:color w:val="000000"/>
      <w:w w:val="89"/>
      <w:szCs w:val="28"/>
      <w:lang w:eastAsia="en-US"/>
    </w:rPr>
  </w:style>
  <w:style w:type="character" w:customStyle="1" w:styleId="texample">
    <w:name w:val="texample"/>
    <w:basedOn w:val="a1"/>
    <w:rsid w:val="00EC78D0"/>
  </w:style>
  <w:style w:type="character" w:customStyle="1" w:styleId="copyright-span">
    <w:name w:val="copyright-span"/>
    <w:rsid w:val="00EC78D0"/>
  </w:style>
  <w:style w:type="character" w:customStyle="1" w:styleId="blindlabel">
    <w:name w:val="blind_label"/>
    <w:rsid w:val="00EC78D0"/>
  </w:style>
  <w:style w:type="character" w:customStyle="1" w:styleId="1e">
    <w:name w:val="Неразрешенное упоминание1"/>
    <w:basedOn w:val="a1"/>
    <w:uiPriority w:val="99"/>
    <w:semiHidden/>
    <w:unhideWhenUsed/>
    <w:rsid w:val="007E6EEB"/>
    <w:rPr>
      <w:color w:val="605E5C"/>
      <w:shd w:val="clear" w:color="auto" w:fill="E1DFDD"/>
    </w:rPr>
  </w:style>
  <w:style w:type="paragraph" w:customStyle="1" w:styleId="1f">
    <w:name w:val="Обычный (веб)1"/>
    <w:basedOn w:val="a0"/>
    <w:rsid w:val="004E3B19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afff5">
    <w:name w:val="Простой текст"/>
    <w:basedOn w:val="a0"/>
    <w:link w:val="afff6"/>
    <w:qFormat/>
    <w:rsid w:val="004E3B19"/>
    <w:pPr>
      <w:spacing w:line="360" w:lineRule="auto"/>
      <w:ind w:left="284" w:right="284" w:firstLine="709"/>
      <w:jc w:val="left"/>
    </w:pPr>
    <w:rPr>
      <w:szCs w:val="28"/>
    </w:rPr>
  </w:style>
  <w:style w:type="paragraph" w:customStyle="1" w:styleId="afff7">
    <w:name w:val="Назв картинки"/>
    <w:basedOn w:val="af"/>
    <w:link w:val="afff8"/>
    <w:qFormat/>
    <w:rsid w:val="004E3B19"/>
    <w:pPr>
      <w:spacing w:after="0" w:line="480" w:lineRule="auto"/>
      <w:ind w:left="993" w:right="284" w:hanging="284"/>
      <w:jc w:val="center"/>
    </w:pPr>
    <w:rPr>
      <w:szCs w:val="28"/>
    </w:rPr>
  </w:style>
  <w:style w:type="character" w:customStyle="1" w:styleId="afff6">
    <w:name w:val="Простой текст Знак"/>
    <w:link w:val="afff5"/>
    <w:qFormat/>
    <w:rsid w:val="004E3B19"/>
    <w:rPr>
      <w:sz w:val="28"/>
      <w:szCs w:val="28"/>
    </w:rPr>
  </w:style>
  <w:style w:type="paragraph" w:customStyle="1" w:styleId="afff9">
    <w:name w:val="мой заголовок"/>
    <w:basedOn w:val="af"/>
    <w:link w:val="afffa"/>
    <w:qFormat/>
    <w:rsid w:val="004E3B19"/>
    <w:pPr>
      <w:spacing w:after="0" w:line="480" w:lineRule="auto"/>
      <w:ind w:left="284" w:right="284" w:firstLine="851"/>
      <w:jc w:val="center"/>
    </w:pPr>
    <w:rPr>
      <w:szCs w:val="28"/>
    </w:rPr>
  </w:style>
  <w:style w:type="character" w:customStyle="1" w:styleId="afff8">
    <w:name w:val="Назв картинки Знак"/>
    <w:link w:val="afff7"/>
    <w:qFormat/>
    <w:rsid w:val="004E3B19"/>
    <w:rPr>
      <w:sz w:val="28"/>
      <w:szCs w:val="28"/>
    </w:rPr>
  </w:style>
  <w:style w:type="paragraph" w:customStyle="1" w:styleId="afffb">
    <w:name w:val="Подпункт"/>
    <w:basedOn w:val="a0"/>
    <w:link w:val="afffc"/>
    <w:qFormat/>
    <w:rsid w:val="004E3B19"/>
    <w:pPr>
      <w:spacing w:line="480" w:lineRule="auto"/>
      <w:ind w:left="284" w:right="284" w:firstLine="709"/>
    </w:pPr>
    <w:rPr>
      <w:szCs w:val="28"/>
      <w:lang w:val="en-US"/>
    </w:rPr>
  </w:style>
  <w:style w:type="character" w:customStyle="1" w:styleId="afffa">
    <w:name w:val="мой заголовок Знак"/>
    <w:link w:val="afff9"/>
    <w:qFormat/>
    <w:rsid w:val="004E3B19"/>
    <w:rPr>
      <w:sz w:val="28"/>
      <w:szCs w:val="28"/>
    </w:rPr>
  </w:style>
  <w:style w:type="character" w:customStyle="1" w:styleId="afffc">
    <w:name w:val="Подпункт Знак"/>
    <w:link w:val="afffb"/>
    <w:qFormat/>
    <w:rsid w:val="004E3B19"/>
    <w:rPr>
      <w:sz w:val="28"/>
      <w:szCs w:val="28"/>
      <w:lang w:val="en-US"/>
    </w:rPr>
  </w:style>
  <w:style w:type="character" w:customStyle="1" w:styleId="af3">
    <w:name w:val="Текст сноски Знак"/>
    <w:basedOn w:val="a1"/>
    <w:link w:val="af2"/>
    <w:uiPriority w:val="99"/>
    <w:semiHidden/>
    <w:rsid w:val="0095783C"/>
    <w:rPr>
      <w:noProof/>
    </w:rPr>
  </w:style>
  <w:style w:type="character" w:customStyle="1" w:styleId="sig-kw">
    <w:name w:val="sig-kw"/>
    <w:rsid w:val="0095783C"/>
  </w:style>
  <w:style w:type="character" w:customStyle="1" w:styleId="2f">
    <w:name w:val="Неразрешенное упоминание2"/>
    <w:uiPriority w:val="99"/>
    <w:semiHidden/>
    <w:unhideWhenUsed/>
    <w:rsid w:val="0095783C"/>
    <w:rPr>
      <w:color w:val="605E5C"/>
      <w:shd w:val="clear" w:color="auto" w:fill="E1DFDD"/>
    </w:rPr>
  </w:style>
  <w:style w:type="character" w:styleId="HTML2">
    <w:name w:val="HTML Code"/>
    <w:uiPriority w:val="99"/>
    <w:semiHidden/>
    <w:unhideWhenUsed/>
    <w:rsid w:val="0095783C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a1"/>
    <w:rsid w:val="0095783C"/>
  </w:style>
  <w:style w:type="character" w:customStyle="1" w:styleId="star">
    <w:name w:val="star"/>
    <w:basedOn w:val="a1"/>
    <w:rsid w:val="0095783C"/>
  </w:style>
  <w:style w:type="character" w:customStyle="1" w:styleId="form-control-feedback">
    <w:name w:val="form-control-feedback"/>
    <w:basedOn w:val="a1"/>
    <w:rsid w:val="0095783C"/>
  </w:style>
  <w:style w:type="paragraph" w:customStyle="1" w:styleId="item-115">
    <w:name w:val="item-115"/>
    <w:basedOn w:val="a0"/>
    <w:rsid w:val="00670966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item-117">
    <w:name w:val="item-117"/>
    <w:basedOn w:val="a0"/>
    <w:rsid w:val="00670966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item-119">
    <w:name w:val="item-119"/>
    <w:basedOn w:val="a0"/>
    <w:rsid w:val="00670966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item-120">
    <w:name w:val="item-120"/>
    <w:basedOn w:val="a0"/>
    <w:rsid w:val="00670966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item-118">
    <w:name w:val="item-118"/>
    <w:basedOn w:val="a0"/>
    <w:rsid w:val="00670966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item-127">
    <w:name w:val="item-127"/>
    <w:basedOn w:val="a0"/>
    <w:rsid w:val="00670966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item-128">
    <w:name w:val="item-128"/>
    <w:basedOn w:val="a0"/>
    <w:rsid w:val="00670966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item-129">
    <w:name w:val="item-129"/>
    <w:basedOn w:val="a0"/>
    <w:rsid w:val="00670966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item-130">
    <w:name w:val="item-130"/>
    <w:basedOn w:val="a0"/>
    <w:rsid w:val="00670966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item-131">
    <w:name w:val="item-131"/>
    <w:basedOn w:val="a0"/>
    <w:rsid w:val="00670966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afffd">
    <w:name w:val="Основа"/>
    <w:basedOn w:val="a0"/>
    <w:link w:val="afffe"/>
    <w:qFormat/>
    <w:rsid w:val="00C225C5"/>
    <w:pPr>
      <w:spacing w:after="120" w:line="360" w:lineRule="auto"/>
      <w:ind w:left="284" w:right="284" w:firstLine="851"/>
    </w:pPr>
    <w:rPr>
      <w:szCs w:val="28"/>
    </w:rPr>
  </w:style>
  <w:style w:type="character" w:customStyle="1" w:styleId="afffe">
    <w:name w:val="Основа Знак"/>
    <w:link w:val="afffd"/>
    <w:rsid w:val="00C225C5"/>
    <w:rPr>
      <w:sz w:val="28"/>
      <w:szCs w:val="28"/>
    </w:rPr>
  </w:style>
  <w:style w:type="paragraph" w:customStyle="1" w:styleId="flexbox">
    <w:name w:val="flexbox"/>
    <w:basedOn w:val="af"/>
    <w:qFormat/>
    <w:rsid w:val="00372E1B"/>
    <w:pPr>
      <w:spacing w:after="0" w:line="360" w:lineRule="auto"/>
      <w:ind w:left="0" w:firstLine="851"/>
    </w:pPr>
    <w:rPr>
      <w:noProof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6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403">
          <w:marLeft w:val="0"/>
          <w:marRight w:val="0"/>
          <w:marTop w:val="0"/>
          <w:marBottom w:val="0"/>
          <w:divBdr>
            <w:top w:val="dotted" w:sz="6" w:space="3" w:color="233D5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9894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74846">
          <w:marLeft w:val="0"/>
          <w:marRight w:val="0"/>
          <w:marTop w:val="0"/>
          <w:marBottom w:val="0"/>
          <w:divBdr>
            <w:top w:val="dotted" w:sz="6" w:space="3" w:color="233D5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4089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75039">
          <w:marLeft w:val="0"/>
          <w:marRight w:val="0"/>
          <w:marTop w:val="0"/>
          <w:marBottom w:val="0"/>
          <w:divBdr>
            <w:top w:val="dotted" w:sz="6" w:space="3" w:color="233D5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741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09639">
          <w:marLeft w:val="0"/>
          <w:marRight w:val="0"/>
          <w:marTop w:val="0"/>
          <w:marBottom w:val="0"/>
          <w:divBdr>
            <w:top w:val="dotted" w:sz="6" w:space="3" w:color="233D5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2007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69662">
          <w:marLeft w:val="0"/>
          <w:marRight w:val="0"/>
          <w:marTop w:val="0"/>
          <w:marBottom w:val="0"/>
          <w:divBdr>
            <w:top w:val="dotted" w:sz="6" w:space="3" w:color="233D5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2821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33591">
          <w:marLeft w:val="0"/>
          <w:marRight w:val="0"/>
          <w:marTop w:val="0"/>
          <w:marBottom w:val="0"/>
          <w:divBdr>
            <w:top w:val="dotted" w:sz="6" w:space="3" w:color="233D5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3931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1105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5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955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18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48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6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210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86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5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8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5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2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771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820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5409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8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2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68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60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1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75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69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32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9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16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1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13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3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8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8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99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39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16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43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9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4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57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81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6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13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84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0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7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9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89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7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7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90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1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3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93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6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62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8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6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5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9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0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4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6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9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67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88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5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7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1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7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50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0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6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9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7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8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4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1860">
                  <w:marLeft w:val="0"/>
                  <w:marRight w:val="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79335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730871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2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29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597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2798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635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323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9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8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9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8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78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56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2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15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64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5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9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9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4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9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94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89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5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0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9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6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3044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531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969">
          <w:marLeft w:val="240"/>
          <w:marRight w:val="0"/>
          <w:marTop w:val="0"/>
          <w:marBottom w:val="12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172837332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6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23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6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3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60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27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02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6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0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4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9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70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5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22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92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9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4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1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59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13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0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30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&#1056;&#1072;&#1073;&#1086;&#1095;&#1080;&#1081;%20&#1089;&#1090;&#1086;&#1083;\&#1051;&#1040;&#104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7F91B1B-7BD0-4694-83CF-669366F87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</Template>
  <TotalTime>605</TotalTime>
  <Pages>4</Pages>
  <Words>335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2407</CharactersWithSpaces>
  <SharedDoc>false</SharedDoc>
  <HLinks>
    <vt:vector size="198" baseType="variant">
      <vt:variant>
        <vt:i4>3145729</vt:i4>
      </vt:variant>
      <vt:variant>
        <vt:i4>96</vt:i4>
      </vt:variant>
      <vt:variant>
        <vt:i4>0</vt:i4>
      </vt:variant>
      <vt:variant>
        <vt:i4>5</vt:i4>
      </vt:variant>
      <vt:variant>
        <vt:lpwstr>https://ru.wikipedia.org/wiki/%D0%91%D0%B0%D0%B7%D0%B0_%D0%B4%D0%B0%D0%BD%D0%BD%D1%8B%D1%85</vt:lpwstr>
      </vt:variant>
      <vt:variant>
        <vt:lpwstr/>
      </vt:variant>
      <vt:variant>
        <vt:i4>1900615</vt:i4>
      </vt:variant>
      <vt:variant>
        <vt:i4>93</vt:i4>
      </vt:variant>
      <vt:variant>
        <vt:i4>0</vt:i4>
      </vt:variant>
      <vt:variant>
        <vt:i4>5</vt:i4>
      </vt:variant>
      <vt:variant>
        <vt:lpwstr>https://ru.wikipedia.org/wiki/%D0%A0%D0%B5%D0%BB%D1%8F%D1%86%D0%B8%D0%BE%D0%BD%D0%BD%D1%8B%D0%B5_%D0%B1%D0%B0%D0%B7%D1%8B_%D0%B4%D0%B0%D0%BD%D0%BD%D1%8B%D1%85</vt:lpwstr>
      </vt:variant>
      <vt:variant>
        <vt:lpwstr/>
      </vt:variant>
      <vt:variant>
        <vt:i4>6815828</vt:i4>
      </vt:variant>
      <vt:variant>
        <vt:i4>90</vt:i4>
      </vt:variant>
      <vt:variant>
        <vt:i4>0</vt:i4>
      </vt:variant>
      <vt:variant>
        <vt:i4>5</vt:i4>
      </vt:variant>
      <vt:variant>
        <vt:lpwstr>https://ru.wikipedia.org/wiki/%D0%98%D0%BD%D1%84%D0%BE%D1%80%D0%BC%D0%B0%D1%86%D0%B8%D0%BE%D0%BD%D0%BD%D1%8B%D0%B9_%D1%8F%D0%B7%D1%8B%D0%BA</vt:lpwstr>
      </vt:variant>
      <vt:variant>
        <vt:lpwstr/>
      </vt:variant>
      <vt:variant>
        <vt:i4>6553687</vt:i4>
      </vt:variant>
      <vt:variant>
        <vt:i4>87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4718606</vt:i4>
      </vt:variant>
      <vt:variant>
        <vt:i4>84</vt:i4>
      </vt:variant>
      <vt:variant>
        <vt:i4>0</vt:i4>
      </vt:variant>
      <vt:variant>
        <vt:i4>5</vt:i4>
      </vt:variant>
      <vt:variant>
        <vt:lpwstr>https://ru.wikipedia.org/wiki/JavaScript</vt:lpwstr>
      </vt:variant>
      <vt:variant>
        <vt:lpwstr/>
      </vt:variant>
      <vt:variant>
        <vt:i4>1048599</vt:i4>
      </vt:variant>
      <vt:variant>
        <vt:i4>81</vt:i4>
      </vt:variant>
      <vt:variant>
        <vt:i4>0</vt:i4>
      </vt:variant>
      <vt:variant>
        <vt:i4>5</vt:i4>
      </vt:variant>
      <vt:variant>
        <vt:lpwstr>https://ru.wikipedia.org/wiki/%D0%A2%D0%B8%D0%BF%D0%BE%D0%B3%D1%80%D0%B0%D1%84%D0%B8%D0%BA%D0%B0</vt:lpwstr>
      </vt:variant>
      <vt:variant>
        <vt:lpwstr/>
      </vt:variant>
      <vt:variant>
        <vt:i4>3014758</vt:i4>
      </vt:variant>
      <vt:variant>
        <vt:i4>78</vt:i4>
      </vt:variant>
      <vt:variant>
        <vt:i4>0</vt:i4>
      </vt:variant>
      <vt:variant>
        <vt:i4>5</vt:i4>
      </vt:variant>
      <vt:variant>
        <vt:lpwstr>https://ru.wikipedia.org/wiki/HTML</vt:lpwstr>
      </vt:variant>
      <vt:variant>
        <vt:lpwstr/>
      </vt:variant>
      <vt:variant>
        <vt:i4>4784250</vt:i4>
      </vt:variant>
      <vt:variant>
        <vt:i4>75</vt:i4>
      </vt:variant>
      <vt:variant>
        <vt:i4>0</vt:i4>
      </vt:variant>
      <vt:variant>
        <vt:i4>5</vt:i4>
      </vt:variant>
      <vt:variant>
        <vt:lpwstr>https://ru.wikipedia.org/wiki/%D0%98%D0%BD%D1%84%D0%BE%D1%80%D0%BC%D0%B0%D1%86%D0%B8%D0%BE%D0%BD%D0%BD%D0%B0%D1%8F_%D1%81%D0%B8%D1%81%D1%82%D0%B5%D0%BC%D0%B0</vt:lpwstr>
      </vt:variant>
      <vt:variant>
        <vt:lpwstr/>
      </vt:variant>
      <vt:variant>
        <vt:i4>6422627</vt:i4>
      </vt:variant>
      <vt:variant>
        <vt:i4>72</vt:i4>
      </vt:variant>
      <vt:variant>
        <vt:i4>0</vt:i4>
      </vt:variant>
      <vt:variant>
        <vt:i4>5</vt:i4>
      </vt:variant>
      <vt:variant>
        <vt:lpwstr>https://ru.wikipedia.org/wiki/%D0%9F%D0%BE%D0%BB%D1%8C%D0%B7%D0%BE%D0%B2%D0%B0%D1%82%D0%B5%D0%BB%D1%8C</vt:lpwstr>
      </vt:variant>
      <vt:variant>
        <vt:lpwstr/>
      </vt:variant>
      <vt:variant>
        <vt:i4>4784250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https://ru.wikipedia.org/wiki/%D0%98%D0%BD%D1%84%D0%BE%D1%80%D0%BC%D0%B0%D1%86%D0%B8%D0%BE%D0%BD%D0%BD%D0%B0%D1%8F_%D1%81%D0%B8%D1%81%D1%82%D0%B5%D0%BC%D0%B0</vt:lpwstr>
      </vt:variant>
      <vt:variant>
        <vt:lpwstr/>
      </vt:variant>
      <vt:variant>
        <vt:i4>1900647</vt:i4>
      </vt:variant>
      <vt:variant>
        <vt:i4>66</vt:i4>
      </vt:variant>
      <vt:variant>
        <vt:i4>0</vt:i4>
      </vt:variant>
      <vt:variant>
        <vt:i4>5</vt:i4>
      </vt:variant>
      <vt:variant>
        <vt:lpwstr>https://ru.wikipedia.org/wiki/%D0%98%D0%BD%D0%BA%D0%B0%D0%BF%D1%81%D1%83%D0%BB%D1%8F%D1%86%D0%B8%D1%8F_(%D0%BF%D1%80%D0%BE%D0%B3%D1%80%D0%B0%D0%BC%D0%BC%D0%B8%D1%80%D0%BE%D0%B2%D0%B0%D0%BD%D0%B8%D0%B5)</vt:lpwstr>
      </vt:variant>
      <vt:variant>
        <vt:lpwstr/>
      </vt:variant>
      <vt:variant>
        <vt:i4>6815779</vt:i4>
      </vt:variant>
      <vt:variant>
        <vt:i4>63</vt:i4>
      </vt:variant>
      <vt:variant>
        <vt:i4>0</vt:i4>
      </vt:variant>
      <vt:variant>
        <vt:i4>5</vt:i4>
      </vt:variant>
      <vt:variant>
        <vt:lpwstr>https://ru.wikipedia.org/wiki/%D0%91%D0%B8%D0%B7%D0%BD%D0%B5%D1%81-%D0%BB%D0%BE%D0%B3%D0%B8%D0%BA%D0%B0</vt:lpwstr>
      </vt:variant>
      <vt:variant>
        <vt:lpwstr/>
      </vt:variant>
      <vt:variant>
        <vt:i4>4325499</vt:i4>
      </vt:variant>
      <vt:variant>
        <vt:i4>60</vt:i4>
      </vt:variant>
      <vt:variant>
        <vt:i4>0</vt:i4>
      </vt:variant>
      <vt:variant>
        <vt:i4>5</vt:i4>
      </vt:variant>
      <vt:variant>
        <vt:lpwstr>https://ru.wikipedia.org/wiki/%D0%A1%D0%B8%D1%81%D1%82%D0%B5%D0%BC%D0%B0_%D1%83%D0%BF%D1%80%D0%B0%D0%B2%D0%BB%D0%B5%D0%BD%D0%B8%D1%8F_%D0%B1%D0%B0%D0%B7%D0%B0%D0%BC%D0%B8_%D0%B4%D0%B0%D0%BD%D0%BD%D1%8B%D1%85</vt:lpwstr>
      </vt:variant>
      <vt:variant>
        <vt:lpwstr/>
      </vt:variant>
      <vt:variant>
        <vt:i4>1835070</vt:i4>
      </vt:variant>
      <vt:variant>
        <vt:i4>57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3473429</vt:i4>
      </vt:variant>
      <vt:variant>
        <vt:i4>54</vt:i4>
      </vt:variant>
      <vt:variant>
        <vt:i4>0</vt:i4>
      </vt:variant>
      <vt:variant>
        <vt:i4>5</vt:i4>
      </vt:variant>
      <vt:variant>
        <vt:lpwstr>https://ru.wikipedia.org/wiki/%D0%A4%D0%B0%D0%B1%D1%80%D0%B8%D1%87%D0%BD%D1%8B%D0%B9_%D0%BC%D0%B5%D1%82%D0%BE%D0%B4_(%D1%88%D0%B0%D0%B1%D0%BB%D0%BE%D0%BD_%D0%BF%D1%80%D0%BE%D0%B5%D0%BA%D1%82%D0%B8%D1%80%D0%BE%D0%B2%D0%B0%D0%BD%D0%B8%D1%8F)</vt:lpwstr>
      </vt:variant>
      <vt:variant>
        <vt:lpwstr/>
      </vt:variant>
      <vt:variant>
        <vt:i4>7077977</vt:i4>
      </vt:variant>
      <vt:variant>
        <vt:i4>51</vt:i4>
      </vt:variant>
      <vt:variant>
        <vt:i4>0</vt:i4>
      </vt:variant>
      <vt:variant>
        <vt:i4>5</vt:i4>
      </vt:variant>
      <vt:variant>
        <vt:lpwstr>https://ru.wikipedia.org/wiki/%D0%A8%D0%B0%D0%B1%D0%BB%D0%BE%D0%BD_%D0%BF%D1%80%D0%BE%D0%B5%D0%BA%D1%82%D0%B8%D1%80%D0%BE%D0%B2%D0%B0%D0%BD%D0%B8%D1%8F</vt:lpwstr>
      </vt:variant>
      <vt:variant>
        <vt:lpwstr/>
      </vt:variant>
      <vt:variant>
        <vt:i4>1769551</vt:i4>
      </vt:variant>
      <vt:variant>
        <vt:i4>48</vt:i4>
      </vt:variant>
      <vt:variant>
        <vt:i4>0</vt:i4>
      </vt:variant>
      <vt:variant>
        <vt:i4>5</vt:i4>
      </vt:variant>
      <vt:variant>
        <vt:lpwstr>https://ru.wikipedia.org/wiki/%D0%9A%D0%BE%D0%BC%D0%BF%D0%BE%D0%BD%D0%BE%D0%B2%D1%89%D0%B8%D0%BA_(%D1%88%D0%B0%D0%B1%D0%BB%D0%BE%D0%BD_%D0%BF%D1%80%D0%BE%D0%B5%D0%BA%D1%82%D0%B8%D1%80%D0%BE%D0%B2%D0%B0%D0%BD%D0%B8%D1%8F)</vt:lpwstr>
      </vt:variant>
      <vt:variant>
        <vt:lpwstr/>
      </vt:variant>
      <vt:variant>
        <vt:i4>6291512</vt:i4>
      </vt:variant>
      <vt:variant>
        <vt:i4>45</vt:i4>
      </vt:variant>
      <vt:variant>
        <vt:i4>0</vt:i4>
      </vt:variant>
      <vt:variant>
        <vt:i4>5</vt:i4>
      </vt:variant>
      <vt:variant>
        <vt:lpwstr>https://ru.wikipedia.org/wiki/%D0%98%D0%B5%D1%80%D0%B0%D1%80%D1%85%D0%B8%D1%8F</vt:lpwstr>
      </vt:variant>
      <vt:variant>
        <vt:lpwstr/>
      </vt:variant>
      <vt:variant>
        <vt:i4>1769492</vt:i4>
      </vt:variant>
      <vt:variant>
        <vt:i4>42</vt:i4>
      </vt:variant>
      <vt:variant>
        <vt:i4>0</vt:i4>
      </vt:variant>
      <vt:variant>
        <vt:i4>5</vt:i4>
      </vt:variant>
      <vt:variant>
        <vt:lpwstr>https://ru.wikipedia.org/wiki/%D0%9A%D0%BE%D0%BC%D0%B0%D0%BD%D0%B4%D0%B0_(%D1%88%D0%B0%D0%B1%D0%BB%D0%BE%D0%BD_%D0%BF%D1%80%D0%BE%D0%B5%D0%BA%D1%82%D0%B8%D1%80%D0%BE%D0%B2%D0%B0%D0%BD%D0%B8%D1%8F)</vt:lpwstr>
      </vt:variant>
      <vt:variant>
        <vt:lpwstr/>
      </vt:variant>
      <vt:variant>
        <vt:i4>4522060</vt:i4>
      </vt:variant>
      <vt:variant>
        <vt:i4>39</vt:i4>
      </vt:variant>
      <vt:variant>
        <vt:i4>0</vt:i4>
      </vt:variant>
      <vt:variant>
        <vt:i4>5</vt:i4>
      </vt:variant>
      <vt:variant>
        <vt:lpwstr>https://ru.wikipedia.org/wiki/%D0%A1%D1%82%D1%80%D0%B0%D1%82%D0%B5%D0%B3%D0%B8%D1%8F_(%D1%88%D0%B0%D0%B1%D0%BB%D0%BE%D0%BD_%D0%BF%D1%80%D0%BE%D0%B5%D0%BA%D1%82%D0%B8%D1%80%D0%BE%D0%B2%D0%B0%D0%BD%D0%B8%D1%8F)</vt:lpwstr>
      </vt:variant>
      <vt:variant>
        <vt:lpwstr/>
      </vt:variant>
      <vt:variant>
        <vt:i4>4980815</vt:i4>
      </vt:variant>
      <vt:variant>
        <vt:i4>36</vt:i4>
      </vt:variant>
      <vt:variant>
        <vt:i4>0</vt:i4>
      </vt:variant>
      <vt:variant>
        <vt:i4>5</vt:i4>
      </vt:variant>
      <vt:variant>
        <vt:lpwstr>https://ru.wikipedia.org/wiki/%D0%9D%D0%B0%D0%B1%D0%BB%D1%8E%D0%B4%D0%B0%D1%82%D0%B5%D0%BB%D1%8C_(%D1%88%D0%B0%D0%B1%D0%BB%D0%BE%D0%BD_%D0%BF%D1%80%D0%BE%D0%B5%D0%BA%D1%82%D0%B8%D1%80%D0%BE%D0%B2%D0%B0%D0%BD%D0%B8%D1%8F)</vt:lpwstr>
      </vt:variant>
      <vt:variant>
        <vt:lpwstr/>
      </vt:variant>
      <vt:variant>
        <vt:i4>1769551</vt:i4>
      </vt:variant>
      <vt:variant>
        <vt:i4>33</vt:i4>
      </vt:variant>
      <vt:variant>
        <vt:i4>0</vt:i4>
      </vt:variant>
      <vt:variant>
        <vt:i4>5</vt:i4>
      </vt:variant>
      <vt:variant>
        <vt:lpwstr>https://ru.wikipedia.org/wiki/%D0%9A%D0%BE%D0%BC%D0%BF%D0%BE%D0%BD%D0%BE%D0%B2%D1%89%D0%B8%D0%BA_(%D1%88%D0%B0%D0%B1%D0%BB%D0%BE%D0%BD_%D0%BF%D1%80%D0%BE%D0%B5%D0%BA%D1%82%D0%B8%D1%80%D0%BE%D0%B2%D0%B0%D0%BD%D0%B8%D1%8F)</vt:lpwstr>
      </vt:variant>
      <vt:variant>
        <vt:lpwstr/>
      </vt:variant>
      <vt:variant>
        <vt:i4>4522060</vt:i4>
      </vt:variant>
      <vt:variant>
        <vt:i4>30</vt:i4>
      </vt:variant>
      <vt:variant>
        <vt:i4>0</vt:i4>
      </vt:variant>
      <vt:variant>
        <vt:i4>5</vt:i4>
      </vt:variant>
      <vt:variant>
        <vt:lpwstr>https://ru.wikipedia.org/wiki/%D0%A1%D1%82%D1%80%D0%B0%D1%82%D0%B5%D0%B3%D0%B8%D1%8F_(%D1%88%D0%B0%D0%B1%D0%BB%D0%BE%D0%BD_%D0%BF%D1%80%D0%BE%D0%B5%D0%BA%D1%82%D0%B8%D1%80%D0%BE%D0%B2%D0%B0%D0%BD%D0%B8%D1%8F)</vt:lpwstr>
      </vt:variant>
      <vt:variant>
        <vt:lpwstr/>
      </vt:variant>
      <vt:variant>
        <vt:i4>4980815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https://ru.wikipedia.org/wiki/%D0%9D%D0%B0%D0%B1%D0%BB%D1%8E%D0%B4%D0%B0%D1%82%D0%B5%D0%BB%D1%8C_(%D1%88%D0%B0%D0%B1%D0%BB%D0%BE%D0%BD_%D0%BF%D1%80%D0%BE%D0%B5%D0%BA%D1%82%D0%B8%D1%80%D0%BE%D0%B2%D0%B0%D0%BD%D0%B8%D1%8F)</vt:lpwstr>
      </vt:variant>
      <vt:variant>
        <vt:lpwstr/>
      </vt:variant>
      <vt:variant>
        <vt:i4>7077977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https://ru.wikipedia.org/wiki/%D0%A8%D0%B0%D0%B1%D0%BB%D0%BE%D0%BD_%D0%BF%D1%80%D0%BE%D0%B5%D0%BA%D1%82%D0%B8%D1%80%D0%BE%D0%B2%D0%B0%D0%BD%D0%B8%D1%8F</vt:lpwstr>
      </vt:variant>
      <vt:variant>
        <vt:lpwstr/>
      </vt:variant>
      <vt:variant>
        <vt:i4>5177461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https://ru.wikipedia.org/wiki/%D0%A8%D0%B0%D0%B1%D0%BB%D0%BE%D0%BD%D1%8B_%D0%BF%D1%80%D0%BE%D0%B5%D0%BA%D1%82%D0%B8%D1%80%D0%BE%D0%B2%D0%B0%D0%BD%D0%B8%D1%8F</vt:lpwstr>
      </vt:variant>
      <vt:variant>
        <vt:lpwstr/>
      </vt:variant>
      <vt:variant>
        <vt:i4>4718604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https://ru.wikipedia.org/wiki/Spring</vt:lpwstr>
      </vt:variant>
      <vt:variant>
        <vt:lpwstr/>
      </vt:variant>
      <vt:variant>
        <vt:i4>2949240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https://ru.wikipedia.org/wiki/MVVM</vt:lpwstr>
      </vt:variant>
      <vt:variant>
        <vt:lpwstr/>
      </vt:variant>
      <vt:variant>
        <vt:i4>1835074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https://ru.wikipedia.org/w/index.php?title=MVA&amp;action=edit&amp;redlink=1</vt:lpwstr>
      </vt:variant>
      <vt:variant>
        <vt:lpwstr/>
      </vt:variant>
      <vt:variant>
        <vt:i4>3670141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https://ru.wikipedia.org/wiki/HMVC</vt:lpwstr>
      </vt:variant>
      <vt:variant>
        <vt:lpwstr/>
      </vt:variant>
      <vt:variant>
        <vt:i4>4325474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https://ru.wikipedia.org/wiki/Model-View-Controller</vt:lpwstr>
      </vt:variant>
      <vt:variant>
        <vt:lpwstr>cite_note-5</vt:lpwstr>
      </vt:variant>
      <vt:variant>
        <vt:i4>5111846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https://ru.wikipedia.org/w/index.php?title=Technology_Object&amp;action=edit&amp;redlink=1</vt:lpwstr>
      </vt:variant>
      <vt:variant>
        <vt:lpwstr/>
      </vt:variant>
      <vt:variant>
        <vt:i4>4456565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https://ru.wikipedia.org/wiki/%D0%9F%D0%BE%D0%BB%D1%8C%D0%B7%D0%BE%D0%B2%D0%B0%D1%82%D0%B5%D0%BB%D1%8C%D1%81%D0%BA%D0%B8%D0%B9_%D0%B8%D0%BD%D1%82%D0%B5%D1%80%D1%84%D0%B5%D0%B9%D1%81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Constantin</dc:creator>
  <cp:lastModifiedBy>Никита Гуськов</cp:lastModifiedBy>
  <cp:revision>141</cp:revision>
  <cp:lastPrinted>2021-06-07T06:41:00Z</cp:lastPrinted>
  <dcterms:created xsi:type="dcterms:W3CDTF">2023-04-26T08:15:00Z</dcterms:created>
  <dcterms:modified xsi:type="dcterms:W3CDTF">2024-01-31T17:51:00Z</dcterms:modified>
</cp:coreProperties>
</file>